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7C7DC2" w14:textId="77777777" w:rsidR="00695CF0" w:rsidRPr="00D15C8D" w:rsidRDefault="00695CF0" w:rsidP="00695CF0">
      <w:pPr>
        <w:jc w:val="center"/>
        <w:rPr>
          <w:bCs/>
          <w:sz w:val="28"/>
          <w:szCs w:val="28"/>
        </w:rPr>
      </w:pPr>
      <w:r w:rsidRPr="00312C01">
        <w:rPr>
          <w:sz w:val="28"/>
        </w:rPr>
        <w:t>Министерство науки и высшего образования Российской Федерации</w:t>
      </w:r>
      <w:r w:rsidRPr="00D15C8D">
        <w:rPr>
          <w:bCs/>
          <w:color w:val="000000"/>
          <w:sz w:val="28"/>
          <w:szCs w:val="28"/>
        </w:rPr>
        <w:t xml:space="preserve"> </w:t>
      </w:r>
      <w:r w:rsidRPr="00D15C8D">
        <w:rPr>
          <w:bCs/>
          <w:color w:val="000000"/>
          <w:sz w:val="28"/>
          <w:szCs w:val="28"/>
        </w:rPr>
        <w:br/>
      </w:r>
      <w:r w:rsidRPr="00D15C8D">
        <w:rPr>
          <w:bCs/>
          <w:sz w:val="28"/>
          <w:szCs w:val="28"/>
        </w:rPr>
        <w:t>Федеральное государственное автономное образовательное</w:t>
      </w:r>
      <w:r w:rsidRPr="00D15C8D">
        <w:rPr>
          <w:bCs/>
          <w:sz w:val="28"/>
          <w:szCs w:val="28"/>
        </w:rPr>
        <w:br/>
        <w:t>учреждение высшего образования</w:t>
      </w:r>
      <w:r w:rsidRPr="00D15C8D">
        <w:rPr>
          <w:bCs/>
          <w:sz w:val="28"/>
          <w:szCs w:val="28"/>
        </w:rPr>
        <w:br/>
        <w:t xml:space="preserve">«Самарский национальный исследовательский университет </w:t>
      </w:r>
      <w:r w:rsidRPr="00D15C8D">
        <w:rPr>
          <w:bCs/>
          <w:sz w:val="28"/>
          <w:szCs w:val="28"/>
        </w:rPr>
        <w:br/>
        <w:t xml:space="preserve">имени академика </w:t>
      </w:r>
      <w:proofErr w:type="gramStart"/>
      <w:r w:rsidRPr="00D15C8D">
        <w:rPr>
          <w:bCs/>
          <w:sz w:val="28"/>
          <w:szCs w:val="28"/>
        </w:rPr>
        <w:t>С.П.</w:t>
      </w:r>
      <w:proofErr w:type="gramEnd"/>
      <w:r w:rsidRPr="00D15C8D">
        <w:rPr>
          <w:bCs/>
          <w:sz w:val="28"/>
          <w:szCs w:val="28"/>
        </w:rPr>
        <w:t xml:space="preserve"> Королева»</w:t>
      </w:r>
    </w:p>
    <w:p w14:paraId="29F14715" w14:textId="77777777" w:rsidR="00695CF0" w:rsidRPr="00D15C8D" w:rsidRDefault="00695CF0" w:rsidP="00695CF0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840AEAC" w14:textId="77777777" w:rsidR="00695CF0" w:rsidRPr="00D15C8D" w:rsidRDefault="00695CF0" w:rsidP="00695CF0">
      <w:pPr>
        <w:shd w:val="clear" w:color="auto" w:fill="FFFFFF"/>
        <w:jc w:val="center"/>
        <w:rPr>
          <w:color w:val="000000"/>
          <w:sz w:val="28"/>
          <w:szCs w:val="28"/>
        </w:rPr>
      </w:pPr>
      <w:r w:rsidRPr="0023513F">
        <w:rPr>
          <w:color w:val="000000"/>
          <w:sz w:val="28"/>
          <w:szCs w:val="28"/>
        </w:rPr>
        <w:t xml:space="preserve">Институт </w:t>
      </w:r>
      <w:r w:rsidRPr="00D15C8D">
        <w:rPr>
          <w:color w:val="000000"/>
          <w:sz w:val="28"/>
          <w:szCs w:val="28"/>
        </w:rPr>
        <w:t xml:space="preserve">информатики и </w:t>
      </w:r>
      <w:r>
        <w:rPr>
          <w:color w:val="000000"/>
          <w:sz w:val="28"/>
          <w:szCs w:val="28"/>
        </w:rPr>
        <w:t>кибернетики</w:t>
      </w:r>
    </w:p>
    <w:p w14:paraId="5479BF3F" w14:textId="77777777" w:rsidR="00695CF0" w:rsidRPr="00D15C8D" w:rsidRDefault="00695CF0" w:rsidP="00695CF0">
      <w:pPr>
        <w:shd w:val="clear" w:color="auto" w:fill="FFFFFF"/>
        <w:tabs>
          <w:tab w:val="left" w:leader="underscore" w:pos="1680"/>
        </w:tabs>
        <w:jc w:val="center"/>
        <w:rPr>
          <w:sz w:val="28"/>
          <w:szCs w:val="28"/>
        </w:rPr>
      </w:pPr>
      <w:r w:rsidRPr="00D15C8D">
        <w:rPr>
          <w:color w:val="000000"/>
          <w:sz w:val="28"/>
          <w:szCs w:val="28"/>
        </w:rPr>
        <w:br/>
        <w:t>Кафедра технической кибернетики</w:t>
      </w:r>
    </w:p>
    <w:p w14:paraId="5DAAA7A8" w14:textId="77777777" w:rsidR="00695CF0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76EEB4B7" w14:textId="77777777" w:rsidR="00695CF0" w:rsidRPr="00D15C8D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 xml:space="preserve">Отчёт о </w:t>
      </w:r>
      <w:r w:rsidRPr="00D15C8D">
        <w:rPr>
          <w:rFonts w:eastAsia="DejaVu Sans" w:cs="Lohit Hindi"/>
          <w:b/>
          <w:kern w:val="1"/>
          <w:sz w:val="28"/>
          <w:szCs w:val="28"/>
          <w:lang w:eastAsia="hi-IN" w:bidi="hi-IN"/>
        </w:rPr>
        <w:t>научно-исследовательской работ</w:t>
      </w: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>е</w:t>
      </w:r>
    </w:p>
    <w:p w14:paraId="3E97C4C5" w14:textId="77777777" w:rsidR="00695CF0" w:rsidRPr="00D15C8D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 w:rsidRPr="00D15C8D">
        <w:rPr>
          <w:rFonts w:eastAsia="DejaVu Sans" w:cs="Lohit Hindi"/>
          <w:b/>
          <w:kern w:val="1"/>
          <w:sz w:val="28"/>
          <w:szCs w:val="28"/>
          <w:lang w:eastAsia="hi-IN" w:bidi="hi-IN"/>
        </w:rPr>
        <w:t>бакалавра</w:t>
      </w:r>
    </w:p>
    <w:p w14:paraId="5F648FCF" w14:textId="77777777" w:rsidR="00695CF0" w:rsidRPr="009E12A2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>Семестр 5</w:t>
      </w:r>
    </w:p>
    <w:p w14:paraId="2FEDD4A9" w14:textId="77777777" w:rsidR="00695CF0" w:rsidRPr="00D15C8D" w:rsidRDefault="00695CF0" w:rsidP="00695CF0">
      <w:pPr>
        <w:widowControl w:val="0"/>
        <w:tabs>
          <w:tab w:val="left" w:pos="8190"/>
        </w:tabs>
        <w:suppressAutoHyphens/>
        <w:spacing w:line="360" w:lineRule="auto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D15C8D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Направление подготовки: 01.03.02 Прикладная математика и информатика: </w:t>
      </w:r>
      <w:r w:rsidRPr="00D15C8D">
        <w:rPr>
          <w:rFonts w:eastAsia="DejaVu Sans" w:cs="Lohit Hindi"/>
          <w:kern w:val="1"/>
          <w:sz w:val="28"/>
          <w:szCs w:val="28"/>
          <w:lang w:eastAsia="hi-IN" w:bidi="hi-IN"/>
        </w:rPr>
        <w:br/>
        <w:t>Профиль "Компьютерные науки"</w:t>
      </w:r>
    </w:p>
    <w:p w14:paraId="520436C7" w14:textId="03F7D598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2"/>
          <w:sz w:val="28"/>
          <w:szCs w:val="28"/>
          <w:lang w:eastAsia="hi-IN" w:bidi="hi-IN"/>
        </w:rPr>
      </w:pPr>
      <w:r w:rsidRPr="00AE4B54">
        <w:rPr>
          <w:rFonts w:eastAsia="DejaVu Sans" w:cs="Lohit Hindi"/>
          <w:kern w:val="2"/>
          <w:sz w:val="28"/>
          <w:szCs w:val="28"/>
          <w:lang w:eastAsia="hi-IN" w:bidi="hi-IN"/>
        </w:rPr>
        <w:t xml:space="preserve">Студент  </w:t>
      </w:r>
      <w:r w:rsidRPr="00CD4B0C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>Фаюстова Алёна Петровна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06B652E7" w14:textId="77777777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AE4B54">
        <w:rPr>
          <w:sz w:val="28"/>
          <w:szCs w:val="28"/>
        </w:rPr>
        <w:t xml:space="preserve">группы 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  <w:t>6303 – 010302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val="en-US" w:eastAsia="hi-IN" w:bidi="hi-IN"/>
        </w:rPr>
        <w:t>D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1B971CE5" w14:textId="45453BE5" w:rsidR="00695CF0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Тема </w:t>
      </w:r>
      <w:r w:rsidR="00C94D08"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научно-исследовательской</w:t>
      </w: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 работы:</w:t>
      </w:r>
      <w:r w:rsidRPr="004D4C88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 xml:space="preserve"> Исследование методов обнаружения препятствий на основе машинного зрения для наземного робота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0CA3420A" w14:textId="745A9399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2"/>
          <w:sz w:val="28"/>
          <w:szCs w:val="28"/>
          <w:lang w:eastAsia="hi-IN" w:bidi="hi-IN"/>
        </w:rPr>
      </w:pPr>
      <w:r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  <w:r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7FBCF0A0" w14:textId="22D8A0EC" w:rsidR="00695CF0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Научный руководитель</w:t>
      </w:r>
      <w:r w:rsidRPr="00CD4B0C">
        <w:rPr>
          <w:rFonts w:eastAsia="DejaVu Sans" w:cs="Lohit Hindi"/>
          <w:kern w:val="1"/>
          <w:sz w:val="28"/>
          <w:szCs w:val="28"/>
          <w:lang w:eastAsia="hi-IN" w:bidi="hi-IN"/>
        </w:rPr>
        <w:t>:</w:t>
      </w:r>
      <w:r w:rsidRPr="004D4C88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 xml:space="preserve"> </w:t>
      </w:r>
      <w:r w:rsidRPr="00695CF0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>Минаев Евгений Юрьевич, кандидат технических наук, доцент кафедры суперкомпьютеров и общей информатики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78F6FE93" w14:textId="77777777" w:rsidR="00695CF0" w:rsidRPr="00CD4B0C" w:rsidRDefault="00695CF0" w:rsidP="00695CF0">
      <w:pPr>
        <w:widowControl w:val="0"/>
        <w:tabs>
          <w:tab w:val="right" w:leader="underscore" w:pos="9638"/>
        </w:tabs>
        <w:suppressAutoHyphens/>
        <w:spacing w:line="360" w:lineRule="auto"/>
        <w:rPr>
          <w:rFonts w:eastAsia="DejaVu Sans" w:cs="Lohit Hindi"/>
          <w:b/>
          <w:kern w:val="1"/>
          <w:sz w:val="28"/>
          <w:szCs w:val="28"/>
          <w:u w:val="single"/>
          <w:lang w:eastAsia="hi-IN" w:bidi="hi-IN"/>
        </w:rPr>
      </w:pPr>
    </w:p>
    <w:p w14:paraId="0E68228A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Научный руководитель</w:t>
      </w:r>
    </w:p>
    <w:p w14:paraId="4C01B7B6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________________________</w:t>
      </w:r>
    </w:p>
    <w:p w14:paraId="78F1A811" w14:textId="77777777" w:rsidR="00695CF0" w:rsidRPr="00807717" w:rsidRDefault="00695CF0" w:rsidP="00695CF0">
      <w:pPr>
        <w:widowControl w:val="0"/>
        <w:suppressAutoHyphens/>
        <w:ind w:left="5670"/>
        <w:rPr>
          <w:rFonts w:eastAsia="DejaVu Sans" w:cs="Lohit Hindi"/>
          <w:i/>
          <w:kern w:val="1"/>
          <w:szCs w:val="28"/>
          <w:lang w:eastAsia="hi-IN" w:bidi="hi-IN"/>
        </w:rPr>
      </w:pPr>
      <w:r w:rsidRPr="00134735">
        <w:rPr>
          <w:rFonts w:eastAsia="DejaVu Sans" w:cs="Lohit Hindi"/>
          <w:i/>
          <w:kern w:val="1"/>
          <w:szCs w:val="28"/>
          <w:lang w:eastAsia="hi-IN" w:bidi="hi-IN"/>
        </w:rPr>
        <w:t xml:space="preserve">                    </w:t>
      </w:r>
      <w:r w:rsidRPr="00807717">
        <w:rPr>
          <w:rFonts w:eastAsia="DejaVu Sans" w:cs="Lohit Hindi"/>
          <w:i/>
          <w:kern w:val="1"/>
          <w:szCs w:val="28"/>
          <w:lang w:eastAsia="hi-IN" w:bidi="hi-IN"/>
        </w:rPr>
        <w:t>(подпись)</w:t>
      </w:r>
    </w:p>
    <w:p w14:paraId="69C9840B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“___”_____________ 20___ г.</w:t>
      </w:r>
    </w:p>
    <w:p w14:paraId="72DB7B2D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</w:p>
    <w:p w14:paraId="69115DBD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Студент</w:t>
      </w:r>
    </w:p>
    <w:p w14:paraId="5A46072E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________________________</w:t>
      </w:r>
    </w:p>
    <w:p w14:paraId="4B8E62A7" w14:textId="77777777" w:rsidR="00695CF0" w:rsidRPr="00807717" w:rsidRDefault="00695CF0" w:rsidP="00695CF0">
      <w:pPr>
        <w:widowControl w:val="0"/>
        <w:suppressAutoHyphens/>
        <w:ind w:left="5670"/>
        <w:rPr>
          <w:rFonts w:eastAsia="DejaVu Sans" w:cs="Lohit Hindi"/>
          <w:i/>
          <w:kern w:val="1"/>
          <w:szCs w:val="28"/>
          <w:lang w:eastAsia="hi-IN" w:bidi="hi-IN"/>
        </w:rPr>
      </w:pPr>
      <w:r w:rsidRPr="00134735">
        <w:rPr>
          <w:rFonts w:eastAsia="DejaVu Sans" w:cs="Lohit Hindi"/>
          <w:i/>
          <w:kern w:val="1"/>
          <w:szCs w:val="28"/>
          <w:lang w:eastAsia="hi-IN" w:bidi="hi-IN"/>
        </w:rPr>
        <w:t xml:space="preserve">                    </w:t>
      </w:r>
      <w:r w:rsidRPr="00807717">
        <w:rPr>
          <w:rFonts w:eastAsia="DejaVu Sans" w:cs="Lohit Hindi"/>
          <w:i/>
          <w:kern w:val="1"/>
          <w:szCs w:val="28"/>
          <w:lang w:eastAsia="hi-IN" w:bidi="hi-IN"/>
        </w:rPr>
        <w:t>(подпись)</w:t>
      </w:r>
    </w:p>
    <w:p w14:paraId="306B6C92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“___”_____________ 20___ г.</w:t>
      </w:r>
    </w:p>
    <w:p w14:paraId="2430F6F4" w14:textId="77777777" w:rsidR="00695CF0" w:rsidRPr="006100D8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057EC749" w14:textId="77777777" w:rsidR="00695CF0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6BAFEA6C" w14:textId="77777777" w:rsidR="00695CF0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56C12632" w14:textId="77777777" w:rsidR="00695CF0" w:rsidRPr="006100D8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5ABDD6FA" w14:textId="299FF1E3" w:rsidR="00695CF0" w:rsidRPr="004D4749" w:rsidRDefault="00695CF0" w:rsidP="004D4749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b/>
          <w:kern w:val="1"/>
          <w:sz w:val="28"/>
          <w:szCs w:val="28"/>
          <w:lang w:eastAsia="hi-IN" w:bidi="hi-IN"/>
        </w:rPr>
        <w:t>Самара 20</w:t>
      </w: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>2</w:t>
      </w:r>
      <w:r w:rsidRPr="00B2317A">
        <w:rPr>
          <w:rFonts w:eastAsia="DejaVu Sans" w:cs="Lohit Hindi"/>
          <w:b/>
          <w:kern w:val="1"/>
          <w:sz w:val="28"/>
          <w:szCs w:val="28"/>
          <w:lang w:eastAsia="hi-IN" w:bidi="hi-IN"/>
        </w:rPr>
        <w:t>4</w:t>
      </w:r>
    </w:p>
    <w:p w14:paraId="3FED1D6C" w14:textId="77777777" w:rsidR="00695CF0" w:rsidRDefault="00695CF0" w:rsidP="00695CF0">
      <w:pPr>
        <w:rPr>
          <w:i/>
          <w:color w:val="FF0000"/>
          <w:sz w:val="28"/>
          <w:szCs w:val="28"/>
        </w:rPr>
      </w:pPr>
      <w:r>
        <w:rPr>
          <w:i/>
          <w:color w:val="FF0000"/>
          <w:sz w:val="28"/>
          <w:szCs w:val="28"/>
        </w:rPr>
        <w:br w:type="page"/>
      </w:r>
    </w:p>
    <w:p w14:paraId="068E8198" w14:textId="77777777" w:rsidR="00695CF0" w:rsidRPr="006424B4" w:rsidRDefault="00695CF0" w:rsidP="00695CF0">
      <w:pPr>
        <w:pStyle w:val="aff0"/>
      </w:pPr>
      <w:r w:rsidRPr="006424B4">
        <w:lastRenderedPageBreak/>
        <w:t>РЕФЕРАТ</w:t>
      </w:r>
    </w:p>
    <w:p w14:paraId="240E5107" w14:textId="77777777" w:rsidR="00695CF0" w:rsidRPr="00882DDA" w:rsidRDefault="00695CF0" w:rsidP="00695CF0">
      <w:pPr>
        <w:jc w:val="both"/>
        <w:rPr>
          <w:sz w:val="28"/>
          <w:highlight w:val="yellow"/>
        </w:rPr>
      </w:pPr>
    </w:p>
    <w:p w14:paraId="544744D8" w14:textId="15344F82" w:rsidR="00695CF0" w:rsidRPr="00000999" w:rsidRDefault="00695CF0" w:rsidP="00695CF0">
      <w:pPr>
        <w:pStyle w:val="1-"/>
      </w:pPr>
      <w:r>
        <w:rPr>
          <w:b/>
        </w:rPr>
        <w:t>Отчет по</w:t>
      </w:r>
      <w:r w:rsidR="009B0909">
        <w:rPr>
          <w:b/>
        </w:rPr>
        <w:t xml:space="preserve"> научно-исследовательской работе</w:t>
      </w:r>
      <w:r w:rsidRPr="00000999">
        <w:rPr>
          <w:b/>
        </w:rPr>
        <w:t xml:space="preserve">: </w:t>
      </w:r>
      <w:r w:rsidR="004D4749">
        <w:t>2</w:t>
      </w:r>
      <w:r w:rsidR="00B95ACE">
        <w:t>4</w:t>
      </w:r>
      <w:r>
        <w:t xml:space="preserve"> </w:t>
      </w:r>
      <w:r w:rsidRPr="00000999">
        <w:t xml:space="preserve">c., </w:t>
      </w:r>
      <w:r w:rsidR="004D4749">
        <w:t>1</w:t>
      </w:r>
      <w:r w:rsidR="00CE7613">
        <w:t>2</w:t>
      </w:r>
      <w:r w:rsidRPr="00000999">
        <w:t xml:space="preserve"> рисунк</w:t>
      </w:r>
      <w:r w:rsidR="004D4749">
        <w:t>ов</w:t>
      </w:r>
      <w:r w:rsidRPr="00000999">
        <w:t xml:space="preserve">, </w:t>
      </w:r>
      <w:r w:rsidR="004D4749">
        <w:t>2</w:t>
      </w:r>
      <w:r w:rsidRPr="00000999">
        <w:t xml:space="preserve"> таблиц</w:t>
      </w:r>
      <w:r>
        <w:t>ы</w:t>
      </w:r>
      <w:r w:rsidRPr="00000999">
        <w:t xml:space="preserve">, </w:t>
      </w:r>
      <w:r w:rsidR="00CE7613">
        <w:t>8</w:t>
      </w:r>
      <w:r w:rsidRPr="00000999">
        <w:t xml:space="preserve"> источников, </w:t>
      </w:r>
      <w:r w:rsidR="004D4749">
        <w:t>1</w:t>
      </w:r>
      <w:r w:rsidRPr="00000999">
        <w:t xml:space="preserve"> приложени</w:t>
      </w:r>
      <w:r w:rsidR="004D4749">
        <w:t>е</w:t>
      </w:r>
      <w:r w:rsidRPr="00000999">
        <w:t xml:space="preserve">. </w:t>
      </w:r>
    </w:p>
    <w:p w14:paraId="4D29015D" w14:textId="2AFA4340" w:rsidR="00695CF0" w:rsidRPr="00964523" w:rsidRDefault="004D4749" w:rsidP="00964523">
      <w:pPr>
        <w:pStyle w:val="aff4"/>
      </w:pPr>
      <w:r>
        <w:t>обнаружение препятствий, нейронные сети, бинарная сегментация,</w:t>
      </w:r>
      <w:r w:rsidR="00964523">
        <w:t xml:space="preserve"> сегментация экземпляров,</w:t>
      </w:r>
      <w:r>
        <w:t xml:space="preserve"> алгоритмы компьютерного зрения, нахождение границ, </w:t>
      </w:r>
      <w:r>
        <w:rPr>
          <w:lang w:val="en-US"/>
        </w:rPr>
        <w:t>YOLO</w:t>
      </w:r>
      <w:r w:rsidRPr="004D4749">
        <w:t xml:space="preserve">, </w:t>
      </w:r>
      <w:r>
        <w:rPr>
          <w:lang w:val="en-US"/>
        </w:rPr>
        <w:t>SAM</w:t>
      </w:r>
    </w:p>
    <w:p w14:paraId="06A7A52E" w14:textId="109A24A3" w:rsidR="00695CF0" w:rsidRDefault="00964523" w:rsidP="00695CF0">
      <w:pPr>
        <w:pStyle w:val="1-"/>
      </w:pPr>
      <w:r>
        <w:t xml:space="preserve">Цель работы – </w:t>
      </w:r>
      <w:r w:rsidR="008B51F2">
        <w:t>изучение существующих</w:t>
      </w:r>
      <w:r w:rsidR="00976BB9" w:rsidRPr="00976BB9">
        <w:t xml:space="preserve"> методов обнаружения препятствий на основе технологий машинного зрения, а также оценка возможности применения их в системах автономной навигации наземных роботов</w:t>
      </w:r>
      <w:r w:rsidR="00976BB9">
        <w:t>.</w:t>
      </w:r>
    </w:p>
    <w:p w14:paraId="7EAA9832" w14:textId="5C9E2E7F" w:rsidR="00EB7A83" w:rsidRDefault="00EB7A83" w:rsidP="00695CF0">
      <w:pPr>
        <w:pStyle w:val="1-"/>
      </w:pPr>
      <w:r w:rsidRPr="00EB7A83">
        <w:t>Объектом исследования являются алгоритмы машинного зрения и их применение для автоматического обнаружения препятствий в реальном времени.</w:t>
      </w:r>
    </w:p>
    <w:p w14:paraId="3E1EFE00" w14:textId="088C7105" w:rsidR="00EB7A83" w:rsidRDefault="00EB7A83" w:rsidP="00695CF0">
      <w:pPr>
        <w:pStyle w:val="1-"/>
      </w:pPr>
      <w:r w:rsidRPr="00EB7A83">
        <w:t>Задачи, которые были решены в ходе исследования:</w:t>
      </w:r>
    </w:p>
    <w:p w14:paraId="4C63B3C8" w14:textId="3F7A4352" w:rsidR="00095F07" w:rsidRDefault="00095F07" w:rsidP="00095F07">
      <w:pPr>
        <w:pStyle w:val="1-"/>
        <w:numPr>
          <w:ilvl w:val="0"/>
          <w:numId w:val="41"/>
        </w:numPr>
        <w:ind w:left="0" w:firstLine="709"/>
      </w:pPr>
      <w:r w:rsidRPr="00095F07">
        <w:t>Прове</w:t>
      </w:r>
      <w:r w:rsidR="00CE03C4">
        <w:t>ден</w:t>
      </w:r>
      <w:r w:rsidRPr="00095F07">
        <w:t xml:space="preserve"> обзор существующих методов и инструментов, </w:t>
      </w:r>
      <w:r w:rsidR="00CE03C4">
        <w:t>изучены принципы их работы.</w:t>
      </w:r>
    </w:p>
    <w:p w14:paraId="2C7B469C" w14:textId="458C31FA" w:rsidR="00095F07" w:rsidRPr="00095F07" w:rsidRDefault="00095F07" w:rsidP="00095F07">
      <w:pPr>
        <w:pStyle w:val="1-"/>
        <w:numPr>
          <w:ilvl w:val="0"/>
          <w:numId w:val="41"/>
        </w:numPr>
        <w:ind w:left="0" w:firstLine="709"/>
      </w:pPr>
      <w:r w:rsidRPr="00095F07">
        <w:t>Прове</w:t>
      </w:r>
      <w:r w:rsidR="00CE03C4">
        <w:t>дено</w:t>
      </w:r>
      <w:r w:rsidRPr="00095F07">
        <w:t xml:space="preserve"> тестирование </w:t>
      </w:r>
      <w:r w:rsidR="00C208D8">
        <w:t xml:space="preserve">некоторых </w:t>
      </w:r>
      <w:r w:rsidR="00CE03C4">
        <w:t>существующих</w:t>
      </w:r>
      <w:r w:rsidRPr="00095F07">
        <w:t xml:space="preserve"> методов и оцен</w:t>
      </w:r>
      <w:r w:rsidR="00CE03C4">
        <w:t>ена</w:t>
      </w:r>
      <w:r w:rsidRPr="00095F07">
        <w:t xml:space="preserve"> их производительность</w:t>
      </w:r>
      <w:r w:rsidR="00CE03C4">
        <w:t xml:space="preserve"> и эффективность</w:t>
      </w:r>
      <w:r w:rsidRPr="00095F07">
        <w:t>.</w:t>
      </w:r>
    </w:p>
    <w:p w14:paraId="68789A1E" w14:textId="66D0A875" w:rsidR="00695CF0" w:rsidRDefault="00095F07" w:rsidP="00095F07">
      <w:pPr>
        <w:pStyle w:val="1-"/>
        <w:numPr>
          <w:ilvl w:val="0"/>
          <w:numId w:val="41"/>
        </w:numPr>
        <w:ind w:left="0" w:firstLine="709"/>
      </w:pPr>
      <w:r w:rsidRPr="00095F07">
        <w:t>Выяв</w:t>
      </w:r>
      <w:r w:rsidR="00CE03C4">
        <w:t>лены</w:t>
      </w:r>
      <w:r w:rsidRPr="00095F07">
        <w:t xml:space="preserve"> преимущества и недостатки исследуемых методов с точки зрения их применения для обнаружения препятствий в реальном времени.</w:t>
      </w:r>
    </w:p>
    <w:p w14:paraId="75BD6AE1" w14:textId="77777777" w:rsidR="00695CF0" w:rsidRDefault="00695CF0" w:rsidP="00095F07">
      <w:pPr>
        <w:spacing w:line="276" w:lineRule="auto"/>
        <w:ind w:firstLine="709"/>
      </w:pPr>
    </w:p>
    <w:p w14:paraId="7EBA2ED9" w14:textId="77777777" w:rsidR="00695CF0" w:rsidRDefault="00695CF0" w:rsidP="00695CF0">
      <w:pPr>
        <w:pStyle w:val="aff0"/>
      </w:pPr>
      <w:bookmarkStart w:id="0" w:name="_Toc419299846"/>
      <w:bookmarkStart w:id="1" w:name="_Toc419300618"/>
      <w:bookmarkStart w:id="2" w:name="_Toc419322231"/>
      <w:bookmarkStart w:id="3" w:name="_Toc419495476"/>
      <w:bookmarkStart w:id="4" w:name="_Toc419495556"/>
      <w:bookmarkStart w:id="5" w:name="_Toc419495644"/>
      <w:bookmarkStart w:id="6" w:name="_Toc102385401"/>
      <w:bookmarkStart w:id="7" w:name="_Toc102388283"/>
      <w:bookmarkStart w:id="8" w:name="_Toc102389587"/>
      <w:bookmarkStart w:id="9" w:name="_Toc102425291"/>
      <w:bookmarkStart w:id="10" w:name="_Toc102485618"/>
      <w:r w:rsidRPr="00B9237C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sdt>
      <w:sdtPr>
        <w:rPr>
          <w:rFonts w:eastAsiaTheme="minorEastAsia"/>
          <w:noProof w:val="0"/>
          <w:lang w:eastAsia="ru-RU"/>
        </w:rPr>
        <w:id w:val="-1650971077"/>
        <w:docPartObj>
          <w:docPartGallery w:val="Table of Contents"/>
          <w:docPartUnique/>
        </w:docPartObj>
      </w:sdtPr>
      <w:sdtContent>
        <w:p w14:paraId="469AB00A" w14:textId="377EE158" w:rsidR="00CE7613" w:rsidRDefault="00695C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6067630" w:history="1">
            <w:r w:rsidR="00CE7613" w:rsidRPr="00CF4428">
              <w:rPr>
                <w:rStyle w:val="af"/>
              </w:rPr>
              <w:t>В</w:t>
            </w:r>
            <w:r w:rsidR="00CE7613">
              <w:rPr>
                <w:rStyle w:val="af"/>
              </w:rPr>
              <w:t>в</w:t>
            </w:r>
            <w:r w:rsidR="00CE7613" w:rsidRPr="00CF4428">
              <w:rPr>
                <w:rStyle w:val="af"/>
              </w:rPr>
              <w:t>едение</w:t>
            </w:r>
            <w:r w:rsidR="00CE7613">
              <w:rPr>
                <w:webHidden/>
              </w:rPr>
              <w:tab/>
            </w:r>
            <w:r w:rsidR="00CE7613">
              <w:rPr>
                <w:webHidden/>
              </w:rPr>
              <w:fldChar w:fldCharType="begin"/>
            </w:r>
            <w:r w:rsidR="00CE7613">
              <w:rPr>
                <w:webHidden/>
              </w:rPr>
              <w:instrText xml:space="preserve"> PAGEREF _Toc186067630 \h </w:instrText>
            </w:r>
            <w:r w:rsidR="00CE7613">
              <w:rPr>
                <w:webHidden/>
              </w:rPr>
            </w:r>
            <w:r w:rsidR="00CE7613"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4</w:t>
            </w:r>
            <w:r w:rsidR="00CE7613">
              <w:rPr>
                <w:webHidden/>
              </w:rPr>
              <w:fldChar w:fldCharType="end"/>
            </w:r>
          </w:hyperlink>
        </w:p>
        <w:p w14:paraId="376055B0" w14:textId="02B75697" w:rsidR="00CE7613" w:rsidRDefault="00CE7613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1" w:history="1">
            <w:r w:rsidRPr="00CF4428">
              <w:rPr>
                <w:rStyle w:val="af"/>
              </w:rPr>
              <w:t>1 Изучение предметной области и инструментов. Обзор существующих методов/алгоритмов/решений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_Toc186067631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5C4038D" w14:textId="6B59DB30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2" w:history="1">
            <w:r w:rsidRPr="00CF4428">
              <w:rPr>
                <w:rStyle w:val="af"/>
                <w:noProof/>
              </w:rPr>
              <w:t>1.1 Метод обратного перспективного отображения (</w:t>
            </w:r>
            <w:r w:rsidRPr="00CF4428">
              <w:rPr>
                <w:rStyle w:val="af"/>
                <w:noProof/>
                <w:lang w:val="en-US"/>
              </w:rPr>
              <w:t>IPM</w:t>
            </w:r>
            <w:r w:rsidRPr="00CF4428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8FE0E" w14:textId="6C68BB2E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3" w:history="1">
            <w:r w:rsidRPr="00CF4428">
              <w:rPr>
                <w:rStyle w:val="af"/>
                <w:noProof/>
              </w:rPr>
              <w:t>1.2 Использование бинарной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4403" w14:textId="157F22C2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4" w:history="1">
            <w:r w:rsidRPr="00CF4428">
              <w:rPr>
                <w:rStyle w:val="af"/>
                <w:noProof/>
              </w:rPr>
              <w:t>1.3</w:t>
            </w:r>
            <w:r w:rsidRPr="00CF4428">
              <w:rPr>
                <w:rStyle w:val="af"/>
                <w:noProof/>
                <w:lang w:val="en-US"/>
              </w:rPr>
              <w:t xml:space="preserve"> You Only Look at Interested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1AA2" w14:textId="6E343836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5" w:history="1">
            <w:r w:rsidRPr="00CF4428">
              <w:rPr>
                <w:rStyle w:val="af"/>
                <w:noProof/>
              </w:rPr>
              <w:t xml:space="preserve">1.4 Использование </w:t>
            </w:r>
            <w:r w:rsidRPr="00CF4428">
              <w:rPr>
                <w:rStyle w:val="af"/>
                <w:noProof/>
                <w:lang w:val="en-US"/>
              </w:rPr>
              <w:t xml:space="preserve">YOLO </w:t>
            </w:r>
            <w:r w:rsidRPr="00CF4428">
              <w:rPr>
                <w:rStyle w:val="af"/>
                <w:noProof/>
              </w:rPr>
              <w:t xml:space="preserve">и </w:t>
            </w:r>
            <w:r w:rsidRPr="00CF4428">
              <w:rPr>
                <w:rStyle w:val="af"/>
                <w:noProof/>
                <w:lang w:val="en-US"/>
              </w:rPr>
              <w:t>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F6FED" w14:textId="33DFD486" w:rsidR="00CE7613" w:rsidRDefault="00CE7613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6" w:history="1">
            <w:r w:rsidRPr="00CF4428">
              <w:rPr>
                <w:rStyle w:val="af"/>
              </w:rPr>
              <w:t>2 Исследование существующих решений, их сравнение и поиск лучших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_Toc186067636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6059DFB" w14:textId="098C8CAE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7" w:history="1">
            <w:r w:rsidRPr="00CF4428">
              <w:rPr>
                <w:rStyle w:val="af"/>
                <w:noProof/>
              </w:rPr>
              <w:t xml:space="preserve">2.1 Алгоритмический метод </w:t>
            </w:r>
            <w:r w:rsidRPr="00CF4428">
              <w:rPr>
                <w:rStyle w:val="af"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A7994" w14:textId="58020DDE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8" w:history="1">
            <w:r w:rsidRPr="00CF4428">
              <w:rPr>
                <w:rStyle w:val="af"/>
                <w:noProof/>
              </w:rPr>
              <w:t>2.2 Методы с использованием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702F9" w14:textId="59488332" w:rsidR="00CE7613" w:rsidRDefault="00CE7613">
          <w:pPr>
            <w:pStyle w:val="3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39" w:history="1">
            <w:r w:rsidRPr="00CF4428">
              <w:rPr>
                <w:rStyle w:val="af"/>
                <w:noProof/>
              </w:rPr>
              <w:t>2.2.1</w:t>
            </w:r>
            <w:r w:rsidRPr="00CF4428">
              <w:rPr>
                <w:rStyle w:val="af"/>
                <w:noProof/>
                <w:lang w:val="en-US"/>
              </w:rPr>
              <w:t xml:space="preserve"> YOLO</w:t>
            </w:r>
            <w:r w:rsidRPr="00CF4428">
              <w:rPr>
                <w:rStyle w:val="af"/>
                <w:noProof/>
              </w:rPr>
              <w:t>11</w:t>
            </w:r>
            <w:r w:rsidRPr="00CF4428">
              <w:rPr>
                <w:rStyle w:val="af"/>
                <w:noProof/>
                <w:lang w:val="en-US"/>
              </w:rPr>
              <w:t xml:space="preserve">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9ECFC" w14:textId="7FC990BD" w:rsidR="00CE7613" w:rsidRDefault="00CE7613">
          <w:pPr>
            <w:pStyle w:val="3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0" w:history="1">
            <w:r w:rsidRPr="00CF4428">
              <w:rPr>
                <w:rStyle w:val="af"/>
                <w:noProof/>
              </w:rPr>
              <w:t>2.2.2</w:t>
            </w:r>
            <w:r w:rsidRPr="00CF4428">
              <w:rPr>
                <w:rStyle w:val="af"/>
                <w:noProof/>
                <w:lang w:val="en-US"/>
              </w:rPr>
              <w:t xml:space="preserve"> Segment Anything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57A48" w14:textId="23358938" w:rsidR="00CE7613" w:rsidRDefault="00CE7613">
          <w:pPr>
            <w:pStyle w:val="3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1" w:history="1">
            <w:r w:rsidRPr="00CF4428">
              <w:rPr>
                <w:rStyle w:val="af"/>
                <w:noProof/>
              </w:rPr>
              <w:t xml:space="preserve">2.2.3 Обучение модели и бинарная сегментация с использованием </w:t>
            </w:r>
            <w:r w:rsidRPr="00CF4428">
              <w:rPr>
                <w:rStyle w:val="af"/>
                <w:noProof/>
                <w:lang w:val="en-US"/>
              </w:rPr>
              <w:t>DeeplabV</w:t>
            </w:r>
            <w:r w:rsidRPr="00CF4428">
              <w:rPr>
                <w:rStyle w:val="af"/>
                <w:noProof/>
              </w:rPr>
              <w:t xml:space="preserve">3+ с основой </w:t>
            </w:r>
            <w:r w:rsidRPr="00CF4428">
              <w:rPr>
                <w:rStyle w:val="af"/>
                <w:noProof/>
                <w:lang w:val="en-US"/>
              </w:rPr>
              <w:t>ResNet</w:t>
            </w:r>
            <w:r w:rsidRPr="00CF4428">
              <w:rPr>
                <w:rStyle w:val="af"/>
                <w:noProof/>
              </w:rPr>
              <w:t>-50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0E404" w14:textId="21FA89F9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2" w:history="1">
            <w:r w:rsidRPr="00CF4428">
              <w:rPr>
                <w:rStyle w:val="af"/>
                <w:noProof/>
              </w:rPr>
              <w:t>2.3 Преимущества и недостатки проверенных мной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2859" w14:textId="1E32389F" w:rsidR="00CE7613" w:rsidRDefault="00CE7613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3" w:history="1">
            <w:r w:rsidRPr="00CF4428">
              <w:rPr>
                <w:rStyle w:val="af"/>
              </w:rPr>
              <w:t>З</w:t>
            </w:r>
            <w:r>
              <w:rPr>
                <w:rStyle w:val="af"/>
              </w:rPr>
              <w:t>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_Toc186067643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010AF54" w14:textId="7F18D5B5" w:rsidR="00CE7613" w:rsidRDefault="00CE7613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4" w:history="1">
            <w:r w:rsidRPr="00CF4428">
              <w:rPr>
                <w:rStyle w:val="af"/>
              </w:rPr>
              <w:t>С</w:t>
            </w:r>
            <w:r>
              <w:rPr>
                <w:rStyle w:val="af"/>
              </w:rPr>
              <w:t>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_Toc186067644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B2310EB" w14:textId="25D52E5F" w:rsidR="00CE7613" w:rsidRDefault="00CE7613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5" w:history="1">
            <w:r w:rsidRPr="00CF4428">
              <w:rPr>
                <w:rStyle w:val="af"/>
              </w:rPr>
              <w:t>П</w:t>
            </w:r>
            <w:r>
              <w:rPr>
                <w:rStyle w:val="af"/>
              </w:rPr>
              <w:t>риложение</w:t>
            </w:r>
            <w:r w:rsidRPr="00CF4428">
              <w:rPr>
                <w:rStyle w:val="af"/>
              </w:rPr>
              <w:t xml:space="preserve"> А Фрагменты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_Toc186067645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2644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B4CD453" w14:textId="56696F06" w:rsidR="00CE7613" w:rsidRDefault="00CE7613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6067646" w:history="1">
            <w:r w:rsidRPr="00CF4428">
              <w:rPr>
                <w:rStyle w:val="af"/>
                <w:noProof/>
              </w:rPr>
              <w:t xml:space="preserve">А.1 Реализация метода на основе алгоритмов </w:t>
            </w:r>
            <w:r w:rsidRPr="00CF4428">
              <w:rPr>
                <w:rStyle w:val="af"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_Toc186067646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264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FB822" w14:textId="6D7A3C88" w:rsidR="00695CF0" w:rsidRPr="00FD445E" w:rsidRDefault="00695CF0" w:rsidP="00695CF0">
          <w:pPr>
            <w:pStyle w:val="1-"/>
          </w:pPr>
          <w:r>
            <w:rPr>
              <w:rFonts w:eastAsiaTheme="majorEastAsia"/>
              <w:lang w:eastAsia="en-US"/>
            </w:rPr>
            <w:fldChar w:fldCharType="end"/>
          </w:r>
        </w:p>
      </w:sdtContent>
    </w:sdt>
    <w:p w14:paraId="5B17AA32" w14:textId="77777777" w:rsidR="00695CF0" w:rsidRDefault="00695CF0" w:rsidP="00695CF0">
      <w:pPr>
        <w:pStyle w:val="1-"/>
      </w:pPr>
    </w:p>
    <w:p w14:paraId="35E922B2" w14:textId="605C5AF6" w:rsidR="00CE03C4" w:rsidRDefault="00695CF0" w:rsidP="00695CF0">
      <w:r>
        <w:br w:type="page"/>
      </w:r>
    </w:p>
    <w:p w14:paraId="521A8049" w14:textId="644E48DE" w:rsidR="00CE03C4" w:rsidRDefault="00CE03C4" w:rsidP="00CE03C4">
      <w:pPr>
        <w:pStyle w:val="afc"/>
      </w:pPr>
      <w:bookmarkStart w:id="11" w:name="_Toc186067630"/>
      <w:r>
        <w:lastRenderedPageBreak/>
        <w:t>ВВедение</w:t>
      </w:r>
      <w:bookmarkEnd w:id="11"/>
    </w:p>
    <w:p w14:paraId="2BC472C4" w14:textId="2E430D40" w:rsidR="00CE03C4" w:rsidRDefault="00CE03C4" w:rsidP="00CE03C4">
      <w:pPr>
        <w:pStyle w:val="1-"/>
      </w:pPr>
      <w:r>
        <w:t xml:space="preserve">В последние годы наблюдается значительное развитие в области робототехники, особенно в контексте наземных мобильных роботов. </w:t>
      </w:r>
      <w:r w:rsidR="00C208D8">
        <w:t>Они</w:t>
      </w:r>
      <w:r>
        <w:t xml:space="preserve"> находят широкое применение в различных сферах, таких как промышленность, сельское хозяйство, логистика и бытовое обслуживание. Проблема обнаружения препятствий является ключевым аспектом, влияющим на безопасность и эффективность работы автономных роботов.</w:t>
      </w:r>
    </w:p>
    <w:p w14:paraId="2A739B2D" w14:textId="796CB416" w:rsidR="00CE03C4" w:rsidRDefault="00CE03C4" w:rsidP="00CE03C4">
      <w:pPr>
        <w:pStyle w:val="1-"/>
      </w:pPr>
      <w:r>
        <w:t xml:space="preserve">Актуальность данной проблемы обусловлена необходимостью обеспечения высокой точности и надежности систем обнаружения препятствий в условиях динамической и непредсказуемой среды. Современные роботы должны быть способны </w:t>
      </w:r>
      <w:r w:rsidR="00C208D8">
        <w:t>самостоятельно</w:t>
      </w:r>
      <w:r>
        <w:t xml:space="preserve"> перемещаться, избегая столкновений с различными </w:t>
      </w:r>
      <w:r w:rsidR="00C208D8">
        <w:t>препятствиями</w:t>
      </w:r>
      <w:r>
        <w:t>, включая как крупные, так и мелкие, а также плоские объекты на поверхности.</w:t>
      </w:r>
    </w:p>
    <w:p w14:paraId="3014DC40" w14:textId="77777777" w:rsidR="00CE03C4" w:rsidRPr="00482BD1" w:rsidRDefault="00CE03C4" w:rsidP="00CE03C4">
      <w:pPr>
        <w:pStyle w:val="1-"/>
      </w:pPr>
      <w:r>
        <w:t xml:space="preserve">Машинное зрение, как одна из самых перспективных технологий для решения задачи обнаружения препятствий, предлагает уникальные преимущества по сравнению с традиционными методами, такими как инфракрасные и ультразвуковые датчики. Системы, основанные на данном методе, предоставляют богатую информацию об окружающей среде, имеют низкую стоимость, малый вес и короткое время обработки, что делает их особенно привлекательными для использования в автономных наземных роботах </w:t>
      </w:r>
      <w:r w:rsidRPr="00D36EF1">
        <w:t>[1]</w:t>
      </w:r>
      <w:r>
        <w:t>.</w:t>
      </w:r>
    </w:p>
    <w:p w14:paraId="7D69781B" w14:textId="77777777" w:rsidR="00CE03C4" w:rsidRPr="00CE03C4" w:rsidRDefault="00CE03C4" w:rsidP="00CE03C4">
      <w:pPr>
        <w:pStyle w:val="1-"/>
      </w:pPr>
    </w:p>
    <w:p w14:paraId="481ECAF1" w14:textId="77777777" w:rsidR="00695CF0" w:rsidRDefault="00695CF0" w:rsidP="00695CF0">
      <w:pPr>
        <w:rPr>
          <w:rFonts w:eastAsiaTheme="minorEastAsia"/>
          <w:sz w:val="28"/>
          <w:szCs w:val="28"/>
        </w:rPr>
      </w:pPr>
    </w:p>
    <w:p w14:paraId="4BE4DB08" w14:textId="77777777" w:rsidR="00695CF0" w:rsidRDefault="00695CF0" w:rsidP="000A2F63">
      <w:pPr>
        <w:pStyle w:val="1"/>
      </w:pPr>
      <w:bookmarkStart w:id="12" w:name="_Toc186067631"/>
      <w:r w:rsidRPr="00CA35F3">
        <w:lastRenderedPageBreak/>
        <w:t xml:space="preserve">Изучение предметной </w:t>
      </w:r>
      <w:r w:rsidRPr="000A2F63">
        <w:t>области</w:t>
      </w:r>
      <w:r w:rsidRPr="00CA35F3">
        <w:t xml:space="preserve"> и инструментов. Обзор существующих методов/алгоритмов/решений</w:t>
      </w:r>
      <w:bookmarkEnd w:id="12"/>
    </w:p>
    <w:p w14:paraId="3D069DC9" w14:textId="77777777" w:rsidR="00A6199F" w:rsidRDefault="00A6199F" w:rsidP="0026781D">
      <w:pPr>
        <w:pStyle w:val="2"/>
      </w:pPr>
      <w:bookmarkStart w:id="13" w:name="_Toc171432569"/>
      <w:bookmarkStart w:id="14" w:name="_Toc186067632"/>
      <w:r>
        <w:t>Метод обратного перспективного отображения (</w:t>
      </w:r>
      <w:r>
        <w:rPr>
          <w:lang w:val="en-US"/>
        </w:rPr>
        <w:t>IPM</w:t>
      </w:r>
      <w:r w:rsidRPr="00DF675F">
        <w:t>)</w:t>
      </w:r>
      <w:bookmarkEnd w:id="13"/>
      <w:bookmarkEnd w:id="14"/>
    </w:p>
    <w:p w14:paraId="41E00DEC" w14:textId="24C45EA0" w:rsidR="00A6199F" w:rsidRPr="009D548B" w:rsidRDefault="00A6199F" w:rsidP="00C208D8">
      <w:pPr>
        <w:pStyle w:val="1-"/>
      </w:pPr>
      <w:r w:rsidRPr="009D548B">
        <w:t xml:space="preserve">Ли и команда [1] использовали метод обратного отображения для обнаружения препятствий с помощью камеры робота-пылесоса, расположенной близко к земле. Предполагалось, что поверхность ровная и нет нависающих препятствий. В исследовании использовались изображения с монокулярной камеры и одометрические данные. </w:t>
      </w:r>
      <w:r w:rsidR="00C208D8" w:rsidRPr="009D548B">
        <w:t>Алгоритм проверя</w:t>
      </w:r>
      <w:r w:rsidR="00C208D8">
        <w:t>л</w:t>
      </w:r>
      <w:r w:rsidR="00C208D8" w:rsidRPr="009D548B">
        <w:t xml:space="preserve"> изменение количества ребер в нижней трети изображения: при приближении к препятствию количество ребер увеличива</w:t>
      </w:r>
      <w:r w:rsidR="00C208D8">
        <w:t>лось</w:t>
      </w:r>
      <w:r w:rsidR="00C208D8" w:rsidRPr="009D548B">
        <w:t>.</w:t>
      </w:r>
      <w:r w:rsidR="00C208D8">
        <w:t xml:space="preserve"> </w:t>
      </w:r>
      <w:r w:rsidRPr="009D548B">
        <w:t>Обнаружение дальних препятствий</w:t>
      </w:r>
      <w:r w:rsidR="00C208D8">
        <w:t xml:space="preserve"> было</w:t>
      </w:r>
      <w:r w:rsidRPr="009D548B">
        <w:t xml:space="preserve"> затруднено из-за малой разницы в последовательных изображениях, поэтому они игнорировались для снижения вычислительной нагрузки. Авторы сосредоточились на близких препятствиях в нижней части изображения, что подходит для медленно движущихся роботов. </w:t>
      </w:r>
    </w:p>
    <w:p w14:paraId="4B82F1C6" w14:textId="66CA99B5" w:rsidR="00A6199F" w:rsidRPr="009D548B" w:rsidRDefault="00A6199F" w:rsidP="00A6199F">
      <w:pPr>
        <w:pStyle w:val="1-"/>
      </w:pPr>
      <w:r w:rsidRPr="009D548B">
        <w:t>После основного алгоритма применя</w:t>
      </w:r>
      <w:r w:rsidR="00C208D8">
        <w:t>лось</w:t>
      </w:r>
      <w:r w:rsidRPr="009D548B">
        <w:t xml:space="preserve"> обнаружение препятствий на основе IPM к нижней области интереса (ROI). Если нижняя часть изображения классифицируется как не содержащая препятствий, шаг пропускается. Иначе выделяется препятствие и оценивается расстояние до него.</w:t>
      </w:r>
    </w:p>
    <w:p w14:paraId="79820700" w14:textId="77777777" w:rsidR="00A6199F" w:rsidRPr="009D548B" w:rsidRDefault="00A6199F" w:rsidP="00A6199F">
      <w:pPr>
        <w:pStyle w:val="1-"/>
      </w:pPr>
      <w:r w:rsidRPr="009D548B">
        <w:t>Рисунок 1 показывает геометрические характеристики плоскости изображения камеры и соответствующую трансформированную плоскость на земле. Робот получает изображения в моменты времени t1 и t2, применяя относительное преобразование с использованием одометрических данных. Если под горизонтом изображения 1 нет препятствий, точки преобразуются, создавая виртуальное изображение в момент t2. Препятствия обнаруживаются путем вычитания виртуального изображения из реального изображения 2. Метод IPM эффективен в большинстве случаев, но имеет ограничения при обнаружении больших однородных препятствий и ошибках распознавания рельефа. На рисунке 2 показан пример работы метода.</w:t>
      </w:r>
    </w:p>
    <w:p w14:paraId="0C53958C" w14:textId="77777777" w:rsidR="00A6199F" w:rsidRDefault="00A6199F" w:rsidP="00A6199F">
      <w:pPr>
        <w:pStyle w:val="1-"/>
      </w:pPr>
    </w:p>
    <w:p w14:paraId="7D9CC9C9" w14:textId="77777777" w:rsidR="00A6199F" w:rsidRDefault="00A6199F" w:rsidP="00A6199F">
      <w:pPr>
        <w:pStyle w:val="-"/>
      </w:pPr>
      <w:r w:rsidRPr="00DA7D84">
        <w:rPr>
          <w:noProof/>
        </w:rPr>
        <w:lastRenderedPageBreak/>
        <w:drawing>
          <wp:inline distT="0" distB="0" distL="0" distR="0" wp14:anchorId="0007039C" wp14:editId="7BC47B46">
            <wp:extent cx="4114800" cy="1826014"/>
            <wp:effectExtent l="0" t="0" r="0" b="3175"/>
            <wp:docPr id="1" name="Рисунок 1" descr="Изображение выглядит как диаграмма, линия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диаграмма, линия, Технический чертеж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610" cy="186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317D" w14:textId="77777777" w:rsidR="00A6199F" w:rsidRPr="009D548B" w:rsidRDefault="00A6199F" w:rsidP="00A6199F">
      <w:pPr>
        <w:pStyle w:val="-"/>
      </w:pPr>
      <w:r>
        <w:t xml:space="preserve">Рисунок 1 </w:t>
      </w:r>
      <w:r w:rsidRPr="00436D7B">
        <w:t>–</w:t>
      </w:r>
      <w:r>
        <w:t xml:space="preserve"> Принцип работы метода обратного перспективного отображения</w:t>
      </w:r>
      <w:r w:rsidRPr="009D548B">
        <w:t xml:space="preserve"> [1]</w:t>
      </w:r>
    </w:p>
    <w:p w14:paraId="39D5397D" w14:textId="6958B90B" w:rsidR="00A6199F" w:rsidRDefault="00334EBA" w:rsidP="00A6199F">
      <w:pPr>
        <w:pStyle w:val="-"/>
      </w:pPr>
      <w:r w:rsidRPr="00334EBA">
        <w:drawing>
          <wp:inline distT="0" distB="0" distL="0" distR="0" wp14:anchorId="0BBFC493" wp14:editId="06AD3195">
            <wp:extent cx="5939790" cy="3141345"/>
            <wp:effectExtent l="0" t="0" r="3810" b="1905"/>
            <wp:docPr id="1611832312" name="Рисунок 1" descr="Изображение выглядит как снимок экрана, полк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32312" name="Рисунок 1" descr="Изображение выглядит как снимок экрана, полка, дизайн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D927" w14:textId="57DD46C4" w:rsidR="00A6199F" w:rsidRPr="00A6199F" w:rsidRDefault="00A6199F" w:rsidP="00A6199F">
      <w:pPr>
        <w:pStyle w:val="-"/>
      </w:pPr>
      <w:r>
        <w:t xml:space="preserve">Рисунок 2 </w:t>
      </w:r>
      <w:r w:rsidRPr="00436D7B">
        <w:t>–</w:t>
      </w:r>
      <w:r>
        <w:t xml:space="preserve"> Р</w:t>
      </w:r>
      <w:r w:rsidRPr="00F97494">
        <w:t>езультаты обнаружения препятствий на основе IPM для различных случаев</w:t>
      </w:r>
      <w:r w:rsidRPr="009D548B">
        <w:t xml:space="preserve"> [1]</w:t>
      </w:r>
    </w:p>
    <w:p w14:paraId="25B3AFFA" w14:textId="77777777" w:rsidR="00695CF0" w:rsidRDefault="00695CF0" w:rsidP="000A2F63">
      <w:pPr>
        <w:pStyle w:val="2"/>
      </w:pPr>
      <w:bookmarkStart w:id="15" w:name="_Toc186067633"/>
      <w:r>
        <w:t xml:space="preserve">Использование </w:t>
      </w:r>
      <w:r w:rsidRPr="000A2F63">
        <w:t>бинарной</w:t>
      </w:r>
      <w:r>
        <w:t xml:space="preserve"> сегментации</w:t>
      </w:r>
      <w:bookmarkEnd w:id="15"/>
    </w:p>
    <w:p w14:paraId="7972DD23" w14:textId="3FF91FFB" w:rsidR="00695CF0" w:rsidRDefault="00695CF0" w:rsidP="00695CF0">
      <w:pPr>
        <w:pStyle w:val="1-"/>
      </w:pPr>
      <w:r>
        <w:t xml:space="preserve">Для бинарной семантической сегментации в исследовании </w:t>
      </w:r>
      <w:r w:rsidRPr="00925086">
        <w:rPr>
          <w:lang w:val="en-US"/>
        </w:rPr>
        <w:t>Dang</w:t>
      </w:r>
      <w:r>
        <w:t xml:space="preserve"> и </w:t>
      </w:r>
      <w:r>
        <w:rPr>
          <w:lang w:val="en-US"/>
        </w:rPr>
        <w:t>Bui</w:t>
      </w:r>
      <w:r w:rsidR="000A2F63" w:rsidRPr="000A2F63">
        <w:t xml:space="preserve"> </w:t>
      </w:r>
      <w:r>
        <w:t xml:space="preserve">использовалась нейросеть FCN-VGG-16. </w:t>
      </w:r>
      <w:r w:rsidRPr="00D461D5">
        <w:t xml:space="preserve">Эта архитектура была выбрана благодаря своей способности эффективно проводить сегментацию на уровне пикселей и обеспечивать высокую точность классификации областей изображения. Авторы адаптировали модель VGG-16 для выполнения задач семантической сегментации, убрав </w:t>
      </w:r>
      <w:proofErr w:type="spellStart"/>
      <w:r w:rsidRPr="00D461D5">
        <w:t>полносвязные</w:t>
      </w:r>
      <w:proofErr w:type="spellEnd"/>
      <w:r w:rsidRPr="00D461D5">
        <w:t xml:space="preserve"> слои и применяя </w:t>
      </w:r>
      <w:r>
        <w:t xml:space="preserve">обратную свертку </w:t>
      </w:r>
      <w:r w:rsidRPr="00D461D5">
        <w:t xml:space="preserve">на нескольких масштабах. Это позволило получить предсказания, </w:t>
      </w:r>
      <w:r w:rsidRPr="00D461D5">
        <w:lastRenderedPageBreak/>
        <w:t>учитывающие как локальные, так и глобальные особенности изображения (</w:t>
      </w:r>
      <w:r>
        <w:t>р</w:t>
      </w:r>
      <w:r w:rsidRPr="00D461D5">
        <w:t>ис</w:t>
      </w:r>
      <w:r>
        <w:t>унок</w:t>
      </w:r>
      <w:r w:rsidRPr="00D461D5">
        <w:t xml:space="preserve"> </w:t>
      </w:r>
      <w:r w:rsidR="00A6199F">
        <w:t>3</w:t>
      </w:r>
      <w:r w:rsidRPr="00D461D5">
        <w:t>).</w:t>
      </w:r>
    </w:p>
    <w:p w14:paraId="469A8751" w14:textId="77777777" w:rsidR="00695CF0" w:rsidRDefault="00695CF0" w:rsidP="00695CF0">
      <w:pPr>
        <w:pStyle w:val="-"/>
      </w:pPr>
      <w:r w:rsidRPr="00D461D5">
        <w:rPr>
          <w:noProof/>
        </w:rPr>
        <w:drawing>
          <wp:inline distT="0" distB="0" distL="0" distR="0" wp14:anchorId="542D29B1" wp14:editId="63A54CB5">
            <wp:extent cx="6120130" cy="2184400"/>
            <wp:effectExtent l="0" t="0" r="0" b="6350"/>
            <wp:docPr id="316049646" name="Рисунок 1" descr="Изображение выглядит как диаграмма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49646" name="Рисунок 1" descr="Изображение выглядит как диаграмма, снимок экрана, График, линия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1527" w14:textId="2CC90294" w:rsidR="00695CF0" w:rsidRPr="00C35902" w:rsidRDefault="00695CF0" w:rsidP="00695CF0">
      <w:pPr>
        <w:pStyle w:val="-"/>
      </w:pPr>
      <w:r>
        <w:t xml:space="preserve">Рисунок </w:t>
      </w:r>
      <w:r w:rsidR="00A6199F">
        <w:t>3</w:t>
      </w:r>
      <w:r>
        <w:t xml:space="preserve"> – Структура нейросети </w:t>
      </w:r>
      <w:r>
        <w:rPr>
          <w:lang w:val="en-US"/>
        </w:rPr>
        <w:t>VGG</w:t>
      </w:r>
      <w:r w:rsidRPr="00D461D5">
        <w:t>-16</w:t>
      </w:r>
      <w:r>
        <w:t xml:space="preserve"> </w:t>
      </w:r>
      <w:r w:rsidRPr="00C35902">
        <w:t>[</w:t>
      </w:r>
      <w:r w:rsidR="0026781D">
        <w:t>2</w:t>
      </w:r>
      <w:r w:rsidRPr="00C35902">
        <w:t>]</w:t>
      </w:r>
    </w:p>
    <w:p w14:paraId="68A65421" w14:textId="77777777" w:rsidR="00695CF0" w:rsidRPr="00D461D5" w:rsidRDefault="00695CF0" w:rsidP="00695CF0">
      <w:pPr>
        <w:pStyle w:val="1-"/>
      </w:pPr>
      <w:r w:rsidRPr="00D461D5">
        <w:t>Для обучения модели использовался датасет, содержащий 1470 изображений, включая снимки из публичных баз данных и вручную размеченные изображения из библиотеки Та Куанг Бу. Данные были разделены на тренировочную (1176 изображений) и тестовую (294 изображения) выборки. Для повышения устойчивости модели к различным условиям применялась аугментация данных, включающая горизонтальное отражение и изменение цветовой гаммы.</w:t>
      </w:r>
    </w:p>
    <w:p w14:paraId="4FF66375" w14:textId="77777777" w:rsidR="00695CF0" w:rsidRPr="00D461D5" w:rsidRDefault="00695CF0" w:rsidP="00695CF0">
      <w:pPr>
        <w:pStyle w:val="1-"/>
      </w:pPr>
      <w:r w:rsidRPr="00D461D5">
        <w:t>Функция потерь модели основана на бинарной кросс-энтропии</w:t>
      </w:r>
      <w:r>
        <w:t>:</w:t>
      </w:r>
    </w:p>
    <w:p w14:paraId="3A5267CE" w14:textId="77777777" w:rsidR="00695CF0" w:rsidRPr="00D461D5" w:rsidRDefault="00695CF0" w:rsidP="00695CF0">
      <w:pPr>
        <w:pStyle w:val="1-"/>
        <w:rPr>
          <w:lang w:val="en-US"/>
        </w:rPr>
      </w:pPr>
      <m:oMathPara>
        <m:oMath>
          <m:r>
            <m:rPr>
              <m:nor/>
            </m:rPr>
            <w:rPr>
              <w:rFonts w:ascii="Cambria Math" w:hAnsi="Cambria Math"/>
              <w:lang w:val="en-US"/>
            </w:rPr>
            <m:t>BCE</m:t>
          </m:r>
          <m:r>
            <w:rPr>
              <w:rFonts w:ascii="Cambria Math" w:hAnsi="Cambria Math"/>
              <w:lang w:val="en-US"/>
            </w:rPr>
            <m:t>=-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  <w:lang w:val="en-US"/>
                </w:rPr>
                <m:t>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C</m:t>
              </m:r>
              <m:r>
                <w:rPr>
                  <w:rFonts w:ascii="Cambria Math" w:hAnsi="Cambria Math"/>
                  <w:lang w:val="en-US"/>
                </w:rPr>
                <m:t>=2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nary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e>
          </m:func>
          <m:r>
            <w:rPr>
              <w:rFonts w:ascii="Cambria Math" w:hAnsi="Cambria Math"/>
              <w:lang w:val="en-US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d>
            </m:e>
          </m:func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d>
            </m:e>
          </m:func>
        </m:oMath>
      </m:oMathPara>
    </w:p>
    <w:p w14:paraId="06651DAF" w14:textId="77777777" w:rsidR="00695CF0" w:rsidRDefault="00695CF0" w:rsidP="00695CF0">
      <w:pPr>
        <w:pStyle w:val="1-"/>
      </w:pPr>
      <w:r w:rsidRPr="00D461D5">
        <w:t xml:space="preserve">Для оценки производительности модели использовалась метрика </w:t>
      </w:r>
      <w:proofErr w:type="spellStart"/>
      <w:r w:rsidRPr="00D461D5">
        <w:t>mean</w:t>
      </w:r>
      <w:proofErr w:type="spellEnd"/>
      <w:r w:rsidRPr="00D461D5">
        <w:t xml:space="preserve"> </w:t>
      </w:r>
      <w:proofErr w:type="spellStart"/>
      <w:r w:rsidRPr="00D461D5">
        <w:t>Intersection</w:t>
      </w:r>
      <w:proofErr w:type="spellEnd"/>
      <w:r w:rsidRPr="00D461D5">
        <w:t xml:space="preserve"> </w:t>
      </w:r>
      <w:proofErr w:type="spellStart"/>
      <w:r w:rsidRPr="00D461D5">
        <w:t>over</w:t>
      </w:r>
      <w:proofErr w:type="spellEnd"/>
      <w:r w:rsidRPr="00D461D5">
        <w:t xml:space="preserve"> Union (</w:t>
      </w:r>
      <w:proofErr w:type="spellStart"/>
      <w:r w:rsidRPr="00D461D5">
        <w:t>mIoU</w:t>
      </w:r>
      <w:proofErr w:type="spellEnd"/>
      <w:r w:rsidRPr="00D461D5">
        <w:t>), по которой достигнута точность 93.5% на тестовых данных.</w:t>
      </w:r>
    </w:p>
    <w:p w14:paraId="70307FDD" w14:textId="21916B50" w:rsidR="00695CF0" w:rsidRPr="00D461D5" w:rsidRDefault="00695CF0" w:rsidP="00695CF0">
      <w:pPr>
        <w:pStyle w:val="1-"/>
      </w:pPr>
      <w:r>
        <w:t>Р</w:t>
      </w:r>
      <w:r w:rsidRPr="006B7357">
        <w:t>ис</w:t>
      </w:r>
      <w:r>
        <w:t>ун</w:t>
      </w:r>
      <w:r w:rsidR="00A6199F">
        <w:t>ок</w:t>
      </w:r>
      <w:r w:rsidRPr="006B7357">
        <w:t xml:space="preserve"> </w:t>
      </w:r>
      <w:r w:rsidR="00A6199F">
        <w:t>4</w:t>
      </w:r>
      <w:r>
        <w:t xml:space="preserve"> </w:t>
      </w:r>
      <w:r w:rsidRPr="006B7357">
        <w:t xml:space="preserve">демонстрирует, как модель справляется с различными условиями освещения и сложностью фона. </w:t>
      </w:r>
    </w:p>
    <w:p w14:paraId="0FA63175" w14:textId="77777777" w:rsidR="00695CF0" w:rsidRDefault="00695CF0" w:rsidP="00695CF0">
      <w:pPr>
        <w:pStyle w:val="-"/>
      </w:pPr>
      <w:r>
        <w:rPr>
          <w:noProof/>
        </w:rPr>
        <w:lastRenderedPageBreak/>
        <w:drawing>
          <wp:inline distT="0" distB="0" distL="0" distR="0" wp14:anchorId="577C9AB0" wp14:editId="62473118">
            <wp:extent cx="3644900" cy="4640649"/>
            <wp:effectExtent l="0" t="0" r="0" b="7620"/>
            <wp:docPr id="1704828354" name="Рисунок 1" descr="Электроника 12 00533 g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лектроника 12 00533 g00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420" cy="465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05D4" w14:textId="7A4F1231" w:rsidR="00695CF0" w:rsidRDefault="00695CF0" w:rsidP="00695CF0">
      <w:pPr>
        <w:pStyle w:val="-"/>
      </w:pPr>
      <w:r>
        <w:t xml:space="preserve">Рисунок </w:t>
      </w:r>
      <w:r w:rsidR="00A6199F">
        <w:t>4</w:t>
      </w:r>
      <w:r>
        <w:t xml:space="preserve"> – Результаты сегментации: </w:t>
      </w:r>
      <w:r w:rsidRPr="006B7357">
        <w:t>(a) оптимальные условия без препятствий;</w:t>
      </w:r>
      <w:r>
        <w:t xml:space="preserve"> </w:t>
      </w:r>
      <w:r w:rsidRPr="006B7357">
        <w:t>(b) условия слабого освещения;</w:t>
      </w:r>
      <w:r>
        <w:t xml:space="preserve"> </w:t>
      </w:r>
      <w:r w:rsidRPr="006B7357">
        <w:t>(c) пересечение коридоров;</w:t>
      </w:r>
      <w:r>
        <w:t xml:space="preserve"> </w:t>
      </w:r>
      <w:r w:rsidRPr="006B7357">
        <w:t xml:space="preserve">(d) </w:t>
      </w:r>
      <w:r>
        <w:t>наличие объектов на фоне [</w:t>
      </w:r>
      <w:r w:rsidR="00A6199F">
        <w:t>2</w:t>
      </w:r>
      <w:r>
        <w:t>]</w:t>
      </w:r>
    </w:p>
    <w:p w14:paraId="7C209C49" w14:textId="7FE1844C" w:rsidR="00695CF0" w:rsidRDefault="00695CF0" w:rsidP="00695CF0">
      <w:pPr>
        <w:pStyle w:val="1-"/>
      </w:pPr>
      <w:r>
        <w:t>Таким образом б</w:t>
      </w:r>
      <w:r w:rsidRPr="00C35902">
        <w:t>инарная сегментация идеально подходит для обнаружения препятствий благодаря своей способности быстро и точно классифицировать области изображения. Простота архитектуры и высокая вычислительная эффективность делают этот метод применимым в реальном времени, что особенно важно для автономных роботов</w:t>
      </w:r>
      <w:r w:rsidR="000A2F63" w:rsidRPr="000A2F63">
        <w:t xml:space="preserve"> [</w:t>
      </w:r>
      <w:r w:rsidR="00A6199F">
        <w:t>2</w:t>
      </w:r>
      <w:r w:rsidR="000A2F63" w:rsidRPr="000A2F63">
        <w:t>]</w:t>
      </w:r>
      <w:r w:rsidRPr="00C35902">
        <w:t>.</w:t>
      </w:r>
    </w:p>
    <w:p w14:paraId="0A18898B" w14:textId="77777777" w:rsidR="00695CF0" w:rsidRPr="00CD4B0C" w:rsidRDefault="00695CF0" w:rsidP="0026781D">
      <w:pPr>
        <w:pStyle w:val="2"/>
        <w:rPr>
          <w:lang w:val="en-US"/>
        </w:rPr>
      </w:pPr>
      <w:bookmarkStart w:id="16" w:name="_Toc186067634"/>
      <w:r w:rsidRPr="001628CE">
        <w:rPr>
          <w:lang w:val="en-US"/>
        </w:rPr>
        <w:t>You Only Look at Interested Cells</w:t>
      </w:r>
      <w:bookmarkEnd w:id="16"/>
    </w:p>
    <w:p w14:paraId="6A61580F" w14:textId="52271812" w:rsidR="00695CF0" w:rsidRDefault="00695CF0" w:rsidP="00695CF0">
      <w:pPr>
        <w:pStyle w:val="1-"/>
      </w:pPr>
      <w:r w:rsidRPr="004F358A">
        <w:t>В следующей рассмотренной мной статье описывается использование</w:t>
      </w:r>
      <w:r>
        <w:t xml:space="preserve"> </w:t>
      </w:r>
      <w:r w:rsidRPr="004F358A">
        <w:t xml:space="preserve">метода объектной локализации и классификации под названием YOLIC. </w:t>
      </w:r>
      <w:r>
        <w:t>Данный метод</w:t>
      </w:r>
      <w:r w:rsidRPr="004F358A">
        <w:t xml:space="preserve"> использует концепцию ячеек интереса (</w:t>
      </w:r>
      <w:proofErr w:type="spellStart"/>
      <w:r w:rsidRPr="004F358A">
        <w:t>Cells</w:t>
      </w:r>
      <w:proofErr w:type="spellEnd"/>
      <w:r w:rsidRPr="004F358A">
        <w:t xml:space="preserve"> </w:t>
      </w:r>
      <w:proofErr w:type="spellStart"/>
      <w:r w:rsidRPr="004F358A">
        <w:t>of</w:t>
      </w:r>
      <w:proofErr w:type="spellEnd"/>
      <w:r w:rsidRPr="004F358A">
        <w:t xml:space="preserve"> </w:t>
      </w:r>
      <w:proofErr w:type="spellStart"/>
      <w:r w:rsidRPr="004F358A">
        <w:t>Interest</w:t>
      </w:r>
      <w:proofErr w:type="spellEnd"/>
      <w:r w:rsidRPr="004F358A">
        <w:t xml:space="preserve">), которые заранее определяются в пространстве изображения. Такой подход позволяет сосредоточиться только на областях, где с наибольшей вероятностью </w:t>
      </w:r>
      <w:r w:rsidRPr="004F358A">
        <w:lastRenderedPageBreak/>
        <w:t>могут находиться объекты, исключая необходимость обработки всего изображения.</w:t>
      </w:r>
    </w:p>
    <w:p w14:paraId="337C2AFD" w14:textId="2D8DB781" w:rsidR="00695CF0" w:rsidRDefault="00695CF0" w:rsidP="00695CF0">
      <w:pPr>
        <w:pStyle w:val="1-"/>
      </w:pPr>
      <w:r w:rsidRPr="004F358A">
        <w:t xml:space="preserve">Нейросеть YOLIC состоит из двух ключевых модулей: модуля извлечения признаков и головного модуля </w:t>
      </w:r>
      <w:proofErr w:type="spellStart"/>
      <w:r w:rsidRPr="004F358A">
        <w:t>многометочной</w:t>
      </w:r>
      <w:proofErr w:type="spellEnd"/>
      <w:r w:rsidRPr="004F358A">
        <w:t xml:space="preserve"> классификации. Основой первого является архитектура </w:t>
      </w:r>
      <w:proofErr w:type="spellStart"/>
      <w:r w:rsidRPr="004F358A">
        <w:t>ShuffleNet</w:t>
      </w:r>
      <w:proofErr w:type="spellEnd"/>
      <w:r w:rsidRPr="004F358A">
        <w:t xml:space="preserve"> V2, оптимизированная для работы на устройствах с ограниченными вычислительными ресурсами. Этот модуль преобразует входное изображение в карту признаков, которая затем поступает на вход второго модуля. Головной модуль включает адаптивное усреднение, слой </w:t>
      </w:r>
      <w:proofErr w:type="spellStart"/>
      <w:r w:rsidRPr="004F358A">
        <w:t>Dropout</w:t>
      </w:r>
      <w:proofErr w:type="spellEnd"/>
      <w:r w:rsidRPr="004F358A">
        <w:t xml:space="preserve"> и полностью связанный слой, отвечающий за </w:t>
      </w:r>
      <w:proofErr w:type="spellStart"/>
      <w:r w:rsidRPr="004F358A">
        <w:t>многометочную</w:t>
      </w:r>
      <w:proofErr w:type="spellEnd"/>
      <w:r w:rsidRPr="004F358A">
        <w:t xml:space="preserve"> классификацию каждой ячейки интереса</w:t>
      </w:r>
      <w:r>
        <w:t xml:space="preserve">. </w:t>
      </w:r>
      <w:r w:rsidRPr="004F358A">
        <w:t xml:space="preserve">Количество выходов сети определяется формулой </w:t>
      </w:r>
      <m:oMath>
        <m:r>
          <w:rPr>
            <w:rFonts w:ascii="Cambria Math" w:hAnsi="Cambria Math"/>
          </w:rPr>
          <m:t>C=N·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M+1</m:t>
            </m:r>
          </m:e>
        </m:d>
        <m:r>
          <w:rPr>
            <w:rFonts w:ascii="Cambria Math" w:hAnsi="Cambria Math"/>
          </w:rPr>
          <m:t>,</m:t>
        </m:r>
      </m:oMath>
      <w:r w:rsidRPr="004F358A">
        <w:t xml:space="preserve"> где </w:t>
      </w:r>
      <m:oMath>
        <m:r>
          <w:rPr>
            <w:rFonts w:ascii="Cambria Math" w:hAnsi="Cambria Math"/>
          </w:rPr>
          <m:t>N</m:t>
        </m:r>
      </m:oMath>
      <w:r w:rsidRPr="004F358A">
        <w:t xml:space="preserve"> </w:t>
      </w:r>
      <w:r>
        <w:t>–</w:t>
      </w:r>
      <w:r w:rsidRPr="004F358A">
        <w:t xml:space="preserve"> число ячеек, а </w:t>
      </w:r>
      <m:oMath>
        <m:r>
          <w:rPr>
            <w:rFonts w:ascii="Cambria Math" w:hAnsi="Cambria Math"/>
          </w:rPr>
          <m:t>M</m:t>
        </m:r>
      </m:oMath>
      <w:r w:rsidRPr="004F358A">
        <w:t xml:space="preserve"> </w:t>
      </w:r>
      <w:r>
        <w:t>–</w:t>
      </w:r>
      <w:r w:rsidRPr="004F358A">
        <w:t xml:space="preserve"> число объектов интереса, с учетом дополнительного класса для фона. </w:t>
      </w:r>
    </w:p>
    <w:p w14:paraId="29657791" w14:textId="330BBDC0" w:rsidR="000A2F63" w:rsidRDefault="00695CF0" w:rsidP="00695CF0">
      <w:pPr>
        <w:pStyle w:val="1-"/>
      </w:pPr>
      <w:r w:rsidRPr="00DD5B7C">
        <w:t xml:space="preserve">Гибкость YOLIC обеспечивается возможностью адаптации к различным сценариям, включая дорожную безопасность, избегание препятствий в помещениях и анализ городской среды. Для этого используются различные конфигурации ячеек, включая регулярные и нерегулярные формы, которые продемонстрированы на </w:t>
      </w:r>
      <w:r>
        <w:t>р</w:t>
      </w:r>
      <w:r w:rsidRPr="00DD5B7C">
        <w:t>исунк</w:t>
      </w:r>
      <w:r>
        <w:t xml:space="preserve">ах </w:t>
      </w:r>
      <w:r w:rsidR="00A6199F">
        <w:t>5</w:t>
      </w:r>
      <w:r>
        <w:t xml:space="preserve"> и </w:t>
      </w:r>
      <w:r w:rsidR="00A6199F">
        <w:t>6</w:t>
      </w:r>
      <w:r>
        <w:t xml:space="preserve">. </w:t>
      </w:r>
    </w:p>
    <w:p w14:paraId="3D8A0932" w14:textId="4FA36F13" w:rsidR="00695CF0" w:rsidRDefault="00695CF0" w:rsidP="00695CF0">
      <w:pPr>
        <w:pStyle w:val="1-"/>
      </w:pPr>
      <w:r>
        <w:t xml:space="preserve">Так же на </w:t>
      </w:r>
      <w:proofErr w:type="spellStart"/>
      <w:r>
        <w:t>гитхабе</w:t>
      </w:r>
      <w:proofErr w:type="spellEnd"/>
      <w:r>
        <w:t xml:space="preserve"> авторов данной статьи можно найти инструмент для разметки изображений, позволяющий</w:t>
      </w:r>
      <w:r w:rsidR="00C208D8">
        <w:t xml:space="preserve"> самостоятельно</w:t>
      </w:r>
      <w:r>
        <w:t xml:space="preserve"> </w:t>
      </w:r>
      <w:r w:rsidR="00C208D8">
        <w:t>создавать</w:t>
      </w:r>
      <w:r>
        <w:t xml:space="preserve"> датасет для обучения модели под любые сферы использования.</w:t>
      </w:r>
    </w:p>
    <w:p w14:paraId="738FA278" w14:textId="77777777" w:rsidR="00695CF0" w:rsidRDefault="00695CF0" w:rsidP="00695CF0">
      <w:pPr>
        <w:pStyle w:val="1-"/>
      </w:pPr>
    </w:p>
    <w:p w14:paraId="6858D798" w14:textId="77777777" w:rsidR="00695CF0" w:rsidRDefault="00695CF0" w:rsidP="00695CF0">
      <w:pPr>
        <w:pStyle w:val="-"/>
      </w:pPr>
      <w:r w:rsidRPr="00A260D1">
        <w:rPr>
          <w:noProof/>
        </w:rPr>
        <w:lastRenderedPageBreak/>
        <w:drawing>
          <wp:inline distT="0" distB="0" distL="0" distR="0" wp14:anchorId="603359C8" wp14:editId="2D08355C">
            <wp:extent cx="5677692" cy="3238952"/>
            <wp:effectExtent l="0" t="0" r="0" b="0"/>
            <wp:docPr id="5117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68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C1C1" w14:textId="66049866" w:rsidR="00695CF0" w:rsidRPr="00774C90" w:rsidRDefault="00695CF0" w:rsidP="00695CF0">
      <w:pPr>
        <w:pStyle w:val="-"/>
      </w:pPr>
      <w:r>
        <w:t xml:space="preserve">Рисунок </w:t>
      </w:r>
      <w:r w:rsidR="00A6199F">
        <w:t>5</w:t>
      </w:r>
      <w:r>
        <w:t xml:space="preserve"> – К</w:t>
      </w:r>
      <w:r w:rsidRPr="00DD5B7C">
        <w:t>онфигурации ячеек</w:t>
      </w:r>
      <w:r>
        <w:t xml:space="preserve"> </w:t>
      </w:r>
      <w:r w:rsidRPr="00A260D1">
        <w:t xml:space="preserve">для обнаружения </w:t>
      </w:r>
      <w:r>
        <w:t>препятствий</w:t>
      </w:r>
      <w:r w:rsidRPr="00A260D1">
        <w:t xml:space="preserve"> на </w:t>
      </w:r>
      <w:r>
        <w:t>улице</w:t>
      </w:r>
      <w:r w:rsidRPr="00A260D1">
        <w:t xml:space="preserve"> при использовании электросамокатов, иллюстрирует распределение 96 </w:t>
      </w:r>
      <w:r>
        <w:t xml:space="preserve">ячеек </w:t>
      </w:r>
      <w:r w:rsidRPr="00A260D1">
        <w:t xml:space="preserve">для обнаружения дорожных опасностей в диапазоне от 0 до 6 метров и восьми дополнительных </w:t>
      </w:r>
      <w:r>
        <w:t>ячеек</w:t>
      </w:r>
      <w:r w:rsidRPr="00A260D1">
        <w:t xml:space="preserve"> для </w:t>
      </w:r>
      <w:r>
        <w:t>обнаружения</w:t>
      </w:r>
      <w:r w:rsidRPr="00A260D1">
        <w:t xml:space="preserve"> дорожных знаков</w:t>
      </w:r>
      <w:r w:rsidRPr="00774C90">
        <w:t xml:space="preserve"> [</w:t>
      </w:r>
      <w:r w:rsidR="00A6199F">
        <w:t>3</w:t>
      </w:r>
      <w:r w:rsidRPr="00774C90">
        <w:t>]</w:t>
      </w:r>
    </w:p>
    <w:p w14:paraId="2F3CD34B" w14:textId="77777777" w:rsidR="00695CF0" w:rsidRDefault="00695CF0" w:rsidP="00695CF0">
      <w:pPr>
        <w:pStyle w:val="-"/>
      </w:pPr>
      <w:r w:rsidRPr="00A260D1">
        <w:rPr>
          <w:noProof/>
        </w:rPr>
        <w:drawing>
          <wp:inline distT="0" distB="0" distL="0" distR="0" wp14:anchorId="2EF3CCE2" wp14:editId="5A07D85C">
            <wp:extent cx="5544324" cy="3162741"/>
            <wp:effectExtent l="0" t="0" r="0" b="0"/>
            <wp:docPr id="984912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12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B757" w14:textId="0BE43FB7" w:rsidR="00695CF0" w:rsidRPr="00774C90" w:rsidRDefault="00695CF0" w:rsidP="00695CF0">
      <w:pPr>
        <w:pStyle w:val="-"/>
      </w:pPr>
      <w:r w:rsidRPr="00A260D1">
        <w:t xml:space="preserve">Рисунок </w:t>
      </w:r>
      <w:r w:rsidR="00A6199F">
        <w:t>6</w:t>
      </w:r>
      <w:r w:rsidRPr="00A260D1">
        <w:t xml:space="preserve"> –</w:t>
      </w:r>
      <w:r>
        <w:t xml:space="preserve"> </w:t>
      </w:r>
      <w:r w:rsidRPr="00A260D1">
        <w:t xml:space="preserve">Конфигурация </w:t>
      </w:r>
      <w:r>
        <w:t>ячеек</w:t>
      </w:r>
      <w:r w:rsidRPr="00A260D1">
        <w:t xml:space="preserve"> для эксперимента по обнаружению препятствий в помещении, демонстрирующая 30 </w:t>
      </w:r>
      <w:r>
        <w:t>ячеек</w:t>
      </w:r>
      <w:r w:rsidRPr="00A260D1">
        <w:t xml:space="preserve"> неправильной формы, распределённых по кад</w:t>
      </w:r>
      <w:r>
        <w:t>ру</w:t>
      </w:r>
      <w:r w:rsidRPr="00774C90">
        <w:t xml:space="preserve"> [</w:t>
      </w:r>
      <w:r w:rsidR="00A6199F">
        <w:t>3</w:t>
      </w:r>
      <w:r w:rsidRPr="00774C90">
        <w:t>]</w:t>
      </w:r>
    </w:p>
    <w:p w14:paraId="70C06F4D" w14:textId="2F428065" w:rsidR="00695CF0" w:rsidRDefault="00695CF0" w:rsidP="00695CF0">
      <w:pPr>
        <w:pStyle w:val="1-"/>
      </w:pPr>
      <w:r w:rsidRPr="00DD5B7C">
        <w:lastRenderedPageBreak/>
        <w:t xml:space="preserve">YOLIC показывает высокую эффективность на ресурсно-ограниченных устройствах, таких как </w:t>
      </w:r>
      <w:proofErr w:type="spellStart"/>
      <w:r w:rsidRPr="00DD5B7C">
        <w:t>Raspberry</w:t>
      </w:r>
      <w:proofErr w:type="spellEnd"/>
      <w:r>
        <w:t xml:space="preserve"> </w:t>
      </w:r>
      <w:r>
        <w:rPr>
          <w:lang w:val="en-US"/>
        </w:rPr>
        <w:t>Pi</w:t>
      </w:r>
      <w:r w:rsidRPr="00DD5B7C">
        <w:t>, достигая производительности свыше 30 кадров в секунду</w:t>
      </w:r>
      <w:r w:rsidR="000A2F63">
        <w:t xml:space="preserve"> </w:t>
      </w:r>
      <w:r w:rsidR="000A2F63" w:rsidRPr="000A2F63">
        <w:t>[</w:t>
      </w:r>
      <w:r w:rsidR="00A6199F">
        <w:t>3</w:t>
      </w:r>
      <w:r w:rsidR="000A2F63" w:rsidRPr="000A2F63">
        <w:t>]</w:t>
      </w:r>
      <w:r w:rsidRPr="00DD5B7C">
        <w:t xml:space="preserve">. </w:t>
      </w:r>
    </w:p>
    <w:p w14:paraId="217ACFFD" w14:textId="77777777" w:rsidR="00695CF0" w:rsidRDefault="00695CF0" w:rsidP="0026781D">
      <w:pPr>
        <w:pStyle w:val="2"/>
        <w:rPr>
          <w:lang w:val="en-US"/>
        </w:rPr>
      </w:pPr>
      <w:r w:rsidRPr="00774C90">
        <w:t xml:space="preserve"> </w:t>
      </w:r>
      <w:bookmarkStart w:id="17" w:name="_Toc186067635"/>
      <w:r>
        <w:t xml:space="preserve">Использование </w:t>
      </w:r>
      <w:r>
        <w:rPr>
          <w:lang w:val="en-US"/>
        </w:rPr>
        <w:t xml:space="preserve">YOLO </w:t>
      </w:r>
      <w:r>
        <w:t xml:space="preserve">и </w:t>
      </w:r>
      <w:proofErr w:type="spellStart"/>
      <w:r>
        <w:rPr>
          <w:lang w:val="en-US"/>
        </w:rPr>
        <w:t>ResNet</w:t>
      </w:r>
      <w:bookmarkEnd w:id="17"/>
      <w:proofErr w:type="spellEnd"/>
    </w:p>
    <w:p w14:paraId="7F89EFDA" w14:textId="06A3A1E5" w:rsidR="00695CF0" w:rsidRDefault="00695CF0" w:rsidP="00695CF0">
      <w:pPr>
        <w:pStyle w:val="1-"/>
      </w:pPr>
      <w:bookmarkStart w:id="18" w:name="_Hlk194961506"/>
      <w:r>
        <w:t xml:space="preserve">В другом исследовании была использована нейросеть </w:t>
      </w:r>
      <w:proofErr w:type="spellStart"/>
      <w:r>
        <w:rPr>
          <w:lang w:val="en-US"/>
        </w:rPr>
        <w:t>YOLOv</w:t>
      </w:r>
      <w:proofErr w:type="spellEnd"/>
      <w:r w:rsidRPr="002E0CED">
        <w:t>3</w:t>
      </w:r>
      <w:r>
        <w:t xml:space="preserve">. Модель была выбрана благодаря своей надежности и совместимости с </w:t>
      </w:r>
      <w:proofErr w:type="spellStart"/>
      <w:r>
        <w:t>Jetson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. YOLOv3 способна определять размеры и местоположение препятствий в поле зрения робота. Для обучения модели YOLOv3 использовался набор данных с двумя классами: </w:t>
      </w:r>
      <w:r w:rsidRPr="003F1E32">
        <w:t>заблокирован</w:t>
      </w:r>
      <w:r>
        <w:t xml:space="preserve"> (</w:t>
      </w:r>
      <w:proofErr w:type="spellStart"/>
      <w:r>
        <w:t>blocked</w:t>
      </w:r>
      <w:proofErr w:type="spellEnd"/>
      <w:r>
        <w:t xml:space="preserve">) и </w:t>
      </w:r>
      <w:r w:rsidRPr="003F1E32">
        <w:t>свободен</w:t>
      </w:r>
      <w:r>
        <w:t xml:space="preserve"> (</w:t>
      </w:r>
      <w:proofErr w:type="spellStart"/>
      <w:r>
        <w:t>free</w:t>
      </w:r>
      <w:proofErr w:type="spellEnd"/>
      <w:r>
        <w:t xml:space="preserve">). Средняя точность модели составила 96%, с точностью 100% для класса "заблокирован" и 92.59% для класса "свободен". </w:t>
      </w:r>
      <w:r w:rsidR="00FD3319">
        <w:t>Полнота</w:t>
      </w:r>
      <w:r>
        <w:t xml:space="preserve"> составил</w:t>
      </w:r>
      <w:r w:rsidR="00FD3319">
        <w:t>а</w:t>
      </w:r>
      <w:r>
        <w:t xml:space="preserve"> 92% для класса "заблокирован" и 100% для класса "свободен". </w:t>
      </w:r>
      <w:r w:rsidRPr="00497E82">
        <w:t xml:space="preserve">На рисунке </w:t>
      </w:r>
      <w:r w:rsidR="00A62A01">
        <w:t>7</w:t>
      </w:r>
      <w:r w:rsidRPr="00497E82">
        <w:t xml:space="preserve"> показан процесс </w:t>
      </w:r>
      <w:r>
        <w:t>распознавания</w:t>
      </w:r>
      <w:r w:rsidRPr="00497E82">
        <w:t xml:space="preserve"> для обоих классов</w:t>
      </w:r>
      <w:r w:rsidRPr="000E6CB2">
        <w:t xml:space="preserve">. </w:t>
      </w:r>
      <w:r>
        <w:t>Модель YOLOv3 продемонстрировала хорошие результаты в реальном времени, с возможностью интерпретации местоположения и размера препятствий в поле зрения. Однако, она ошибочно не распознала заблокированную сцену в 8 из 100 попыток.</w:t>
      </w:r>
    </w:p>
    <w:p w14:paraId="69C38151" w14:textId="77777777" w:rsidR="00695CF0" w:rsidRPr="002E0CED" w:rsidRDefault="00695CF0" w:rsidP="00695CF0">
      <w:pPr>
        <w:pStyle w:val="-"/>
      </w:pPr>
      <w:r w:rsidRPr="00497E82">
        <w:rPr>
          <w:noProof/>
        </w:rPr>
        <w:drawing>
          <wp:inline distT="0" distB="0" distL="0" distR="0" wp14:anchorId="7A042E97" wp14:editId="0D7C49A6">
            <wp:extent cx="5939790" cy="297815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FBD6" w14:textId="4628AD69" w:rsidR="00695CF0" w:rsidRPr="00CE4CC7" w:rsidRDefault="00695CF0" w:rsidP="00695CF0">
      <w:pPr>
        <w:pStyle w:val="-"/>
      </w:pPr>
      <w:r>
        <w:t>Рисунок</w:t>
      </w:r>
      <w:r w:rsidRPr="00176175">
        <w:t xml:space="preserve"> </w:t>
      </w:r>
      <w:r w:rsidR="00A6199F">
        <w:t>7</w:t>
      </w:r>
      <w:r w:rsidRPr="00176175">
        <w:t xml:space="preserve"> – Прогнозы модели YOLOv3 для обоих классов. Красный квадрат представляет заблокированный путь, а розовый квадрат </w:t>
      </w:r>
      <w:r>
        <w:t>–</w:t>
      </w:r>
      <w:r w:rsidRPr="00176175">
        <w:t xml:space="preserve"> свободный путь</w:t>
      </w:r>
      <w:r w:rsidRPr="00CE4CC7">
        <w:t xml:space="preserve"> [</w:t>
      </w:r>
      <w:r w:rsidR="00A6199F">
        <w:t>4</w:t>
      </w:r>
      <w:r w:rsidRPr="00CE4CC7">
        <w:t>]</w:t>
      </w:r>
    </w:p>
    <w:p w14:paraId="5C7FABEB" w14:textId="2614431F" w:rsidR="00FC7C84" w:rsidRDefault="00695CF0" w:rsidP="00FC7C84">
      <w:pPr>
        <w:pStyle w:val="1-"/>
      </w:pPr>
      <w:r>
        <w:t>В следующем эксперименте той же команды была выбрана ResNet18 в качестве одной из моделей</w:t>
      </w:r>
      <w:r w:rsidR="00FC7C84">
        <w:t xml:space="preserve"> </w:t>
      </w:r>
      <w:r>
        <w:t xml:space="preserve">для обнаружения препятствий благодаря своей </w:t>
      </w:r>
      <w:r>
        <w:lastRenderedPageBreak/>
        <w:t xml:space="preserve">высокой производительности в предыдущих оценках искусственного зрения в реальных условиях. ResNet18 использует библиотеки </w:t>
      </w:r>
      <w:proofErr w:type="spellStart"/>
      <w:r>
        <w:t>Pytorch</w:t>
      </w:r>
      <w:proofErr w:type="spellEnd"/>
      <w:r>
        <w:t xml:space="preserve"> и </w:t>
      </w:r>
      <w:proofErr w:type="spellStart"/>
      <w:r>
        <w:t>Torchvision</w:t>
      </w:r>
      <w:proofErr w:type="spellEnd"/>
      <w:r>
        <w:t xml:space="preserve"> через трансферное обучение. Для обучения был создан датасет, так же разделенный на два класса: "заблокировано" и "свободно". Класс "заблокировано" содержит 306 изображений, а "свободно" — 328 изображений размером 224×224 пикселей. Средняя точность составила 98.5%, с точностью 96.91% для класса "заблокировано" и 100% для класса "свободно". </w:t>
      </w:r>
      <w:r w:rsidR="00FD3319">
        <w:t>Полнота</w:t>
      </w:r>
      <w:r>
        <w:t xml:space="preserve"> составила 100% для класса "заблокировано" и 97.17% для класса "свободно". Модель имела три ложноположительных результата для класса "заблокировано" и 0 ложноотрицательных результатов для класса "свободно". </w:t>
      </w:r>
      <w:bookmarkEnd w:id="18"/>
      <w:r>
        <w:t xml:space="preserve">Модель ResNet18 показала высокую точность и </w:t>
      </w:r>
      <w:r w:rsidR="00FD3319">
        <w:t>полноту</w:t>
      </w:r>
      <w:r>
        <w:t>, что так же делает её подходящей для использования в реальном времени для обнаружения препятствий на пути робота</w:t>
      </w:r>
      <w:r w:rsidR="00FC7C84">
        <w:t>.</w:t>
      </w:r>
    </w:p>
    <w:p w14:paraId="30723175" w14:textId="77777777" w:rsidR="00FC7C84" w:rsidRDefault="00FC7C84" w:rsidP="00695CF0">
      <w:pPr>
        <w:pStyle w:val="1-"/>
      </w:pPr>
    </w:p>
    <w:p w14:paraId="74FD6F47" w14:textId="77777777" w:rsidR="00695CF0" w:rsidRPr="00774C90" w:rsidRDefault="00695CF0" w:rsidP="00695CF0">
      <w:pPr>
        <w:pStyle w:val="1-"/>
      </w:pPr>
    </w:p>
    <w:p w14:paraId="39A2F9C5" w14:textId="77777777" w:rsidR="00695CF0" w:rsidRPr="00DD5B7C" w:rsidRDefault="00695CF0" w:rsidP="00695CF0">
      <w:pPr>
        <w:pStyle w:val="-"/>
      </w:pPr>
    </w:p>
    <w:p w14:paraId="3C54C186" w14:textId="77777777" w:rsidR="00695CF0" w:rsidRPr="004F358A" w:rsidRDefault="00695CF0" w:rsidP="00695CF0">
      <w:pPr>
        <w:pStyle w:val="1-"/>
      </w:pPr>
    </w:p>
    <w:p w14:paraId="1A910C0C" w14:textId="77777777" w:rsidR="00695CF0" w:rsidRDefault="00695CF0" w:rsidP="00472F09">
      <w:pPr>
        <w:pStyle w:val="1"/>
      </w:pPr>
      <w:r w:rsidRPr="00472F09">
        <w:lastRenderedPageBreak/>
        <w:t xml:space="preserve"> </w:t>
      </w:r>
      <w:bookmarkStart w:id="19" w:name="_Toc186067636"/>
      <w:r w:rsidRPr="00472F09">
        <w:t>Исследование существующих решений, их сравнение и поиск лучших</w:t>
      </w:r>
      <w:bookmarkEnd w:id="19"/>
    </w:p>
    <w:p w14:paraId="2A6FBB9A" w14:textId="7C280D0C" w:rsidR="00472F09" w:rsidRDefault="00472F09" w:rsidP="00472F09">
      <w:pPr>
        <w:pStyle w:val="2"/>
        <w:rPr>
          <w:lang w:val="en-US"/>
        </w:rPr>
      </w:pPr>
      <w:bookmarkStart w:id="20" w:name="_Toc186067637"/>
      <w:r>
        <w:t xml:space="preserve">Алгоритмический метод </w:t>
      </w:r>
      <w:r>
        <w:rPr>
          <w:lang w:val="en-US"/>
        </w:rPr>
        <w:t>OpenCV</w:t>
      </w:r>
      <w:bookmarkEnd w:id="20"/>
    </w:p>
    <w:p w14:paraId="6254315E" w14:textId="352AC97F" w:rsidR="00472F09" w:rsidRPr="0098656C" w:rsidRDefault="00F41D1F" w:rsidP="00420845">
      <w:pPr>
        <w:pStyle w:val="1-"/>
      </w:pPr>
      <w:bookmarkStart w:id="21" w:name="_Hlk194962827"/>
      <w:r w:rsidRPr="00F41D1F">
        <w:t>Данный метод основан на использовании алгоритмов компьютерного зрения для выделения контуров объектов на изображении.</w:t>
      </w:r>
      <w:r>
        <w:t xml:space="preserve"> </w:t>
      </w:r>
    </w:p>
    <w:p w14:paraId="1B727258" w14:textId="0F3CAFFC" w:rsidR="00845A0B" w:rsidRPr="0098656C" w:rsidRDefault="00845A0B" w:rsidP="00845A0B">
      <w:pPr>
        <w:pStyle w:val="1-"/>
      </w:pPr>
      <w:r w:rsidRPr="00845A0B">
        <w:t xml:space="preserve">Сначала </w:t>
      </w:r>
      <w:r w:rsidR="00FF26A4">
        <w:t>происходит подготовка изображения: оно</w:t>
      </w:r>
      <w:r w:rsidRPr="00845A0B">
        <w:t xml:space="preserve"> преобразуется в оттенки серого</w:t>
      </w:r>
      <w:r w:rsidR="00FF26A4">
        <w:t xml:space="preserve"> и </w:t>
      </w:r>
      <w:r w:rsidRPr="00845A0B">
        <w:t>размывается с помощью функции cv2.blur</w:t>
      </w:r>
      <w:r w:rsidR="00FF26A4">
        <w:t xml:space="preserve">, чтобы </w:t>
      </w:r>
      <w:r w:rsidR="00746113">
        <w:t>оставить только яркость пикселей и уменьшить шум.</w:t>
      </w:r>
    </w:p>
    <w:p w14:paraId="10995AA3" w14:textId="515E13A7" w:rsidR="00845A0B" w:rsidRPr="00845A0B" w:rsidRDefault="00845A0B" w:rsidP="00845A0B">
      <w:pPr>
        <w:pStyle w:val="1-"/>
      </w:pPr>
      <w:r w:rsidRPr="00845A0B">
        <w:t xml:space="preserve">После этого используется алгоритм </w:t>
      </w:r>
      <w:proofErr w:type="spellStart"/>
      <w:r w:rsidRPr="00845A0B">
        <w:t>Кэнни</w:t>
      </w:r>
      <w:proofErr w:type="spellEnd"/>
      <w:r w:rsidRPr="00845A0B">
        <w:t xml:space="preserve"> для выделения краёв</w:t>
      </w:r>
      <w:r>
        <w:t xml:space="preserve"> объектов</w:t>
      </w:r>
      <w:r w:rsidRPr="00845A0B">
        <w:t>. Он находит резкие изменения яркости, которые обычно соответствуют границам. Для определения чувствительности метода вычисляются два порога на основе яркости изображения, чтобы выделять как слабые, так и сильные границы</w:t>
      </w:r>
      <w:r w:rsidR="0098656C">
        <w:t xml:space="preserve"> </w:t>
      </w:r>
      <w:r w:rsidR="0098656C" w:rsidRPr="0098656C">
        <w:t>[</w:t>
      </w:r>
      <w:r w:rsidR="00A6199F">
        <w:t>5</w:t>
      </w:r>
      <w:r w:rsidR="0098656C" w:rsidRPr="0098656C">
        <w:t>]</w:t>
      </w:r>
      <w:r w:rsidRPr="00845A0B">
        <w:t>.</w:t>
      </w:r>
    </w:p>
    <w:p w14:paraId="6636C953" w14:textId="3C73E637" w:rsidR="00845A0B" w:rsidRPr="00845A0B" w:rsidRDefault="00845A0B" w:rsidP="00FF26A4">
      <w:pPr>
        <w:pStyle w:val="1-"/>
      </w:pPr>
      <w:r w:rsidRPr="00845A0B">
        <w:t xml:space="preserve">Далее выполняется расширение краёв с помощью </w:t>
      </w:r>
      <w:r w:rsidR="00FF26A4">
        <w:t xml:space="preserve">функции </w:t>
      </w:r>
      <w:r w:rsidR="00FF26A4" w:rsidRPr="00FF26A4">
        <w:t>cv2.dilate</w:t>
      </w:r>
      <w:r w:rsidRPr="00845A0B">
        <w:t>.</w:t>
      </w:r>
      <w:r w:rsidR="00FF26A4">
        <w:t xml:space="preserve"> </w:t>
      </w:r>
      <w:r w:rsidRPr="00845A0B">
        <w:t>Это шаг соединяет разорванные части границ, увеличивая их толщину, чтобы сделать контуры более чёткими и связными.</w:t>
      </w:r>
    </w:p>
    <w:p w14:paraId="5ED65223" w14:textId="237F57DE" w:rsidR="00845A0B" w:rsidRPr="00845A0B" w:rsidRDefault="00845A0B" w:rsidP="00845A0B">
      <w:pPr>
        <w:pStyle w:val="1-"/>
      </w:pPr>
      <w:r w:rsidRPr="00845A0B">
        <w:t>После подготовки границ происходит поиск контуров</w:t>
      </w:r>
      <w:r w:rsidR="00FF26A4">
        <w:t xml:space="preserve">. </w:t>
      </w:r>
      <w:r w:rsidRPr="00845A0B">
        <w:t>Из множества выбираются только те, площадь</w:t>
      </w:r>
      <w:r w:rsidR="00FF26A4">
        <w:t xml:space="preserve"> которых</w:t>
      </w:r>
      <w:r w:rsidRPr="00845A0B">
        <w:t xml:space="preserve"> больше определённого значения. Все подходящие контуры рисуются на исходном изображении, выделяя обнаруженные объекты.</w:t>
      </w:r>
      <w:bookmarkEnd w:id="21"/>
      <w:r w:rsidR="00FF26A4">
        <w:t xml:space="preserve"> Пример работы данного метода можно увидеть на рисунке </w:t>
      </w:r>
      <w:r w:rsidR="0026781D">
        <w:t>8</w:t>
      </w:r>
      <w:r w:rsidR="00FF26A4">
        <w:t>.</w:t>
      </w:r>
    </w:p>
    <w:p w14:paraId="61C86B5F" w14:textId="77777777" w:rsidR="00AC63B5" w:rsidRPr="00845A0B" w:rsidRDefault="00AC63B5" w:rsidP="00420845">
      <w:pPr>
        <w:pStyle w:val="1-"/>
      </w:pPr>
    </w:p>
    <w:p w14:paraId="5D4A6BE1" w14:textId="1557F93D" w:rsidR="00472F09" w:rsidRDefault="00845A0B" w:rsidP="00420845">
      <w:pPr>
        <w:pStyle w:val="-"/>
      </w:pPr>
      <w:r w:rsidRPr="00845A0B">
        <w:rPr>
          <w:noProof/>
        </w:rPr>
        <w:lastRenderedPageBreak/>
        <w:drawing>
          <wp:inline distT="0" distB="0" distL="0" distR="0" wp14:anchorId="6B015241" wp14:editId="4FFAD156">
            <wp:extent cx="5939790" cy="3354070"/>
            <wp:effectExtent l="0" t="0" r="3810" b="0"/>
            <wp:docPr id="1084037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37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E2F2" w14:textId="1DC8B8C3" w:rsidR="00A21D74" w:rsidRPr="00A21D74" w:rsidRDefault="00FF26A4" w:rsidP="00A21D74">
      <w:pPr>
        <w:pStyle w:val="-"/>
      </w:pPr>
      <w:r>
        <w:t xml:space="preserve">Рисунок </w:t>
      </w:r>
      <w:r w:rsidR="0026781D">
        <w:t>8</w:t>
      </w:r>
      <w:r>
        <w:t xml:space="preserve"> – Пример работы метода выделения препятствий на основе алгоритмов </w:t>
      </w:r>
      <w:r>
        <w:rPr>
          <w:lang w:val="en-US"/>
        </w:rPr>
        <w:t>OpenCV</w:t>
      </w:r>
    </w:p>
    <w:p w14:paraId="70FF9204" w14:textId="07BBA9C1" w:rsidR="00FB7664" w:rsidRDefault="00FB7664" w:rsidP="00FB7664">
      <w:pPr>
        <w:pStyle w:val="2"/>
      </w:pPr>
      <w:bookmarkStart w:id="22" w:name="_Toc186067638"/>
      <w:r>
        <w:t>Методы с использованием сегментации</w:t>
      </w:r>
      <w:bookmarkEnd w:id="22"/>
    </w:p>
    <w:p w14:paraId="696BE53F" w14:textId="221049C8" w:rsidR="00C06624" w:rsidRDefault="00C06624" w:rsidP="00C06624">
      <w:pPr>
        <w:pStyle w:val="3"/>
      </w:pPr>
      <w:bookmarkStart w:id="23" w:name="_Toc186067639"/>
      <w:r>
        <w:rPr>
          <w:lang w:val="en-US"/>
        </w:rPr>
        <w:t>YOLO</w:t>
      </w:r>
      <w:r w:rsidR="005842B8">
        <w:t>11</w:t>
      </w:r>
      <w:r>
        <w:rPr>
          <w:lang w:val="en-US"/>
        </w:rPr>
        <w:t xml:space="preserve"> segment</w:t>
      </w:r>
      <w:bookmarkEnd w:id="23"/>
    </w:p>
    <w:p w14:paraId="09FAF88A" w14:textId="4F850AC5" w:rsidR="00303ACC" w:rsidRPr="0054498E" w:rsidRDefault="00303ACC" w:rsidP="0054498E">
      <w:pPr>
        <w:pStyle w:val="1-"/>
      </w:pPr>
      <w:bookmarkStart w:id="24" w:name="_Hlk194962895"/>
      <w:r w:rsidRPr="00303ACC">
        <w:rPr>
          <w:lang w:val="en-US"/>
        </w:rPr>
        <w:t>YOLO</w:t>
      </w:r>
      <w:r w:rsidRPr="00303ACC">
        <w:t xml:space="preserve">11 - это последняя </w:t>
      </w:r>
      <w:r>
        <w:t>версия</w:t>
      </w:r>
      <w:r w:rsidRPr="00303ACC">
        <w:t xml:space="preserve"> серии детекторов объектов в реальном времени от</w:t>
      </w:r>
      <w:r>
        <w:t xml:space="preserve"> компании</w:t>
      </w:r>
      <w:r w:rsidRPr="00303ACC">
        <w:t xml:space="preserve"> </w:t>
      </w:r>
      <w:proofErr w:type="spellStart"/>
      <w:r w:rsidRPr="00303ACC">
        <w:rPr>
          <w:lang w:val="en-US"/>
        </w:rPr>
        <w:t>Ultralytics</w:t>
      </w:r>
      <w:proofErr w:type="spellEnd"/>
      <w:r w:rsidR="0054498E">
        <w:t xml:space="preserve"> </w:t>
      </w:r>
      <w:r w:rsidR="0054498E" w:rsidRPr="0054498E">
        <w:t>предназначен</w:t>
      </w:r>
      <w:r w:rsidR="0054498E">
        <w:t>ная</w:t>
      </w:r>
      <w:r w:rsidR="0054498E" w:rsidRPr="0054498E">
        <w:t xml:space="preserve"> для решения разнообразных задач компьютерного зрения</w:t>
      </w:r>
      <w:r w:rsidRPr="00303ACC">
        <w:t>.</w:t>
      </w:r>
      <w:r w:rsidR="0054498E" w:rsidRPr="0054498E">
        <w:t xml:space="preserve"> </w:t>
      </w:r>
      <w:r w:rsidR="00DD4A64" w:rsidRPr="0054498E">
        <w:t>Благодаря усовершенствованию конструкции модели</w:t>
      </w:r>
      <w:r w:rsidR="0054498E">
        <w:t xml:space="preserve"> </w:t>
      </w:r>
      <w:r w:rsidR="0054498E" w:rsidRPr="0054498E">
        <w:t>YOLO11m достигает более высокой средней точности (</w:t>
      </w:r>
      <w:proofErr w:type="spellStart"/>
      <w:r w:rsidR="0054498E" w:rsidRPr="0054498E">
        <w:t>mAP</w:t>
      </w:r>
      <w:proofErr w:type="spellEnd"/>
      <w:r w:rsidR="0054498E" w:rsidRPr="0054498E">
        <w:t xml:space="preserve">) на наборе данных COCO, используя при этом на 22 % меньше параметров, чем </w:t>
      </w:r>
      <w:r w:rsidR="0054498E">
        <w:t xml:space="preserve">предыдущая версия </w:t>
      </w:r>
      <w:r w:rsidR="0054498E" w:rsidRPr="0054498E">
        <w:t>YOLOv8m, что делает е</w:t>
      </w:r>
      <w:r w:rsidR="0054498E">
        <w:t>ё</w:t>
      </w:r>
      <w:r w:rsidR="0054498E" w:rsidRPr="0054498E">
        <w:t xml:space="preserve"> вычислительно эффективн</w:t>
      </w:r>
      <w:r w:rsidR="0054498E">
        <w:t>ой</w:t>
      </w:r>
      <w:r w:rsidR="0054498E" w:rsidRPr="0054498E">
        <w:t>.</w:t>
      </w:r>
    </w:p>
    <w:p w14:paraId="6E758DAC" w14:textId="13FDCF29" w:rsidR="00EB4FA8" w:rsidRPr="00EB4FA8" w:rsidRDefault="00EB4FA8" w:rsidP="00EB4FA8">
      <w:pPr>
        <w:pStyle w:val="1-"/>
      </w:pPr>
      <w:r>
        <w:t>Сегментация экземпляров (</w:t>
      </w:r>
      <w:proofErr w:type="spellStart"/>
      <w:r>
        <w:rPr>
          <w:lang w:val="en-US"/>
        </w:rPr>
        <w:t>i</w:t>
      </w:r>
      <w:r w:rsidRPr="00EB4FA8">
        <w:t>nstance</w:t>
      </w:r>
      <w:proofErr w:type="spellEnd"/>
      <w:r w:rsidRPr="00EB4FA8">
        <w:t xml:space="preserve"> </w:t>
      </w:r>
      <w:r>
        <w:rPr>
          <w:lang w:val="en-US"/>
        </w:rPr>
        <w:t>s</w:t>
      </w:r>
      <w:proofErr w:type="spellStart"/>
      <w:r w:rsidRPr="00EB4FA8">
        <w:t>egmentation</w:t>
      </w:r>
      <w:proofErr w:type="spellEnd"/>
      <w:r>
        <w:t xml:space="preserve">) </w:t>
      </w:r>
      <w:r w:rsidR="00DD4A64">
        <w:t xml:space="preserve">отличается от </w:t>
      </w:r>
      <w:r>
        <w:t>обнаружени</w:t>
      </w:r>
      <w:r w:rsidR="00DD4A64">
        <w:t>я тем</w:t>
      </w:r>
      <w:r w:rsidR="00361483">
        <w:t>,</w:t>
      </w:r>
      <w:r w:rsidR="00DD4A64">
        <w:t xml:space="preserve"> что</w:t>
      </w:r>
      <w:r>
        <w:t xml:space="preserve"> включает в себя идентификацию отдельных объектов на изображении и отделение их от остальной части изображения.</w:t>
      </w:r>
    </w:p>
    <w:p w14:paraId="4D5479AF" w14:textId="1EE89F6D" w:rsidR="00EB4FA8" w:rsidRPr="00EB4FA8" w:rsidRDefault="00EB4FA8" w:rsidP="00EB4FA8">
      <w:pPr>
        <w:pStyle w:val="1-"/>
      </w:pPr>
      <w:r>
        <w:t>Выходные данные модели сегментации экземпляр</w:t>
      </w:r>
      <w:r w:rsidR="00964523">
        <w:t>ов</w:t>
      </w:r>
      <w:r>
        <w:t xml:space="preserve"> представляют собой набор масок или контуров, которые очерчивают каждый объект на изображении, наряду с метками классов и показателями достоверности для каждого объекта. Сегментация экземпляров полезна, когда нужно знать не только, где находятся объекты на изображении, но и какова их точная форма.</w:t>
      </w:r>
    </w:p>
    <w:p w14:paraId="20248659" w14:textId="1996A874" w:rsidR="00444959" w:rsidRPr="00303ACC" w:rsidRDefault="00444959" w:rsidP="00EB4FA8">
      <w:pPr>
        <w:pStyle w:val="1-"/>
      </w:pPr>
      <w:r w:rsidRPr="00444959">
        <w:lastRenderedPageBreak/>
        <w:t>В моделях сегментации YOLO добавляются дополнительные выходные слои, которые предсказывают маски объектов на уровне пикселей, помимо стандартных ограничивающих рамок и классов. Это достигается путем расширения архитектуры модели и обучения на наборах данных с аннотациями для сегментации</w:t>
      </w:r>
      <w:r w:rsidR="00EB4FA8" w:rsidRPr="00EB4FA8">
        <w:t xml:space="preserve"> [</w:t>
      </w:r>
      <w:r w:rsidR="00A6199F">
        <w:t>6</w:t>
      </w:r>
      <w:r w:rsidR="00EB4FA8" w:rsidRPr="00EB4FA8">
        <w:t>]</w:t>
      </w:r>
      <w:r w:rsidRPr="00444959">
        <w:t>.</w:t>
      </w:r>
    </w:p>
    <w:bookmarkEnd w:id="24"/>
    <w:p w14:paraId="5701850A" w14:textId="3B209786" w:rsidR="00252491" w:rsidRDefault="00252491" w:rsidP="00252491">
      <w:pPr>
        <w:pStyle w:val="-"/>
        <w:rPr>
          <w:lang w:val="en-US"/>
        </w:rPr>
      </w:pPr>
      <w:r w:rsidRPr="00252491">
        <w:rPr>
          <w:noProof/>
        </w:rPr>
        <w:drawing>
          <wp:inline distT="0" distB="0" distL="0" distR="0" wp14:anchorId="6C61BF40" wp14:editId="655D2067">
            <wp:extent cx="4629150" cy="3472110"/>
            <wp:effectExtent l="0" t="0" r="0" b="0"/>
            <wp:docPr id="1743112316" name="Рисунок 1" descr="Изображение выглядит как пол, мебель, стол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2316" name="Рисунок 1" descr="Изображение выглядит как пол, мебель, стол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6599" cy="34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B95A" w14:textId="1069BF75" w:rsidR="00252491" w:rsidRPr="00303ACC" w:rsidRDefault="00252491" w:rsidP="00252491">
      <w:pPr>
        <w:pStyle w:val="-"/>
      </w:pPr>
      <w:r>
        <w:t xml:space="preserve">Рисунок </w:t>
      </w:r>
      <w:r w:rsidR="0026781D">
        <w:t>9</w:t>
      </w:r>
      <w:r>
        <w:t xml:space="preserve"> – Результаты сегментации с использованием </w:t>
      </w:r>
      <w:r>
        <w:rPr>
          <w:lang w:val="en-US"/>
        </w:rPr>
        <w:t>YOLO</w:t>
      </w:r>
      <w:r w:rsidRPr="00252491">
        <w:t>11</w:t>
      </w:r>
    </w:p>
    <w:p w14:paraId="6BE962D6" w14:textId="6A443A78" w:rsidR="00252491" w:rsidRPr="00252491" w:rsidRDefault="00252491" w:rsidP="006D788A">
      <w:pPr>
        <w:pStyle w:val="1-"/>
      </w:pPr>
      <w:bookmarkStart w:id="25" w:name="_Hlk194963009"/>
      <w:r>
        <w:t xml:space="preserve">Как </w:t>
      </w:r>
      <w:r w:rsidR="004D4749">
        <w:t>показано</w:t>
      </w:r>
      <w:r>
        <w:t xml:space="preserve"> на рисунке </w:t>
      </w:r>
      <w:r w:rsidR="0026781D">
        <w:t>9</w:t>
      </w:r>
      <w:r>
        <w:t>,</w:t>
      </w:r>
      <w:r w:rsidR="00776458">
        <w:t xml:space="preserve"> обученная на стандартном датасете</w:t>
      </w:r>
      <w:r>
        <w:t xml:space="preserve"> модель способна </w:t>
      </w:r>
      <w:r w:rsidR="006D788A">
        <w:t xml:space="preserve">точно </w:t>
      </w:r>
      <w:r>
        <w:t>сегментировать</w:t>
      </w:r>
      <w:r w:rsidR="006D788A">
        <w:t xml:space="preserve"> и определять все</w:t>
      </w:r>
      <w:r w:rsidR="00776458">
        <w:t xml:space="preserve"> известные ей классы объектов</w:t>
      </w:r>
      <w:r w:rsidR="006D788A">
        <w:t>, однако для моей сферы использования модель требует дообучения на дополнительные виды препятствий</w:t>
      </w:r>
      <w:r w:rsidR="00776458">
        <w:t xml:space="preserve"> (например коробки)</w:t>
      </w:r>
      <w:r w:rsidR="006D788A">
        <w:t>.</w:t>
      </w:r>
    </w:p>
    <w:p w14:paraId="692C6B60" w14:textId="31E39272" w:rsidR="007D0950" w:rsidRDefault="00753B97" w:rsidP="00753B97">
      <w:pPr>
        <w:pStyle w:val="3"/>
      </w:pPr>
      <w:bookmarkStart w:id="26" w:name="_Toc186067640"/>
      <w:bookmarkEnd w:id="25"/>
      <w:r>
        <w:rPr>
          <w:lang w:val="en-US"/>
        </w:rPr>
        <w:t>Segment Anything Model</w:t>
      </w:r>
      <w:bookmarkEnd w:id="26"/>
    </w:p>
    <w:p w14:paraId="6C1FC878" w14:textId="017F481F" w:rsidR="004A2EF6" w:rsidRPr="009B0909" w:rsidRDefault="004A2EF6" w:rsidP="004A2EF6">
      <w:pPr>
        <w:pStyle w:val="1-"/>
      </w:pPr>
      <w:bookmarkStart w:id="27" w:name="_Hlk194963379"/>
      <w:proofErr w:type="spellStart"/>
      <w:r w:rsidRPr="004A2EF6">
        <w:t>Segment</w:t>
      </w:r>
      <w:proofErr w:type="spellEnd"/>
      <w:r w:rsidRPr="004A2EF6">
        <w:t xml:space="preserve"> </w:t>
      </w:r>
      <w:proofErr w:type="spellStart"/>
      <w:r w:rsidRPr="004A2EF6">
        <w:t>Anything</w:t>
      </w:r>
      <w:proofErr w:type="spellEnd"/>
      <w:r w:rsidRPr="004A2EF6">
        <w:t xml:space="preserve"> Model (SAM) — это универсальная модель для сегментации изображений, разработанная исследователями </w:t>
      </w:r>
      <w:proofErr w:type="spellStart"/>
      <w:r w:rsidRPr="004A2EF6">
        <w:t>Meta</w:t>
      </w:r>
      <w:proofErr w:type="spellEnd"/>
      <w:r w:rsidRPr="004A2EF6">
        <w:t xml:space="preserve"> AI.</w:t>
      </w:r>
      <w:r w:rsidR="00D726FB">
        <w:t xml:space="preserve"> </w:t>
      </w:r>
      <w:r w:rsidR="00D726FB" w:rsidRPr="00D726FB">
        <w:t>Её основное предназначение — автоматическое выделение объектов на изображении с использованием различных подсказок (</w:t>
      </w:r>
      <w:proofErr w:type="spellStart"/>
      <w:r w:rsidR="00D726FB" w:rsidRPr="00D726FB">
        <w:t>prompts</w:t>
      </w:r>
      <w:proofErr w:type="spellEnd"/>
      <w:r w:rsidR="00D726FB" w:rsidRPr="00D726FB">
        <w:t>), таких как точки, рамки, текстовые описания или предварительные маски.</w:t>
      </w:r>
    </w:p>
    <w:p w14:paraId="4B2A597D" w14:textId="042E8B5B" w:rsidR="00FB5703" w:rsidRPr="00FB5703" w:rsidRDefault="00FB5703" w:rsidP="00FB5703">
      <w:pPr>
        <w:pStyle w:val="1-"/>
      </w:pPr>
      <w:r w:rsidRPr="00FB5703">
        <w:t>SAM состоит из трех компонентов</w:t>
      </w:r>
      <w:r w:rsidR="00712C9A" w:rsidRPr="00712C9A">
        <w:t xml:space="preserve"> (</w:t>
      </w:r>
      <w:r w:rsidR="00712C9A">
        <w:t xml:space="preserve">рисунок </w:t>
      </w:r>
      <w:r w:rsidR="0026781D">
        <w:t>10</w:t>
      </w:r>
      <w:r w:rsidR="00712C9A">
        <w:t>)</w:t>
      </w:r>
      <w:r w:rsidRPr="00FB5703">
        <w:t>:</w:t>
      </w:r>
    </w:p>
    <w:p w14:paraId="32B7F377" w14:textId="4489C357" w:rsidR="00FB5703" w:rsidRPr="00FB5703" w:rsidRDefault="00FB5703" w:rsidP="00095F07">
      <w:pPr>
        <w:pStyle w:val="1-"/>
        <w:numPr>
          <w:ilvl w:val="0"/>
          <w:numId w:val="35"/>
        </w:numPr>
        <w:ind w:left="709" w:hanging="709"/>
      </w:pPr>
      <w:proofErr w:type="spellStart"/>
      <w:r w:rsidRPr="00FB5703">
        <w:lastRenderedPageBreak/>
        <w:t>Энкодер</w:t>
      </w:r>
      <w:proofErr w:type="spellEnd"/>
      <w:r w:rsidRPr="00FB5703">
        <w:t xml:space="preserve"> изображений: используется </w:t>
      </w:r>
      <w:r w:rsidR="00712C9A" w:rsidRPr="00FB5703">
        <w:t>предварительно обученный</w:t>
      </w:r>
      <w:r w:rsidR="00712C9A">
        <w:t xml:space="preserve"> </w:t>
      </w:r>
      <w:r w:rsidRPr="00FB5703">
        <w:t xml:space="preserve">Vision </w:t>
      </w:r>
      <w:proofErr w:type="spellStart"/>
      <w:r w:rsidRPr="00FB5703">
        <w:t>Transformer</w:t>
      </w:r>
      <w:proofErr w:type="spellEnd"/>
      <w:r w:rsidRPr="00FB5703">
        <w:t xml:space="preserve"> (</w:t>
      </w:r>
      <w:proofErr w:type="spellStart"/>
      <w:r w:rsidRPr="00FB5703">
        <w:t>ViT</w:t>
      </w:r>
      <w:proofErr w:type="spellEnd"/>
      <w:r w:rsidRPr="00FB5703">
        <w:t xml:space="preserve">), для создания </w:t>
      </w:r>
      <w:proofErr w:type="spellStart"/>
      <w:r w:rsidRPr="00FB5703">
        <w:t>эмбеддингов</w:t>
      </w:r>
      <w:proofErr w:type="spellEnd"/>
      <w:r w:rsidRPr="00FB5703">
        <w:t xml:space="preserve"> изображения. Этот </w:t>
      </w:r>
      <w:proofErr w:type="spellStart"/>
      <w:r w:rsidRPr="00FB5703">
        <w:t>энкодер</w:t>
      </w:r>
      <w:proofErr w:type="spellEnd"/>
      <w:r w:rsidRPr="00FB5703">
        <w:t xml:space="preserve"> выполняется один раз для каждого изображения.</w:t>
      </w:r>
    </w:p>
    <w:p w14:paraId="5603FB04" w14:textId="067CC359" w:rsidR="00FB5703" w:rsidRPr="00FB5703" w:rsidRDefault="00FB5703" w:rsidP="00095F07">
      <w:pPr>
        <w:pStyle w:val="1-"/>
        <w:numPr>
          <w:ilvl w:val="0"/>
          <w:numId w:val="35"/>
        </w:numPr>
        <w:ind w:left="709" w:hanging="709"/>
      </w:pPr>
      <w:proofErr w:type="spellStart"/>
      <w:r w:rsidRPr="00FB5703">
        <w:t>Энкодер</w:t>
      </w:r>
      <w:proofErr w:type="spellEnd"/>
      <w:r w:rsidRPr="00FB5703">
        <w:t xml:space="preserve"> подсказок: поддерживает работу с точечными, текстовыми, рамочными и масочными подсказками.</w:t>
      </w:r>
    </w:p>
    <w:p w14:paraId="71C199AC" w14:textId="6D1DADA1" w:rsidR="00FB5703" w:rsidRDefault="00FB5703" w:rsidP="00095F07">
      <w:pPr>
        <w:pStyle w:val="1-"/>
        <w:numPr>
          <w:ilvl w:val="0"/>
          <w:numId w:val="35"/>
        </w:numPr>
        <w:ind w:left="709" w:hanging="709"/>
      </w:pPr>
      <w:r w:rsidRPr="00FB5703">
        <w:t xml:space="preserve">Декодер масок: объединяет информацию от </w:t>
      </w:r>
      <w:proofErr w:type="spellStart"/>
      <w:r w:rsidRPr="00FB5703">
        <w:t>энкодеров</w:t>
      </w:r>
      <w:proofErr w:type="spellEnd"/>
      <w:r w:rsidRPr="00FB5703">
        <w:t xml:space="preserve"> изображений и подсказок для генерации сегментационных масок в реальном времени</w:t>
      </w:r>
      <w:r>
        <w:t>.</w:t>
      </w:r>
    </w:p>
    <w:p w14:paraId="21DFD342" w14:textId="19C09730" w:rsidR="00FB5703" w:rsidRDefault="00FB5703" w:rsidP="00FB5703">
      <w:pPr>
        <w:pStyle w:val="1-"/>
        <w:ind w:left="360" w:firstLine="0"/>
      </w:pPr>
      <w:r w:rsidRPr="00FB5703">
        <w:t>Модель также способна обрабатывать неоднозначные случаи, создавая до трех различных масок для одной подсказки, каждая из которых имеет свою оценку уверенности</w:t>
      </w:r>
      <w:r w:rsidR="00922E18" w:rsidRPr="00922E18">
        <w:t xml:space="preserve"> [</w:t>
      </w:r>
      <w:r w:rsidR="00A6199F">
        <w:t>7</w:t>
      </w:r>
      <w:r w:rsidR="00922E18" w:rsidRPr="00922E18">
        <w:t>]</w:t>
      </w:r>
      <w:r w:rsidR="00712C9A">
        <w:t>.</w:t>
      </w:r>
    </w:p>
    <w:p w14:paraId="0591DDA8" w14:textId="0D59192C" w:rsidR="00712C9A" w:rsidRDefault="00712C9A" w:rsidP="00712C9A">
      <w:pPr>
        <w:pStyle w:val="-"/>
      </w:pPr>
      <w:r w:rsidRPr="00712C9A">
        <w:rPr>
          <w:noProof/>
        </w:rPr>
        <w:drawing>
          <wp:inline distT="0" distB="0" distL="0" distR="0" wp14:anchorId="0C091550" wp14:editId="400CF7E0">
            <wp:extent cx="5939790" cy="1136650"/>
            <wp:effectExtent l="0" t="0" r="3810" b="6350"/>
            <wp:docPr id="1867108472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08472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98DE" w14:textId="1F109E45" w:rsidR="00712C9A" w:rsidRPr="009B0909" w:rsidRDefault="00712C9A" w:rsidP="00712C9A">
      <w:pPr>
        <w:pStyle w:val="-"/>
      </w:pPr>
      <w:r w:rsidRPr="00712C9A">
        <w:t xml:space="preserve">Рисунок </w:t>
      </w:r>
      <w:r w:rsidR="0026781D">
        <w:t>10</w:t>
      </w:r>
      <w:r w:rsidRPr="00712C9A">
        <w:t xml:space="preserve"> – </w:t>
      </w:r>
      <w:r>
        <w:t xml:space="preserve">Архитектура </w:t>
      </w:r>
      <w:r>
        <w:rPr>
          <w:lang w:val="en-US"/>
        </w:rPr>
        <w:t>SAM</w:t>
      </w:r>
      <w:r w:rsidR="00922E18" w:rsidRPr="009B0909">
        <w:t xml:space="preserve"> [</w:t>
      </w:r>
      <w:r w:rsidR="00A6199F">
        <w:t>7</w:t>
      </w:r>
      <w:r w:rsidR="00922E18" w:rsidRPr="009B0909">
        <w:t>]</w:t>
      </w:r>
    </w:p>
    <w:p w14:paraId="1D891184" w14:textId="263BB72D" w:rsidR="00D726FB" w:rsidRPr="00712C9A" w:rsidRDefault="00D726FB" w:rsidP="00D726FB">
      <w:pPr>
        <w:pStyle w:val="1-"/>
      </w:pPr>
      <w:r>
        <w:t>На рисунке 1</w:t>
      </w:r>
      <w:r w:rsidR="0026781D">
        <w:t>1</w:t>
      </w:r>
      <w:r>
        <w:t xml:space="preserve"> можно увидеть, как модель работает без использования подсказок. Сегментируется всё изображение без определения классов, что само по себе не очень полезно, но при объединении </w:t>
      </w:r>
      <w:r>
        <w:rPr>
          <w:lang w:val="en-US"/>
        </w:rPr>
        <w:t>SAM</w:t>
      </w:r>
      <w:r w:rsidRPr="00D726FB">
        <w:t xml:space="preserve"> </w:t>
      </w:r>
      <w:r>
        <w:t xml:space="preserve">с другими моделями или методами по поиску точек и </w:t>
      </w:r>
      <w:r w:rsidR="00922E18">
        <w:t>ограничивающих рамок</w:t>
      </w:r>
      <w:r w:rsidR="00740359">
        <w:t xml:space="preserve"> (например </w:t>
      </w:r>
      <w:r w:rsidR="00740359">
        <w:rPr>
          <w:lang w:val="en-US"/>
        </w:rPr>
        <w:t>YOLO</w:t>
      </w:r>
      <w:r w:rsidR="00740359" w:rsidRPr="00740359">
        <w:t>)</w:t>
      </w:r>
      <w:r>
        <w:t xml:space="preserve"> можно получить применимый к моему исследованию результат.</w:t>
      </w:r>
    </w:p>
    <w:p w14:paraId="157B8EF7" w14:textId="77777777" w:rsidR="00712C9A" w:rsidRPr="00FB5703" w:rsidRDefault="00712C9A" w:rsidP="00712C9A">
      <w:pPr>
        <w:pStyle w:val="-"/>
      </w:pPr>
    </w:p>
    <w:p w14:paraId="30570DD3" w14:textId="77777777" w:rsidR="00FB5703" w:rsidRPr="00FB5703" w:rsidRDefault="00FB5703" w:rsidP="00712C9A">
      <w:pPr>
        <w:pStyle w:val="-"/>
      </w:pPr>
    </w:p>
    <w:bookmarkEnd w:id="27"/>
    <w:p w14:paraId="29C5F52A" w14:textId="16EAED3D" w:rsidR="00EB4FA8" w:rsidRDefault="004A2EF6" w:rsidP="004A2EF6">
      <w:pPr>
        <w:pStyle w:val="-"/>
      </w:pPr>
      <w:r w:rsidRPr="004A2EF6">
        <w:rPr>
          <w:noProof/>
          <w:lang w:val="en-US"/>
        </w:rPr>
        <w:lastRenderedPageBreak/>
        <w:drawing>
          <wp:inline distT="0" distB="0" distL="0" distR="0" wp14:anchorId="4D9C0AB6" wp14:editId="6C0B8F81">
            <wp:extent cx="4802814" cy="3613150"/>
            <wp:effectExtent l="0" t="0" r="0" b="6350"/>
            <wp:docPr id="272928905" name="Рисунок 1" descr="Изображение выглядит как в помещении, комната, Цвет Majorelle blue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8905" name="Рисунок 1" descr="Изображение выглядит как в помещении, комната, Цвет Majorelle blue, п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468" cy="361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788B" w14:textId="5D22DA30" w:rsidR="004A2EF6" w:rsidRPr="004A2EF6" w:rsidRDefault="004A2EF6" w:rsidP="004A2EF6">
      <w:pPr>
        <w:pStyle w:val="-"/>
      </w:pPr>
      <w:r>
        <w:t xml:space="preserve">Рисунок </w:t>
      </w:r>
      <w:r w:rsidR="00FB5703">
        <w:t>1</w:t>
      </w:r>
      <w:r w:rsidR="0026781D">
        <w:t>1</w:t>
      </w:r>
      <w:r>
        <w:t xml:space="preserve"> – Результаты сегментации с использованием </w:t>
      </w:r>
      <w:r>
        <w:rPr>
          <w:lang w:val="en-US"/>
        </w:rPr>
        <w:t>SAM</w:t>
      </w:r>
    </w:p>
    <w:p w14:paraId="0172551A" w14:textId="70BE6237" w:rsidR="00753B97" w:rsidRDefault="00753B97" w:rsidP="00753B97">
      <w:pPr>
        <w:pStyle w:val="3"/>
      </w:pPr>
      <w:bookmarkStart w:id="28" w:name="_Toc186067641"/>
      <w:r>
        <w:t>Обучение</w:t>
      </w:r>
      <w:r w:rsidR="00EB4FA8" w:rsidRPr="00EB4FA8">
        <w:t xml:space="preserve"> </w:t>
      </w:r>
      <w:r w:rsidR="00EB4FA8">
        <w:t>модели</w:t>
      </w:r>
      <w:r>
        <w:t xml:space="preserve"> и бинарная сегментация с использованием</w:t>
      </w:r>
      <w:r w:rsidRPr="00753B97">
        <w:t xml:space="preserve"> </w:t>
      </w:r>
      <w:proofErr w:type="spellStart"/>
      <w:r>
        <w:rPr>
          <w:lang w:val="en-US"/>
        </w:rPr>
        <w:t>DeeplabV</w:t>
      </w:r>
      <w:proofErr w:type="spellEnd"/>
      <w:r w:rsidRPr="003334C8">
        <w:t>3+</w:t>
      </w:r>
      <w:r w:rsidR="007B39DC" w:rsidRPr="007B39DC">
        <w:t xml:space="preserve"> </w:t>
      </w:r>
      <w:r w:rsidR="007B39DC">
        <w:t xml:space="preserve">с основой </w:t>
      </w:r>
      <w:proofErr w:type="spellStart"/>
      <w:r w:rsidR="007B39DC">
        <w:rPr>
          <w:lang w:val="en-US"/>
        </w:rPr>
        <w:t>ResNet</w:t>
      </w:r>
      <w:proofErr w:type="spellEnd"/>
      <w:r w:rsidR="007B39DC" w:rsidRPr="007B39DC">
        <w:t>-50</w:t>
      </w:r>
      <w:bookmarkEnd w:id="28"/>
    </w:p>
    <w:p w14:paraId="0BB72B95" w14:textId="5A01FC23" w:rsidR="00785D4A" w:rsidRDefault="00F312CA" w:rsidP="00785D4A">
      <w:pPr>
        <w:pStyle w:val="1-"/>
      </w:pPr>
      <w:bookmarkStart w:id="29" w:name="_Hlk194963779"/>
      <w:r>
        <w:t xml:space="preserve">Модель, использованная мной на данном этапе, была взята с </w:t>
      </w:r>
      <w:proofErr w:type="spellStart"/>
      <w:r>
        <w:t>гитхаба</w:t>
      </w:r>
      <w:proofErr w:type="spellEnd"/>
      <w:r>
        <w:t xml:space="preserve"> </w:t>
      </w:r>
      <w:r>
        <w:rPr>
          <w:lang w:val="en-US"/>
        </w:rPr>
        <w:t>Mukund</w:t>
      </w:r>
      <w:r w:rsidRPr="00F312CA">
        <w:t xml:space="preserve"> </w:t>
      </w:r>
      <w:r>
        <w:rPr>
          <w:lang w:val="en-US"/>
        </w:rPr>
        <w:t>Kumar</w:t>
      </w:r>
      <w:r w:rsidRPr="00F312CA">
        <w:t xml:space="preserve"> [</w:t>
      </w:r>
      <w:r w:rsidR="00A6199F">
        <w:t>8</w:t>
      </w:r>
      <w:r w:rsidRPr="00F312CA">
        <w:t>]</w:t>
      </w:r>
      <w:r>
        <w:t xml:space="preserve">. </w:t>
      </w:r>
      <w:r w:rsidRPr="00F312CA">
        <w:t>В данном репозитории</w:t>
      </w:r>
      <w:r w:rsidR="00F82144">
        <w:t xml:space="preserve"> была</w:t>
      </w:r>
      <w:r w:rsidRPr="00F312CA">
        <w:t xml:space="preserve"> реализована версия DeepLabV3+ с </w:t>
      </w:r>
      <w:proofErr w:type="spellStart"/>
      <w:r w:rsidRPr="00F312CA">
        <w:t>энкодером</w:t>
      </w:r>
      <w:proofErr w:type="spellEnd"/>
      <w:r w:rsidRPr="00F312CA">
        <w:t xml:space="preserve"> ResNet-50 для выполнения задач бинарной сегментации, используя фреймворк </w:t>
      </w:r>
      <w:proofErr w:type="spellStart"/>
      <w:r w:rsidRPr="00F312CA">
        <w:t>PyTorch</w:t>
      </w:r>
      <w:proofErr w:type="spellEnd"/>
      <w:r w:rsidRPr="00F312CA">
        <w:t xml:space="preserve">. </w:t>
      </w:r>
    </w:p>
    <w:p w14:paraId="2AEDD4FD" w14:textId="57AFBB74" w:rsidR="00F312CA" w:rsidRPr="00F312CA" w:rsidRDefault="00F312CA" w:rsidP="00785D4A">
      <w:pPr>
        <w:pStyle w:val="1-"/>
      </w:pPr>
      <w:r w:rsidRPr="00F312CA">
        <w:t>Архитектура модели включает следующие компоненты:</w:t>
      </w:r>
    </w:p>
    <w:p w14:paraId="74D6EBE5" w14:textId="134CEADF" w:rsidR="00566A54" w:rsidRPr="00566A54" w:rsidRDefault="00566A54" w:rsidP="00785D4A">
      <w:pPr>
        <w:pStyle w:val="1-"/>
        <w:numPr>
          <w:ilvl w:val="0"/>
          <w:numId w:val="37"/>
        </w:numPr>
        <w:ind w:left="0" w:firstLine="709"/>
      </w:pPr>
      <w:proofErr w:type="spellStart"/>
      <w:r w:rsidRPr="00566A54">
        <w:t>ResNet</w:t>
      </w:r>
      <w:proofErr w:type="spellEnd"/>
      <w:r w:rsidRPr="00566A54">
        <w:t xml:space="preserve"> как основа (</w:t>
      </w:r>
      <w:proofErr w:type="spellStart"/>
      <w:r w:rsidRPr="00566A54">
        <w:t>Backbone</w:t>
      </w:r>
      <w:proofErr w:type="spellEnd"/>
      <w:r w:rsidRPr="00566A54">
        <w:t xml:space="preserve">): </w:t>
      </w:r>
      <w:proofErr w:type="spellStart"/>
      <w:r w:rsidRPr="00566A54">
        <w:t>ResNet</w:t>
      </w:r>
      <w:proofErr w:type="spellEnd"/>
      <w:r w:rsidRPr="00566A54">
        <w:t xml:space="preserve"> — это семейство нейронных сетей, созданное для решения проблемы</w:t>
      </w:r>
      <w:r w:rsidR="0061681C" w:rsidRPr="0061681C">
        <w:t xml:space="preserve"> </w:t>
      </w:r>
      <w:r w:rsidR="0061681C">
        <w:t>затухающих</w:t>
      </w:r>
      <w:r w:rsidRPr="00566A54">
        <w:t xml:space="preserve"> градиентов. Основное новшество — остаточные блоки, которые обеспечивают прямые соединения, стабилизируют обучение и позволяют строить более глубокие и сложные сети.</w:t>
      </w:r>
    </w:p>
    <w:p w14:paraId="7424B7CF" w14:textId="0DB4C9BA" w:rsidR="00566A54" w:rsidRPr="00566A54" w:rsidRDefault="00566A54" w:rsidP="00785D4A">
      <w:pPr>
        <w:pStyle w:val="1-"/>
        <w:numPr>
          <w:ilvl w:val="0"/>
          <w:numId w:val="37"/>
        </w:numPr>
        <w:ind w:left="0" w:firstLine="709"/>
      </w:pPr>
      <w:proofErr w:type="spellStart"/>
      <w:r w:rsidRPr="00566A54">
        <w:t>Энкодер</w:t>
      </w:r>
      <w:proofErr w:type="spellEnd"/>
      <w:r w:rsidRPr="00566A54">
        <w:t xml:space="preserve">: на основе начальных слоев </w:t>
      </w:r>
      <w:proofErr w:type="spellStart"/>
      <w:r w:rsidRPr="00566A54">
        <w:t>ResNet</w:t>
      </w:r>
      <w:proofErr w:type="spellEnd"/>
      <w:r w:rsidRPr="00566A54">
        <w:t xml:space="preserve"> извлекаются признаки изображения от низкоуровневых (края, текстуры) до сложных. Эти признаки передаются в ASPP для дальнейшей обработки.</w:t>
      </w:r>
    </w:p>
    <w:p w14:paraId="3FAC77B6" w14:textId="30BB589E" w:rsidR="00566A54" w:rsidRPr="00566A54" w:rsidRDefault="00566A54" w:rsidP="00785D4A">
      <w:pPr>
        <w:pStyle w:val="1-"/>
        <w:numPr>
          <w:ilvl w:val="0"/>
          <w:numId w:val="37"/>
        </w:numPr>
        <w:ind w:left="0" w:firstLine="709"/>
      </w:pPr>
      <w:r w:rsidRPr="00566A54">
        <w:t>ASPP (</w:t>
      </w:r>
      <w:proofErr w:type="spellStart"/>
      <w:r w:rsidRPr="00566A54">
        <w:t>Atrous</w:t>
      </w:r>
      <w:proofErr w:type="spellEnd"/>
      <w:r w:rsidRPr="00566A54">
        <w:t xml:space="preserve"> </w:t>
      </w:r>
      <w:proofErr w:type="spellStart"/>
      <w:r w:rsidRPr="00566A54">
        <w:t>Spatial</w:t>
      </w:r>
      <w:proofErr w:type="spellEnd"/>
      <w:r w:rsidRPr="00566A54">
        <w:t xml:space="preserve"> </w:t>
      </w:r>
      <w:proofErr w:type="spellStart"/>
      <w:r w:rsidRPr="00566A54">
        <w:t>Pyramid</w:t>
      </w:r>
      <w:proofErr w:type="spellEnd"/>
      <w:r w:rsidRPr="00566A54">
        <w:t xml:space="preserve"> </w:t>
      </w:r>
      <w:proofErr w:type="spellStart"/>
      <w:r w:rsidRPr="00566A54">
        <w:t>Pooling</w:t>
      </w:r>
      <w:proofErr w:type="spellEnd"/>
      <w:r w:rsidRPr="00566A54">
        <w:t xml:space="preserve">): выполняет </w:t>
      </w:r>
      <w:proofErr w:type="spellStart"/>
      <w:r w:rsidRPr="00566A54">
        <w:t>сверточные</w:t>
      </w:r>
      <w:proofErr w:type="spellEnd"/>
      <w:r w:rsidRPr="00566A54">
        <w:t xml:space="preserve"> операции с разными коэффициентами расширения, собирая контекстную ин</w:t>
      </w:r>
      <w:r w:rsidRPr="00566A54">
        <w:lastRenderedPageBreak/>
        <w:t>формацию на разных масштабах. Это помогает обрабатывать объекты разного размера и распределения.</w:t>
      </w:r>
    </w:p>
    <w:p w14:paraId="5679502A" w14:textId="1F440F86" w:rsidR="00566A54" w:rsidRPr="00566A54" w:rsidRDefault="00566A54" w:rsidP="00785D4A">
      <w:pPr>
        <w:pStyle w:val="1-"/>
        <w:numPr>
          <w:ilvl w:val="0"/>
          <w:numId w:val="37"/>
        </w:numPr>
        <w:ind w:left="0" w:firstLine="709"/>
      </w:pPr>
      <w:r w:rsidRPr="00566A54">
        <w:t xml:space="preserve">Декодер: объединяет низкоуровневые признаки из </w:t>
      </w:r>
      <w:proofErr w:type="spellStart"/>
      <w:r w:rsidRPr="00566A54">
        <w:t>энкодера</w:t>
      </w:r>
      <w:proofErr w:type="spellEnd"/>
      <w:r w:rsidRPr="00566A54">
        <w:t xml:space="preserve"> с высокоуровневыми из ASPP через пропускные соединения. Это улучшает детализацию сегментации и восстанавливает пространственную информацию.</w:t>
      </w:r>
    </w:p>
    <w:p w14:paraId="07054D4D" w14:textId="51A3EE64" w:rsidR="00566A54" w:rsidRPr="00566A54" w:rsidRDefault="00566A54" w:rsidP="00785D4A">
      <w:pPr>
        <w:pStyle w:val="1-"/>
        <w:numPr>
          <w:ilvl w:val="0"/>
          <w:numId w:val="37"/>
        </w:numPr>
        <w:ind w:left="0" w:firstLine="709"/>
      </w:pPr>
      <w:proofErr w:type="spellStart"/>
      <w:r w:rsidRPr="00566A54">
        <w:t>Squeeze</w:t>
      </w:r>
      <w:proofErr w:type="spellEnd"/>
      <w:r w:rsidRPr="00566A54">
        <w:t xml:space="preserve"> &amp; </w:t>
      </w:r>
      <w:proofErr w:type="spellStart"/>
      <w:r w:rsidRPr="00566A54">
        <w:t>Excitation</w:t>
      </w:r>
      <w:proofErr w:type="spellEnd"/>
      <w:r w:rsidRPr="00566A54">
        <w:t xml:space="preserve"> (SE): увеличивает представительную силу сети, выделяя важные каналы и подавляя менее значимые. Среднее значение по каналам вычисляется глобально, а затем каналы адаптивно </w:t>
      </w:r>
      <w:proofErr w:type="spellStart"/>
      <w:r w:rsidRPr="00566A54">
        <w:t>перекалибруются</w:t>
      </w:r>
      <w:proofErr w:type="spellEnd"/>
      <w:r w:rsidRPr="00566A54">
        <w:t xml:space="preserve"> с помощью двух </w:t>
      </w:r>
      <w:proofErr w:type="spellStart"/>
      <w:r w:rsidRPr="00566A54">
        <w:t>полносвязных</w:t>
      </w:r>
      <w:proofErr w:type="spellEnd"/>
      <w:r w:rsidRPr="00566A54">
        <w:t xml:space="preserve"> слоев и функции активации </w:t>
      </w:r>
      <w:proofErr w:type="spellStart"/>
      <w:r w:rsidRPr="00566A54">
        <w:t>ReLU</w:t>
      </w:r>
      <w:proofErr w:type="spellEnd"/>
      <w:r w:rsidRPr="00566A54">
        <w:t>. Результат — набор весов, который определяет, какие каналы усилить или ослабить.</w:t>
      </w:r>
    </w:p>
    <w:p w14:paraId="5BE7A74D" w14:textId="199C3CE6" w:rsidR="00FB7664" w:rsidRPr="009B0909" w:rsidRDefault="001B6877" w:rsidP="00FB7664">
      <w:pPr>
        <w:pStyle w:val="1-"/>
      </w:pPr>
      <w:r>
        <w:t>Я обу</w:t>
      </w:r>
      <w:r w:rsidR="00F82144">
        <w:t xml:space="preserve">чала модель </w:t>
      </w:r>
      <w:r w:rsidR="0085159F">
        <w:t xml:space="preserve">сначала </w:t>
      </w:r>
      <w:r w:rsidR="00A21D74">
        <w:t xml:space="preserve">отдельно </w:t>
      </w:r>
      <w:r w:rsidR="0085159F">
        <w:t xml:space="preserve">на </w:t>
      </w:r>
      <w:r w:rsidR="00A21D74">
        <w:t>каждом,</w:t>
      </w:r>
      <w:r w:rsidR="0085159F">
        <w:t xml:space="preserve"> а затем на</w:t>
      </w:r>
      <w:r w:rsidR="00F82144">
        <w:t xml:space="preserve"> смеси 2 датасетов: один предварительно размеченный под сегментацию был взят с открытой коллекции датасетов </w:t>
      </w:r>
      <w:proofErr w:type="spellStart"/>
      <w:r w:rsidR="00F82144">
        <w:rPr>
          <w:lang w:val="en-US"/>
        </w:rPr>
        <w:t>roboflow</w:t>
      </w:r>
      <w:proofErr w:type="spellEnd"/>
      <w:r w:rsidR="00F82144">
        <w:t xml:space="preserve">, второй я размечала сама, используя тот же сервис. В результате разметки получились изображения и соответствующие им бинарные </w:t>
      </w:r>
      <w:r w:rsidR="009C0965">
        <w:t>маски,</w:t>
      </w:r>
      <w:r w:rsidR="00F82144">
        <w:t xml:space="preserve"> где 1 это препятствие, а 0 это свободное пространство. </w:t>
      </w:r>
    </w:p>
    <w:bookmarkEnd w:id="29"/>
    <w:p w14:paraId="3F0E6766" w14:textId="33CB16DA" w:rsidR="0085159F" w:rsidRDefault="0085159F" w:rsidP="00FB7664">
      <w:pPr>
        <w:pStyle w:val="1-"/>
      </w:pPr>
      <w:r>
        <w:t>У меня получилось несколько версий модели при обучении с разными параметрами: скоростью обучения (</w:t>
      </w:r>
      <w:r>
        <w:rPr>
          <w:lang w:val="en-US"/>
        </w:rPr>
        <w:t>learning</w:t>
      </w:r>
      <w:r w:rsidRPr="0085159F">
        <w:t xml:space="preserve"> </w:t>
      </w:r>
      <w:r>
        <w:rPr>
          <w:lang w:val="en-US"/>
        </w:rPr>
        <w:t>rate</w:t>
      </w:r>
      <w:r w:rsidRPr="0085159F">
        <w:t>)</w:t>
      </w:r>
      <w:r>
        <w:t xml:space="preserve">, количеством изображений в датасете и типом датасета. В таблице 1 показаны самые успешные (по </w:t>
      </w:r>
      <w:proofErr w:type="spellStart"/>
      <w:r w:rsidR="00B43BB4" w:rsidRPr="00706AC9">
        <w:t>Avg</w:t>
      </w:r>
      <w:proofErr w:type="spellEnd"/>
      <w:r w:rsidR="00B43BB4" w:rsidRPr="00706AC9">
        <w:t xml:space="preserve"> </w:t>
      </w:r>
      <w:proofErr w:type="spellStart"/>
      <w:r w:rsidR="00B43BB4" w:rsidRPr="00706AC9">
        <w:t>Validation</w:t>
      </w:r>
      <w:proofErr w:type="spellEnd"/>
      <w:r w:rsidR="00B43BB4" w:rsidRPr="00706AC9">
        <w:t xml:space="preserve"> </w:t>
      </w:r>
      <w:proofErr w:type="spellStart"/>
      <w:r w:rsidR="00B43BB4" w:rsidRPr="00706AC9">
        <w:t>Loss</w:t>
      </w:r>
      <w:proofErr w:type="spellEnd"/>
      <w:r w:rsidR="00B44B75">
        <w:t>)</w:t>
      </w:r>
      <w:r w:rsidR="00B43BB4">
        <w:t xml:space="preserve"> результаты обучения</w:t>
      </w:r>
      <w:r w:rsidR="00B44B75">
        <w:t>.</w:t>
      </w:r>
    </w:p>
    <w:p w14:paraId="7D4D312C" w14:textId="6D712655" w:rsidR="00B43BB4" w:rsidRPr="0085159F" w:rsidRDefault="00B43BB4" w:rsidP="00B43BB4">
      <w:pPr>
        <w:pStyle w:val="-1"/>
      </w:pPr>
      <w:r>
        <w:t>Таблица 1 – показатели версий модели в конце обучения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5"/>
      </w:tblGrid>
      <w:tr w:rsidR="009C0965" w14:paraId="5099AA99" w14:textId="77777777" w:rsidTr="009C0965">
        <w:tc>
          <w:tcPr>
            <w:tcW w:w="1595" w:type="dxa"/>
          </w:tcPr>
          <w:p w14:paraId="189C1653" w14:textId="399C8356" w:rsidR="009C0965" w:rsidRPr="00706AC9" w:rsidRDefault="00706AC9" w:rsidP="0085159F">
            <w:pPr>
              <w:pStyle w:val="aff1"/>
            </w:pPr>
            <w:r w:rsidRPr="00706AC9">
              <w:t>Номер версии</w:t>
            </w:r>
          </w:p>
        </w:tc>
        <w:tc>
          <w:tcPr>
            <w:tcW w:w="1595" w:type="dxa"/>
          </w:tcPr>
          <w:p w14:paraId="371119FC" w14:textId="603A45A6" w:rsidR="009C0965" w:rsidRPr="00706AC9" w:rsidRDefault="00706AC9" w:rsidP="0085159F">
            <w:pPr>
              <w:pStyle w:val="aff1"/>
            </w:pPr>
            <w:r>
              <w:t>1</w:t>
            </w:r>
          </w:p>
        </w:tc>
        <w:tc>
          <w:tcPr>
            <w:tcW w:w="1595" w:type="dxa"/>
          </w:tcPr>
          <w:p w14:paraId="261EBC5A" w14:textId="47586BD0" w:rsidR="009C0965" w:rsidRPr="00706AC9" w:rsidRDefault="00706AC9" w:rsidP="0085159F">
            <w:pPr>
              <w:pStyle w:val="aff1"/>
            </w:pPr>
            <w:r>
              <w:t>2</w:t>
            </w:r>
          </w:p>
        </w:tc>
        <w:tc>
          <w:tcPr>
            <w:tcW w:w="1595" w:type="dxa"/>
          </w:tcPr>
          <w:p w14:paraId="042CA071" w14:textId="262CDA96" w:rsidR="009C0965" w:rsidRPr="00706AC9" w:rsidRDefault="00706AC9" w:rsidP="0085159F">
            <w:pPr>
              <w:pStyle w:val="aff1"/>
            </w:pPr>
            <w:r>
              <w:t>3</w:t>
            </w:r>
          </w:p>
        </w:tc>
        <w:tc>
          <w:tcPr>
            <w:tcW w:w="1595" w:type="dxa"/>
          </w:tcPr>
          <w:p w14:paraId="3F13B710" w14:textId="21CA8609" w:rsidR="009C0965" w:rsidRPr="00706AC9" w:rsidRDefault="00706AC9" w:rsidP="0085159F">
            <w:pPr>
              <w:pStyle w:val="aff1"/>
            </w:pPr>
            <w:r>
              <w:t>4</w:t>
            </w:r>
          </w:p>
        </w:tc>
        <w:tc>
          <w:tcPr>
            <w:tcW w:w="1595" w:type="dxa"/>
          </w:tcPr>
          <w:p w14:paraId="7262BA80" w14:textId="7184BD11" w:rsidR="009C0965" w:rsidRPr="00706AC9" w:rsidRDefault="00706AC9" w:rsidP="0085159F">
            <w:pPr>
              <w:pStyle w:val="aff1"/>
            </w:pPr>
            <w:r>
              <w:t>5</w:t>
            </w:r>
          </w:p>
        </w:tc>
      </w:tr>
      <w:tr w:rsidR="00706AC9" w14:paraId="17F723BB" w14:textId="77777777" w:rsidTr="009C0965">
        <w:tc>
          <w:tcPr>
            <w:tcW w:w="1595" w:type="dxa"/>
          </w:tcPr>
          <w:p w14:paraId="32329137" w14:textId="526D53F3" w:rsidR="00706AC9" w:rsidRPr="00706AC9" w:rsidRDefault="00706AC9" w:rsidP="0085159F">
            <w:pPr>
              <w:pStyle w:val="aff1"/>
            </w:pPr>
            <w:proofErr w:type="spellStart"/>
            <w:r w:rsidRPr="00706AC9">
              <w:t>Avg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Train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Loss</w:t>
            </w:r>
            <w:proofErr w:type="spellEnd"/>
          </w:p>
        </w:tc>
        <w:tc>
          <w:tcPr>
            <w:tcW w:w="1595" w:type="dxa"/>
          </w:tcPr>
          <w:p w14:paraId="58F9B875" w14:textId="2B56BD09" w:rsidR="00706AC9" w:rsidRPr="00706AC9" w:rsidRDefault="00706AC9" w:rsidP="0085159F">
            <w:pPr>
              <w:pStyle w:val="aff1"/>
            </w:pPr>
            <w:r>
              <w:t>0,3676</w:t>
            </w:r>
          </w:p>
        </w:tc>
        <w:tc>
          <w:tcPr>
            <w:tcW w:w="1595" w:type="dxa"/>
          </w:tcPr>
          <w:p w14:paraId="7F26334C" w14:textId="5F9FF576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0,3151</w:t>
            </w:r>
          </w:p>
        </w:tc>
        <w:tc>
          <w:tcPr>
            <w:tcW w:w="1595" w:type="dxa"/>
          </w:tcPr>
          <w:p w14:paraId="778ADFCB" w14:textId="6A0B1748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0,3651</w:t>
            </w:r>
          </w:p>
        </w:tc>
        <w:tc>
          <w:tcPr>
            <w:tcW w:w="1595" w:type="dxa"/>
          </w:tcPr>
          <w:p w14:paraId="25B8723F" w14:textId="7D31A24C" w:rsidR="00706AC9" w:rsidRPr="007C5D5F" w:rsidRDefault="007C5D5F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0,3523</w:t>
            </w:r>
          </w:p>
        </w:tc>
        <w:tc>
          <w:tcPr>
            <w:tcW w:w="1595" w:type="dxa"/>
          </w:tcPr>
          <w:p w14:paraId="3003AC56" w14:textId="7185FDDD" w:rsidR="00706AC9" w:rsidRPr="001D6DBB" w:rsidRDefault="001D6DBB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0,2689</w:t>
            </w:r>
          </w:p>
        </w:tc>
      </w:tr>
      <w:tr w:rsidR="00706AC9" w14:paraId="72E4B3E9" w14:textId="77777777" w:rsidTr="009C0965">
        <w:tc>
          <w:tcPr>
            <w:tcW w:w="1595" w:type="dxa"/>
          </w:tcPr>
          <w:p w14:paraId="7F227128" w14:textId="535698DF" w:rsidR="00706AC9" w:rsidRPr="00706AC9" w:rsidRDefault="00706AC9" w:rsidP="0085159F">
            <w:pPr>
              <w:pStyle w:val="aff1"/>
            </w:pPr>
            <w:proofErr w:type="spellStart"/>
            <w:r w:rsidRPr="00706AC9">
              <w:t>Avg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Validation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Loss</w:t>
            </w:r>
            <w:proofErr w:type="spellEnd"/>
          </w:p>
        </w:tc>
        <w:tc>
          <w:tcPr>
            <w:tcW w:w="1595" w:type="dxa"/>
          </w:tcPr>
          <w:p w14:paraId="675BFC85" w14:textId="11F83057" w:rsidR="00706AC9" w:rsidRPr="00706AC9" w:rsidRDefault="00C70D83" w:rsidP="0085159F">
            <w:pPr>
              <w:pStyle w:val="aff1"/>
            </w:pPr>
            <w:r>
              <w:t>0,4754</w:t>
            </w:r>
          </w:p>
        </w:tc>
        <w:tc>
          <w:tcPr>
            <w:tcW w:w="1595" w:type="dxa"/>
          </w:tcPr>
          <w:p w14:paraId="4EF37739" w14:textId="3043AF83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0,4631</w:t>
            </w:r>
          </w:p>
        </w:tc>
        <w:tc>
          <w:tcPr>
            <w:tcW w:w="1595" w:type="dxa"/>
          </w:tcPr>
          <w:p w14:paraId="6D3197AD" w14:textId="6131474C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0,4411</w:t>
            </w:r>
          </w:p>
        </w:tc>
        <w:tc>
          <w:tcPr>
            <w:tcW w:w="1595" w:type="dxa"/>
          </w:tcPr>
          <w:p w14:paraId="2294BD1D" w14:textId="75C48477" w:rsidR="00706AC9" w:rsidRPr="007C5D5F" w:rsidRDefault="007C5D5F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0,4265</w:t>
            </w:r>
          </w:p>
        </w:tc>
        <w:tc>
          <w:tcPr>
            <w:tcW w:w="1595" w:type="dxa"/>
          </w:tcPr>
          <w:p w14:paraId="3F27BF5A" w14:textId="55527E9C" w:rsidR="00706AC9" w:rsidRPr="001D6DBB" w:rsidRDefault="001D6DBB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0,4203</w:t>
            </w:r>
          </w:p>
        </w:tc>
      </w:tr>
      <w:tr w:rsidR="00706AC9" w14:paraId="5C434651" w14:textId="77777777" w:rsidTr="009C0965">
        <w:tc>
          <w:tcPr>
            <w:tcW w:w="1595" w:type="dxa"/>
          </w:tcPr>
          <w:p w14:paraId="4AD6F824" w14:textId="5104EFE7" w:rsidR="00706AC9" w:rsidRPr="00706AC9" w:rsidRDefault="00706AC9" w:rsidP="0085159F">
            <w:pPr>
              <w:pStyle w:val="aff1"/>
            </w:pPr>
            <w:proofErr w:type="spellStart"/>
            <w:r w:rsidRPr="00706AC9">
              <w:t>Avg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IoU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Train</w:t>
            </w:r>
            <w:proofErr w:type="spellEnd"/>
          </w:p>
        </w:tc>
        <w:tc>
          <w:tcPr>
            <w:tcW w:w="1595" w:type="dxa"/>
          </w:tcPr>
          <w:p w14:paraId="33FA58B7" w14:textId="0F617D9E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,4671</w:t>
            </w:r>
          </w:p>
        </w:tc>
        <w:tc>
          <w:tcPr>
            <w:tcW w:w="1595" w:type="dxa"/>
          </w:tcPr>
          <w:p w14:paraId="262A43F1" w14:textId="099149C0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0,5345</w:t>
            </w:r>
          </w:p>
        </w:tc>
        <w:tc>
          <w:tcPr>
            <w:tcW w:w="1595" w:type="dxa"/>
          </w:tcPr>
          <w:p w14:paraId="3E7D37C3" w14:textId="0C526C97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0,4676</w:t>
            </w:r>
          </w:p>
        </w:tc>
        <w:tc>
          <w:tcPr>
            <w:tcW w:w="1595" w:type="dxa"/>
          </w:tcPr>
          <w:p w14:paraId="64D10B0E" w14:textId="4AB120F7" w:rsidR="00706AC9" w:rsidRPr="007C5D5F" w:rsidRDefault="007C5D5F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0,4868</w:t>
            </w:r>
          </w:p>
        </w:tc>
        <w:tc>
          <w:tcPr>
            <w:tcW w:w="1595" w:type="dxa"/>
          </w:tcPr>
          <w:p w14:paraId="42A20269" w14:textId="66BE481F" w:rsidR="00706AC9" w:rsidRPr="001D6DBB" w:rsidRDefault="001D6DBB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0,5789</w:t>
            </w:r>
          </w:p>
        </w:tc>
      </w:tr>
      <w:tr w:rsidR="00706AC9" w14:paraId="6D0DC901" w14:textId="77777777" w:rsidTr="009C0965">
        <w:tc>
          <w:tcPr>
            <w:tcW w:w="1595" w:type="dxa"/>
          </w:tcPr>
          <w:p w14:paraId="1BED78E7" w14:textId="48BA19E2" w:rsidR="00706AC9" w:rsidRPr="00706AC9" w:rsidRDefault="00706AC9" w:rsidP="0085159F">
            <w:pPr>
              <w:pStyle w:val="aff1"/>
            </w:pPr>
            <w:proofErr w:type="spellStart"/>
            <w:r w:rsidRPr="00706AC9">
              <w:t>Avg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IoU</w:t>
            </w:r>
            <w:proofErr w:type="spellEnd"/>
            <w:r w:rsidRPr="00706AC9">
              <w:t xml:space="preserve"> </w:t>
            </w:r>
            <w:proofErr w:type="spellStart"/>
            <w:r w:rsidRPr="00706AC9">
              <w:t>Val</w:t>
            </w:r>
            <w:proofErr w:type="spellEnd"/>
          </w:p>
        </w:tc>
        <w:tc>
          <w:tcPr>
            <w:tcW w:w="1595" w:type="dxa"/>
          </w:tcPr>
          <w:p w14:paraId="004409D8" w14:textId="77363908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0,3694</w:t>
            </w:r>
          </w:p>
        </w:tc>
        <w:tc>
          <w:tcPr>
            <w:tcW w:w="1595" w:type="dxa"/>
          </w:tcPr>
          <w:p w14:paraId="4D3A415D" w14:textId="656AF102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0,4026</w:t>
            </w:r>
          </w:p>
        </w:tc>
        <w:tc>
          <w:tcPr>
            <w:tcW w:w="1595" w:type="dxa"/>
          </w:tcPr>
          <w:p w14:paraId="4EEA78D5" w14:textId="54437C44" w:rsidR="00706AC9" w:rsidRPr="00C70D83" w:rsidRDefault="00C70D83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0,3919</w:t>
            </w:r>
          </w:p>
        </w:tc>
        <w:tc>
          <w:tcPr>
            <w:tcW w:w="1595" w:type="dxa"/>
          </w:tcPr>
          <w:p w14:paraId="142A68C3" w14:textId="784827B7" w:rsidR="00706AC9" w:rsidRPr="007C5D5F" w:rsidRDefault="007C5D5F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0,4262</w:t>
            </w:r>
          </w:p>
        </w:tc>
        <w:tc>
          <w:tcPr>
            <w:tcW w:w="1595" w:type="dxa"/>
          </w:tcPr>
          <w:p w14:paraId="3A01AB1A" w14:textId="6B680714" w:rsidR="00706AC9" w:rsidRPr="001D6DBB" w:rsidRDefault="001D6DBB" w:rsidP="0085159F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0,4198</w:t>
            </w:r>
          </w:p>
        </w:tc>
      </w:tr>
    </w:tbl>
    <w:p w14:paraId="09DDD598" w14:textId="19635BB3" w:rsidR="009C0965" w:rsidRDefault="00D55D9E" w:rsidP="00D55D9E">
      <w:pPr>
        <w:pStyle w:val="-1"/>
      </w:pPr>
      <w:r>
        <w:lastRenderedPageBreak/>
        <w:t>Продолжение таблицы 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5"/>
      </w:tblGrid>
      <w:tr w:rsidR="00D55D9E" w:rsidRPr="001D6DBB" w14:paraId="0E611324" w14:textId="77777777" w:rsidTr="00554AD6">
        <w:tc>
          <w:tcPr>
            <w:tcW w:w="1595" w:type="dxa"/>
          </w:tcPr>
          <w:p w14:paraId="35EA72AF" w14:textId="77777777" w:rsidR="00D55D9E" w:rsidRPr="00D55D9E" w:rsidRDefault="00D55D9E" w:rsidP="00D55D9E">
            <w:pPr>
              <w:pStyle w:val="aff1"/>
            </w:pPr>
            <w:proofErr w:type="spellStart"/>
            <w:r w:rsidRPr="00D55D9E">
              <w:t>Avg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Pix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Acc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Train</w:t>
            </w:r>
            <w:proofErr w:type="spellEnd"/>
          </w:p>
        </w:tc>
        <w:tc>
          <w:tcPr>
            <w:tcW w:w="1595" w:type="dxa"/>
          </w:tcPr>
          <w:p w14:paraId="7E3E6E3D" w14:textId="77777777" w:rsidR="00D55D9E" w:rsidRPr="00D55D9E" w:rsidRDefault="00D55D9E" w:rsidP="00D55D9E">
            <w:pPr>
              <w:pStyle w:val="aff1"/>
            </w:pPr>
            <w:r w:rsidRPr="00D55D9E">
              <w:t>0,6331</w:t>
            </w:r>
          </w:p>
        </w:tc>
        <w:tc>
          <w:tcPr>
            <w:tcW w:w="1595" w:type="dxa"/>
          </w:tcPr>
          <w:p w14:paraId="3C180768" w14:textId="77777777" w:rsidR="00D55D9E" w:rsidRPr="00D55D9E" w:rsidRDefault="00D55D9E" w:rsidP="00D55D9E">
            <w:pPr>
              <w:pStyle w:val="aff1"/>
            </w:pPr>
            <w:r w:rsidRPr="00D55D9E">
              <w:t>0,6845</w:t>
            </w:r>
          </w:p>
        </w:tc>
        <w:tc>
          <w:tcPr>
            <w:tcW w:w="1595" w:type="dxa"/>
          </w:tcPr>
          <w:p w14:paraId="00E0F455" w14:textId="77777777" w:rsidR="00D55D9E" w:rsidRPr="00D55D9E" w:rsidRDefault="00D55D9E" w:rsidP="00D55D9E">
            <w:pPr>
              <w:pStyle w:val="aff1"/>
            </w:pPr>
            <w:r w:rsidRPr="00D55D9E">
              <w:t>0,6355</w:t>
            </w:r>
          </w:p>
        </w:tc>
        <w:tc>
          <w:tcPr>
            <w:tcW w:w="1595" w:type="dxa"/>
          </w:tcPr>
          <w:p w14:paraId="510A024C" w14:textId="77777777" w:rsidR="00D55D9E" w:rsidRPr="00D55D9E" w:rsidRDefault="00D55D9E" w:rsidP="00D55D9E">
            <w:pPr>
              <w:pStyle w:val="aff1"/>
            </w:pPr>
            <w:r w:rsidRPr="00D55D9E">
              <w:t>0,6479</w:t>
            </w:r>
          </w:p>
        </w:tc>
        <w:tc>
          <w:tcPr>
            <w:tcW w:w="1595" w:type="dxa"/>
          </w:tcPr>
          <w:p w14:paraId="0806F7E7" w14:textId="77777777" w:rsidR="00D55D9E" w:rsidRPr="00D55D9E" w:rsidRDefault="00D55D9E" w:rsidP="00D55D9E">
            <w:pPr>
              <w:pStyle w:val="aff1"/>
            </w:pPr>
            <w:r w:rsidRPr="00D55D9E">
              <w:t>0,7314</w:t>
            </w:r>
          </w:p>
        </w:tc>
      </w:tr>
      <w:tr w:rsidR="00D55D9E" w:rsidRPr="001D6DBB" w14:paraId="3DBC27D8" w14:textId="77777777" w:rsidTr="00554AD6">
        <w:tc>
          <w:tcPr>
            <w:tcW w:w="1595" w:type="dxa"/>
          </w:tcPr>
          <w:p w14:paraId="3D2804B9" w14:textId="77777777" w:rsidR="00D55D9E" w:rsidRPr="00D55D9E" w:rsidRDefault="00D55D9E" w:rsidP="00D55D9E">
            <w:pPr>
              <w:pStyle w:val="aff1"/>
            </w:pPr>
            <w:proofErr w:type="spellStart"/>
            <w:r w:rsidRPr="00D55D9E">
              <w:t>Avg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Pix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Acc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Val</w:t>
            </w:r>
            <w:proofErr w:type="spellEnd"/>
          </w:p>
        </w:tc>
        <w:tc>
          <w:tcPr>
            <w:tcW w:w="1595" w:type="dxa"/>
          </w:tcPr>
          <w:p w14:paraId="434A1356" w14:textId="77777777" w:rsidR="00D55D9E" w:rsidRPr="00D55D9E" w:rsidRDefault="00D55D9E" w:rsidP="00D55D9E">
            <w:pPr>
              <w:pStyle w:val="aff1"/>
            </w:pPr>
            <w:r w:rsidRPr="00D55D9E">
              <w:t>0,7014</w:t>
            </w:r>
          </w:p>
        </w:tc>
        <w:tc>
          <w:tcPr>
            <w:tcW w:w="1595" w:type="dxa"/>
          </w:tcPr>
          <w:p w14:paraId="0BD493D3" w14:textId="77777777" w:rsidR="00D55D9E" w:rsidRPr="00D55D9E" w:rsidRDefault="00D55D9E" w:rsidP="00D55D9E">
            <w:pPr>
              <w:pStyle w:val="aff1"/>
            </w:pPr>
            <w:r w:rsidRPr="00D55D9E">
              <w:t>0,7551</w:t>
            </w:r>
          </w:p>
        </w:tc>
        <w:tc>
          <w:tcPr>
            <w:tcW w:w="1595" w:type="dxa"/>
          </w:tcPr>
          <w:p w14:paraId="7537C75D" w14:textId="77777777" w:rsidR="00D55D9E" w:rsidRPr="00D55D9E" w:rsidRDefault="00D55D9E" w:rsidP="00D55D9E">
            <w:pPr>
              <w:pStyle w:val="aff1"/>
            </w:pPr>
            <w:r w:rsidRPr="00D55D9E">
              <w:t>0,6605</w:t>
            </w:r>
          </w:p>
        </w:tc>
        <w:tc>
          <w:tcPr>
            <w:tcW w:w="1595" w:type="dxa"/>
          </w:tcPr>
          <w:p w14:paraId="77E82016" w14:textId="77777777" w:rsidR="00D55D9E" w:rsidRPr="00D55D9E" w:rsidRDefault="00D55D9E" w:rsidP="00D55D9E">
            <w:pPr>
              <w:pStyle w:val="aff1"/>
            </w:pPr>
            <w:r w:rsidRPr="00D55D9E">
              <w:t>0,7606</w:t>
            </w:r>
          </w:p>
        </w:tc>
        <w:tc>
          <w:tcPr>
            <w:tcW w:w="1595" w:type="dxa"/>
          </w:tcPr>
          <w:p w14:paraId="1F23DC03" w14:textId="77777777" w:rsidR="00D55D9E" w:rsidRPr="00D55D9E" w:rsidRDefault="00D55D9E" w:rsidP="00D55D9E">
            <w:pPr>
              <w:pStyle w:val="aff1"/>
            </w:pPr>
            <w:r w:rsidRPr="00D55D9E">
              <w:t>0,6172</w:t>
            </w:r>
          </w:p>
        </w:tc>
      </w:tr>
      <w:tr w:rsidR="00D55D9E" w:rsidRPr="00FA6FED" w14:paraId="419D1FD5" w14:textId="77777777" w:rsidTr="00554AD6">
        <w:tc>
          <w:tcPr>
            <w:tcW w:w="1595" w:type="dxa"/>
          </w:tcPr>
          <w:p w14:paraId="7651719E" w14:textId="77777777" w:rsidR="00D55D9E" w:rsidRPr="00D55D9E" w:rsidRDefault="00D55D9E" w:rsidP="00D55D9E">
            <w:pPr>
              <w:pStyle w:val="aff1"/>
            </w:pPr>
            <w:proofErr w:type="spellStart"/>
            <w:r w:rsidRPr="00D55D9E">
              <w:t>Avg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Dice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Coeff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Train</w:t>
            </w:r>
            <w:proofErr w:type="spellEnd"/>
          </w:p>
        </w:tc>
        <w:tc>
          <w:tcPr>
            <w:tcW w:w="1595" w:type="dxa"/>
          </w:tcPr>
          <w:p w14:paraId="2D80A6AC" w14:textId="77777777" w:rsidR="00D55D9E" w:rsidRPr="00D55D9E" w:rsidRDefault="00D55D9E" w:rsidP="00D55D9E">
            <w:pPr>
              <w:pStyle w:val="aff1"/>
            </w:pPr>
            <w:r w:rsidRPr="00D55D9E">
              <w:t>0,6331</w:t>
            </w:r>
          </w:p>
        </w:tc>
        <w:tc>
          <w:tcPr>
            <w:tcW w:w="1595" w:type="dxa"/>
          </w:tcPr>
          <w:p w14:paraId="3B86DA18" w14:textId="77777777" w:rsidR="00D55D9E" w:rsidRPr="00D55D9E" w:rsidRDefault="00D55D9E" w:rsidP="00D55D9E">
            <w:pPr>
              <w:pStyle w:val="aff1"/>
            </w:pPr>
            <w:r w:rsidRPr="00D55D9E">
              <w:t>0,6845</w:t>
            </w:r>
          </w:p>
        </w:tc>
        <w:tc>
          <w:tcPr>
            <w:tcW w:w="1595" w:type="dxa"/>
          </w:tcPr>
          <w:p w14:paraId="3F699ABE" w14:textId="77777777" w:rsidR="00D55D9E" w:rsidRPr="00D55D9E" w:rsidRDefault="00D55D9E" w:rsidP="00D55D9E">
            <w:pPr>
              <w:pStyle w:val="aff1"/>
            </w:pPr>
            <w:r w:rsidRPr="00D55D9E">
              <w:t>0,6355</w:t>
            </w:r>
          </w:p>
        </w:tc>
        <w:tc>
          <w:tcPr>
            <w:tcW w:w="1595" w:type="dxa"/>
          </w:tcPr>
          <w:p w14:paraId="51624490" w14:textId="77777777" w:rsidR="00D55D9E" w:rsidRPr="00D55D9E" w:rsidRDefault="00D55D9E" w:rsidP="00D55D9E">
            <w:pPr>
              <w:pStyle w:val="aff1"/>
            </w:pPr>
            <w:r w:rsidRPr="00D55D9E">
              <w:t>0,6479</w:t>
            </w:r>
          </w:p>
        </w:tc>
        <w:tc>
          <w:tcPr>
            <w:tcW w:w="1595" w:type="dxa"/>
          </w:tcPr>
          <w:p w14:paraId="41ED2479" w14:textId="77777777" w:rsidR="00D55D9E" w:rsidRPr="00D55D9E" w:rsidRDefault="00D55D9E" w:rsidP="00D55D9E">
            <w:pPr>
              <w:pStyle w:val="aff1"/>
            </w:pPr>
            <w:r w:rsidRPr="00D55D9E">
              <w:t>0,7314</w:t>
            </w:r>
          </w:p>
        </w:tc>
      </w:tr>
      <w:tr w:rsidR="00D55D9E" w:rsidRPr="00FA6FED" w14:paraId="46B9F7EC" w14:textId="77777777" w:rsidTr="00554AD6">
        <w:tc>
          <w:tcPr>
            <w:tcW w:w="1595" w:type="dxa"/>
          </w:tcPr>
          <w:p w14:paraId="43DAFB1B" w14:textId="77777777" w:rsidR="00D55D9E" w:rsidRPr="00D55D9E" w:rsidRDefault="00D55D9E" w:rsidP="00D55D9E">
            <w:pPr>
              <w:pStyle w:val="aff1"/>
            </w:pPr>
            <w:proofErr w:type="spellStart"/>
            <w:r w:rsidRPr="00D55D9E">
              <w:t>Avg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Dice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Coeff</w:t>
            </w:r>
            <w:proofErr w:type="spellEnd"/>
            <w:r w:rsidRPr="00D55D9E">
              <w:t xml:space="preserve"> </w:t>
            </w:r>
            <w:proofErr w:type="spellStart"/>
            <w:r w:rsidRPr="00D55D9E">
              <w:t>Val</w:t>
            </w:r>
            <w:proofErr w:type="spellEnd"/>
          </w:p>
          <w:p w14:paraId="42E014A6" w14:textId="77777777" w:rsidR="00D55D9E" w:rsidRPr="00D55D9E" w:rsidRDefault="00D55D9E" w:rsidP="00D55D9E">
            <w:pPr>
              <w:pStyle w:val="aff1"/>
            </w:pPr>
          </w:p>
        </w:tc>
        <w:tc>
          <w:tcPr>
            <w:tcW w:w="1595" w:type="dxa"/>
          </w:tcPr>
          <w:p w14:paraId="2984F5FA" w14:textId="77777777" w:rsidR="00D55D9E" w:rsidRPr="00D55D9E" w:rsidRDefault="00D55D9E" w:rsidP="00D55D9E">
            <w:pPr>
              <w:pStyle w:val="aff1"/>
            </w:pPr>
            <w:r w:rsidRPr="00D55D9E">
              <w:t>0,5257</w:t>
            </w:r>
          </w:p>
        </w:tc>
        <w:tc>
          <w:tcPr>
            <w:tcW w:w="1595" w:type="dxa"/>
          </w:tcPr>
          <w:p w14:paraId="6CDD5135" w14:textId="77777777" w:rsidR="00D55D9E" w:rsidRPr="00D55D9E" w:rsidRDefault="00D55D9E" w:rsidP="00D55D9E">
            <w:pPr>
              <w:pStyle w:val="aff1"/>
            </w:pPr>
            <w:r w:rsidRPr="00D55D9E">
              <w:t>0,5226</w:t>
            </w:r>
          </w:p>
        </w:tc>
        <w:tc>
          <w:tcPr>
            <w:tcW w:w="1595" w:type="dxa"/>
          </w:tcPr>
          <w:p w14:paraId="018152D9" w14:textId="77777777" w:rsidR="00D55D9E" w:rsidRPr="00D55D9E" w:rsidRDefault="00D55D9E" w:rsidP="00D55D9E">
            <w:pPr>
              <w:pStyle w:val="aff1"/>
            </w:pPr>
            <w:r w:rsidRPr="00D55D9E">
              <w:t>0,5590</w:t>
            </w:r>
          </w:p>
        </w:tc>
        <w:tc>
          <w:tcPr>
            <w:tcW w:w="1595" w:type="dxa"/>
          </w:tcPr>
          <w:p w14:paraId="5953F438" w14:textId="77777777" w:rsidR="00D55D9E" w:rsidRPr="00D55D9E" w:rsidRDefault="00D55D9E" w:rsidP="00D55D9E">
            <w:pPr>
              <w:pStyle w:val="aff1"/>
            </w:pPr>
            <w:r w:rsidRPr="00D55D9E">
              <w:t>0,5746</w:t>
            </w:r>
          </w:p>
        </w:tc>
        <w:tc>
          <w:tcPr>
            <w:tcW w:w="1595" w:type="dxa"/>
          </w:tcPr>
          <w:p w14:paraId="04CCFAB0" w14:textId="77777777" w:rsidR="00D55D9E" w:rsidRPr="00D55D9E" w:rsidRDefault="00D55D9E" w:rsidP="00D55D9E">
            <w:pPr>
              <w:pStyle w:val="aff1"/>
            </w:pPr>
            <w:r w:rsidRPr="00D55D9E">
              <w:t>0,5847</w:t>
            </w:r>
          </w:p>
        </w:tc>
      </w:tr>
    </w:tbl>
    <w:p w14:paraId="63B2FD06" w14:textId="77777777" w:rsidR="00402644" w:rsidRDefault="00402644" w:rsidP="00D55D9E">
      <w:pPr>
        <w:pStyle w:val="1-"/>
      </w:pPr>
    </w:p>
    <w:p w14:paraId="2CE2A42A" w14:textId="32EA5B07" w:rsidR="00EB1150" w:rsidRDefault="00A8063D" w:rsidP="00D55D9E">
      <w:pPr>
        <w:pStyle w:val="1-"/>
      </w:pPr>
      <w:r>
        <w:t>На рисунке 1</w:t>
      </w:r>
      <w:r w:rsidR="0026781D">
        <w:t>2</w:t>
      </w:r>
      <w:r>
        <w:t xml:space="preserve"> показан результат тестирования лучшей версии модели на новых данных.</w:t>
      </w:r>
      <w:r w:rsidR="00EB1150">
        <w:t xml:space="preserve"> Как можно заметить – модель не всегда выдает верный результат. </w:t>
      </w:r>
      <w:proofErr w:type="gramStart"/>
      <w:r w:rsidR="00EB1150">
        <w:t>Возможно</w:t>
      </w:r>
      <w:proofErr w:type="gramEnd"/>
      <w:r w:rsidR="00EB1150">
        <w:t xml:space="preserve"> это связано </w:t>
      </w:r>
      <w:r w:rsidR="00AB3FAE">
        <w:t>с датасетом, на котором была обучена модель, так как было достаточно сложно найти набор фотографий, сделанных с нужного ракурса именно для робота.</w:t>
      </w:r>
    </w:p>
    <w:p w14:paraId="203E39DD" w14:textId="77777777" w:rsidR="00EB1150" w:rsidRDefault="00EB1150" w:rsidP="00EB1150">
      <w:pPr>
        <w:pStyle w:val="-"/>
      </w:pPr>
      <w:r w:rsidRPr="00EB1150">
        <w:rPr>
          <w:noProof/>
        </w:rPr>
        <w:drawing>
          <wp:inline distT="0" distB="0" distL="0" distR="0" wp14:anchorId="5568FBAF" wp14:editId="259EF924">
            <wp:extent cx="5939790" cy="1463675"/>
            <wp:effectExtent l="0" t="0" r="3810" b="3175"/>
            <wp:docPr id="1957909976" name="Рисунок 2" descr="Изображение выглядит как музыкальный инструмент, искусство, панора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09976" name="Рисунок 2" descr="Изображение выглядит как музыкальный инструмент, искусство, панора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74D2" w14:textId="295E4307" w:rsidR="00EB1150" w:rsidRDefault="00EB1150" w:rsidP="00EB1150">
      <w:pPr>
        <w:pStyle w:val="-"/>
      </w:pPr>
      <w:r w:rsidRPr="00EB1150">
        <w:rPr>
          <w:noProof/>
        </w:rPr>
        <w:drawing>
          <wp:inline distT="0" distB="0" distL="0" distR="0" wp14:anchorId="47A09E99" wp14:editId="498F9DA1">
            <wp:extent cx="5939790" cy="1463675"/>
            <wp:effectExtent l="0" t="0" r="3810" b="3175"/>
            <wp:docPr id="2072313077" name="Рисунок 6" descr="Изображение выглядит как искусство&#10;&#10;Автоматически созданное описание со средним доверительным уровн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08910" name="Рисунок 6" descr="Изображение выглядит как искусство&#10;&#10;Автоматически созданное описание со средним доверительным уровнем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4BD" w14:textId="0AF8BA51" w:rsidR="00EB1150" w:rsidRDefault="00EB1150" w:rsidP="00EB1150">
      <w:pPr>
        <w:pStyle w:val="-"/>
      </w:pPr>
      <w:r w:rsidRPr="00EB1150">
        <w:rPr>
          <w:noProof/>
        </w:rPr>
        <w:drawing>
          <wp:inline distT="0" distB="0" distL="0" distR="0" wp14:anchorId="54E68122" wp14:editId="4348591E">
            <wp:extent cx="5939790" cy="1463675"/>
            <wp:effectExtent l="0" t="0" r="3810" b="3175"/>
            <wp:docPr id="2067800630" name="Рисунок 4" descr="Изображение выглядит как стол, мебель, стул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00630" name="Рисунок 4" descr="Изображение выглядит как стол, мебель, стул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1618" w14:textId="6D592991" w:rsidR="00EB1150" w:rsidRPr="00EB1150" w:rsidRDefault="00EB1150" w:rsidP="00711171">
      <w:pPr>
        <w:pStyle w:val="-"/>
      </w:pPr>
      <w:r>
        <w:t>Рисунок 1</w:t>
      </w:r>
      <w:r w:rsidR="0026781D">
        <w:t>2</w:t>
      </w:r>
      <w:r>
        <w:t xml:space="preserve"> – Результаты бинарной сегментации</w:t>
      </w:r>
    </w:p>
    <w:p w14:paraId="758588D3" w14:textId="24A80F5F" w:rsidR="001B6877" w:rsidRDefault="00711171" w:rsidP="00841048">
      <w:pPr>
        <w:pStyle w:val="2"/>
      </w:pPr>
      <w:bookmarkStart w:id="30" w:name="_Toc186067642"/>
      <w:r>
        <w:lastRenderedPageBreak/>
        <w:t>Преимущества и недостатки проверенных мной методов</w:t>
      </w:r>
      <w:bookmarkEnd w:id="30"/>
    </w:p>
    <w:p w14:paraId="67CFBE14" w14:textId="049B1B6B" w:rsidR="00841048" w:rsidRPr="00841048" w:rsidRDefault="00841048" w:rsidP="00841048">
      <w:pPr>
        <w:pStyle w:val="1-"/>
      </w:pPr>
      <w:r>
        <w:t xml:space="preserve">В результате проведенных мной исследований различных методов мне удалось выявить преимущества и недостатки каждого с точки зрения использования  их для обнаружения препятствий (таблица 2).  </w:t>
      </w:r>
    </w:p>
    <w:p w14:paraId="2283CF4D" w14:textId="452B3594" w:rsidR="00472F09" w:rsidRPr="00472F09" w:rsidRDefault="00472F09" w:rsidP="00472F09">
      <w:pPr>
        <w:pStyle w:val="-1"/>
      </w:pPr>
      <w:r w:rsidRPr="00472F09">
        <w:t xml:space="preserve">Таблица </w:t>
      </w:r>
      <w:r w:rsidR="00711171">
        <w:t>2</w:t>
      </w:r>
      <w:r w:rsidR="00841048">
        <w:t xml:space="preserve"> – Преимущества и недостатки исследуемых методов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84"/>
        <w:gridCol w:w="3200"/>
        <w:gridCol w:w="3186"/>
      </w:tblGrid>
      <w:tr w:rsidR="00695CF0" w14:paraId="05E71CF1" w14:textId="77777777" w:rsidTr="00D55D9E">
        <w:tc>
          <w:tcPr>
            <w:tcW w:w="3184" w:type="dxa"/>
          </w:tcPr>
          <w:p w14:paraId="4987DE15" w14:textId="77777777" w:rsidR="00695CF0" w:rsidRPr="003A51F2" w:rsidRDefault="00695CF0" w:rsidP="00E13248">
            <w:pPr>
              <w:pStyle w:val="aff1"/>
            </w:pPr>
            <w:r w:rsidRPr="003A51F2">
              <w:t xml:space="preserve">Метод </w:t>
            </w:r>
            <w:r>
              <w:t>обнаружения</w:t>
            </w:r>
            <w:r w:rsidRPr="003A51F2">
              <w:t xml:space="preserve"> препятствий</w:t>
            </w:r>
          </w:p>
        </w:tc>
        <w:tc>
          <w:tcPr>
            <w:tcW w:w="3200" w:type="dxa"/>
          </w:tcPr>
          <w:p w14:paraId="7C5FAE88" w14:textId="77777777" w:rsidR="00695CF0" w:rsidRPr="003A51F2" w:rsidRDefault="00695CF0" w:rsidP="00E13248">
            <w:pPr>
              <w:pStyle w:val="aff1"/>
            </w:pPr>
            <w:r>
              <w:t>Преимущества</w:t>
            </w:r>
          </w:p>
        </w:tc>
        <w:tc>
          <w:tcPr>
            <w:tcW w:w="3186" w:type="dxa"/>
          </w:tcPr>
          <w:p w14:paraId="7DB78E9D" w14:textId="77777777" w:rsidR="00695CF0" w:rsidRPr="003A51F2" w:rsidRDefault="00695CF0" w:rsidP="00E13248">
            <w:pPr>
              <w:pStyle w:val="aff1"/>
            </w:pPr>
            <w:r>
              <w:t>Недостатки</w:t>
            </w:r>
          </w:p>
        </w:tc>
      </w:tr>
      <w:tr w:rsidR="00695CF0" w14:paraId="2FEAB57E" w14:textId="77777777" w:rsidTr="00D55D9E">
        <w:tc>
          <w:tcPr>
            <w:tcW w:w="3184" w:type="dxa"/>
          </w:tcPr>
          <w:p w14:paraId="0E4DFF6D" w14:textId="77777777" w:rsidR="00695CF0" w:rsidRPr="005F068C" w:rsidRDefault="00695CF0" w:rsidP="00E13248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Segment Anything Model</w:t>
            </w:r>
          </w:p>
        </w:tc>
        <w:tc>
          <w:tcPr>
            <w:tcW w:w="3200" w:type="dxa"/>
          </w:tcPr>
          <w:p w14:paraId="4E822F3E" w14:textId="77777777" w:rsidR="00A21D74" w:rsidRDefault="00695CF0" w:rsidP="00E13248">
            <w:pPr>
              <w:pStyle w:val="aff1"/>
            </w:pPr>
            <w:r w:rsidRPr="003563B0">
              <w:t xml:space="preserve">Обеспечивает универсальное сегментирование, способное выделять любые объекты без специального обучения. </w:t>
            </w:r>
          </w:p>
          <w:p w14:paraId="58E49EDF" w14:textId="22A32775" w:rsidR="00A21D74" w:rsidRPr="005F068C" w:rsidRDefault="00A21D74" w:rsidP="00E13248">
            <w:pPr>
              <w:pStyle w:val="aff1"/>
            </w:pPr>
            <w:r>
              <w:t>Позволяет выделять объекты на основе промптов и подсказок.</w:t>
            </w:r>
          </w:p>
        </w:tc>
        <w:tc>
          <w:tcPr>
            <w:tcW w:w="3186" w:type="dxa"/>
          </w:tcPr>
          <w:p w14:paraId="55AFAB39" w14:textId="77777777" w:rsidR="00695CF0" w:rsidRDefault="00695CF0" w:rsidP="00E13248">
            <w:pPr>
              <w:pStyle w:val="aff1"/>
            </w:pPr>
            <w:r>
              <w:t>Требует больших вычислительных ресурсов, чего сложно добиться на автономном роботе.</w:t>
            </w:r>
          </w:p>
          <w:p w14:paraId="4F489E38" w14:textId="77777777" w:rsidR="00695CF0" w:rsidRPr="003A51F2" w:rsidRDefault="00695CF0" w:rsidP="00E13248">
            <w:pPr>
              <w:pStyle w:val="aff1"/>
            </w:pPr>
            <w:r w:rsidRPr="003563B0">
              <w:t>Не предоставляет явной семантической информации об объектах, что ограничивает возможность выделения конкретных типов объектов.</w:t>
            </w:r>
          </w:p>
        </w:tc>
      </w:tr>
      <w:tr w:rsidR="00695CF0" w14:paraId="6560D7E7" w14:textId="77777777" w:rsidTr="00D55D9E">
        <w:tc>
          <w:tcPr>
            <w:tcW w:w="3184" w:type="dxa"/>
          </w:tcPr>
          <w:p w14:paraId="5A4172DF" w14:textId="43716ABA" w:rsidR="00695CF0" w:rsidRPr="005F068C" w:rsidRDefault="00695CF0" w:rsidP="00E13248">
            <w:pPr>
              <w:pStyle w:val="aff1"/>
              <w:rPr>
                <w:lang w:val="en-US"/>
              </w:rPr>
            </w:pPr>
            <w:r>
              <w:rPr>
                <w:lang w:val="en-US"/>
              </w:rPr>
              <w:t>YOLO</w:t>
            </w:r>
            <w:r w:rsidR="00EB1150">
              <w:t>11</w:t>
            </w:r>
            <w:r>
              <w:rPr>
                <w:lang w:val="en-US"/>
              </w:rPr>
              <w:t xml:space="preserve"> segment</w:t>
            </w:r>
          </w:p>
        </w:tc>
        <w:tc>
          <w:tcPr>
            <w:tcW w:w="3200" w:type="dxa"/>
          </w:tcPr>
          <w:p w14:paraId="1BE0B586" w14:textId="77777777" w:rsidR="00695CF0" w:rsidRDefault="00695CF0" w:rsidP="00E13248">
            <w:pPr>
              <w:pStyle w:val="aff1"/>
            </w:pPr>
            <w:r w:rsidRPr="003563B0">
              <w:t xml:space="preserve">Обладает высокой производительностью на устройствах с ограниченными вычислительными возможностями. </w:t>
            </w:r>
          </w:p>
          <w:p w14:paraId="16A0875C" w14:textId="77777777" w:rsidR="00695CF0" w:rsidRPr="005F068C" w:rsidRDefault="00695CF0" w:rsidP="00E13248">
            <w:pPr>
              <w:pStyle w:val="aff1"/>
            </w:pPr>
            <w:r w:rsidRPr="003563B0">
              <w:t xml:space="preserve">Точно идентифицирует препятствия, относящиеся к </w:t>
            </w:r>
            <w:r>
              <w:t>классам, на которых модель была заранее обучена</w:t>
            </w:r>
            <w:r w:rsidRPr="003563B0">
              <w:t>.</w:t>
            </w:r>
          </w:p>
        </w:tc>
        <w:tc>
          <w:tcPr>
            <w:tcW w:w="3186" w:type="dxa"/>
          </w:tcPr>
          <w:p w14:paraId="2775984F" w14:textId="77777777" w:rsidR="00695CF0" w:rsidRPr="003A51F2" w:rsidRDefault="00695CF0" w:rsidP="00E13248">
            <w:pPr>
              <w:pStyle w:val="aff1"/>
            </w:pPr>
            <w:r w:rsidRPr="003563B0">
              <w:t>Необходимость дополнительной адаптации модели и обучения для распознавания специфических типов препятствий.</w:t>
            </w:r>
          </w:p>
        </w:tc>
      </w:tr>
      <w:tr w:rsidR="00695CF0" w14:paraId="31F68F89" w14:textId="77777777" w:rsidTr="00D55D9E">
        <w:tc>
          <w:tcPr>
            <w:tcW w:w="3184" w:type="dxa"/>
          </w:tcPr>
          <w:p w14:paraId="4F47A484" w14:textId="2023521A" w:rsidR="00695CF0" w:rsidRPr="00841048" w:rsidRDefault="00695CF0" w:rsidP="00E13248">
            <w:pPr>
              <w:pStyle w:val="aff1"/>
            </w:pPr>
            <w:r>
              <w:t xml:space="preserve">Алгоритмы </w:t>
            </w:r>
            <w:r>
              <w:rPr>
                <w:lang w:val="en-US"/>
              </w:rPr>
              <w:t>OpenCV</w:t>
            </w:r>
          </w:p>
        </w:tc>
        <w:tc>
          <w:tcPr>
            <w:tcW w:w="3200" w:type="dxa"/>
          </w:tcPr>
          <w:p w14:paraId="0A7F2F80" w14:textId="77777777" w:rsidR="00695CF0" w:rsidRDefault="00695CF0" w:rsidP="00E13248">
            <w:pPr>
              <w:pStyle w:val="aff1"/>
            </w:pPr>
            <w:r w:rsidRPr="003563B0">
              <w:t xml:space="preserve">Обладает </w:t>
            </w:r>
            <w:r>
              <w:t xml:space="preserve">достаточной </w:t>
            </w:r>
            <w:r w:rsidRPr="003563B0">
              <w:t>скоростью обработки данных (</w:t>
            </w:r>
            <w:r>
              <w:t>около</w:t>
            </w:r>
            <w:r w:rsidRPr="003563B0">
              <w:t xml:space="preserve"> 30 кадров в секунду), что позволяет использовать метод в реальном времени. </w:t>
            </w:r>
          </w:p>
          <w:p w14:paraId="4C4E0948" w14:textId="77777777" w:rsidR="00695CF0" w:rsidRPr="00641B96" w:rsidRDefault="00695CF0" w:rsidP="00E13248">
            <w:pPr>
              <w:pStyle w:val="aff1"/>
            </w:pPr>
            <w:r w:rsidRPr="003563B0">
              <w:t>Обеспечивает точность при детектировании границ объектов.</w:t>
            </w:r>
          </w:p>
        </w:tc>
        <w:tc>
          <w:tcPr>
            <w:tcW w:w="3186" w:type="dxa"/>
          </w:tcPr>
          <w:p w14:paraId="68C6E971" w14:textId="77777777" w:rsidR="00695CF0" w:rsidRPr="003A51F2" w:rsidRDefault="00695CF0" w:rsidP="00E13248">
            <w:pPr>
              <w:pStyle w:val="aff1"/>
            </w:pPr>
            <w:r w:rsidRPr="003563B0">
              <w:t>Требует индивидуальной настройки параметров для каждой сцены в зависимости от условий освещённости и текстуры объектов. Возникают ошибки распознавания из-за неоднородных узоров на поверхности.</w:t>
            </w:r>
          </w:p>
        </w:tc>
      </w:tr>
    </w:tbl>
    <w:p w14:paraId="055812A6" w14:textId="77777777" w:rsidR="00D55D9E" w:rsidRDefault="00D55D9E" w:rsidP="00D55D9E">
      <w:pPr>
        <w:pStyle w:val="-1"/>
      </w:pPr>
    </w:p>
    <w:p w14:paraId="32FBFD58" w14:textId="77777777" w:rsidR="00D55D9E" w:rsidRDefault="00D55D9E" w:rsidP="00D55D9E">
      <w:pPr>
        <w:pStyle w:val="-1"/>
      </w:pPr>
    </w:p>
    <w:p w14:paraId="27867A14" w14:textId="1ED02A85" w:rsidR="00695CF0" w:rsidRDefault="00D55D9E" w:rsidP="00D55D9E">
      <w:pPr>
        <w:pStyle w:val="-1"/>
      </w:pPr>
      <w:r>
        <w:t>Продолжение таблицы 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92"/>
        <w:gridCol w:w="3189"/>
        <w:gridCol w:w="3189"/>
      </w:tblGrid>
      <w:tr w:rsidR="00D55D9E" w:rsidRPr="003334C8" w14:paraId="0E7479B1" w14:textId="77777777" w:rsidTr="00554AD6">
        <w:tc>
          <w:tcPr>
            <w:tcW w:w="3209" w:type="dxa"/>
          </w:tcPr>
          <w:p w14:paraId="22A11B6F" w14:textId="77777777" w:rsidR="00D55D9E" w:rsidRPr="003334C8" w:rsidRDefault="00D55D9E" w:rsidP="00554AD6">
            <w:pPr>
              <w:pStyle w:val="aff1"/>
            </w:pPr>
            <w:r>
              <w:t xml:space="preserve">Бинарная сегментация с использованием </w:t>
            </w:r>
            <w:proofErr w:type="spellStart"/>
            <w:r>
              <w:rPr>
                <w:lang w:val="en-US"/>
              </w:rPr>
              <w:t>DeeplabV</w:t>
            </w:r>
            <w:proofErr w:type="spellEnd"/>
            <w:r w:rsidRPr="003334C8">
              <w:t>3+</w:t>
            </w:r>
          </w:p>
        </w:tc>
        <w:tc>
          <w:tcPr>
            <w:tcW w:w="3209" w:type="dxa"/>
          </w:tcPr>
          <w:p w14:paraId="19A64792" w14:textId="77777777" w:rsidR="00D55D9E" w:rsidRDefault="00D55D9E" w:rsidP="00554AD6">
            <w:pPr>
              <w:pStyle w:val="aff1"/>
            </w:pPr>
            <w:r w:rsidRPr="008E4A73">
              <w:t xml:space="preserve">Позволяет </w:t>
            </w:r>
            <w:r>
              <w:t>обучить</w:t>
            </w:r>
            <w:r w:rsidRPr="008E4A73">
              <w:t xml:space="preserve"> модель под</w:t>
            </w:r>
            <w:r>
              <w:t xml:space="preserve"> распознавания любых препятствий.</w:t>
            </w:r>
          </w:p>
          <w:p w14:paraId="1B146224" w14:textId="77777777" w:rsidR="00D55D9E" w:rsidRPr="003A51F2" w:rsidRDefault="00D55D9E" w:rsidP="00554AD6">
            <w:pPr>
              <w:pStyle w:val="aff1"/>
            </w:pPr>
            <w:r>
              <w:t>Не требует большого количества данных в датасете.</w:t>
            </w:r>
          </w:p>
        </w:tc>
        <w:tc>
          <w:tcPr>
            <w:tcW w:w="3210" w:type="dxa"/>
          </w:tcPr>
          <w:p w14:paraId="7805B818" w14:textId="77777777" w:rsidR="00D55D9E" w:rsidRPr="003334C8" w:rsidRDefault="00D55D9E" w:rsidP="00554AD6">
            <w:pPr>
              <w:pStyle w:val="aff1"/>
            </w:pPr>
            <w:r w:rsidRPr="008E4A73">
              <w:t>Ограниченное количество размеченных открытых датасетов для задачи сегментации в конкретных условиях. Трудности при выборе и настройке параметров в процессе обучения модели.</w:t>
            </w:r>
          </w:p>
        </w:tc>
      </w:tr>
    </w:tbl>
    <w:p w14:paraId="3A4921C3" w14:textId="77777777" w:rsidR="00D55D9E" w:rsidRPr="003A51F2" w:rsidRDefault="00D55D9E" w:rsidP="00695CF0">
      <w:pPr>
        <w:pStyle w:val="1-"/>
      </w:pPr>
    </w:p>
    <w:p w14:paraId="6D0608DC" w14:textId="77777777" w:rsidR="00695CF0" w:rsidRPr="005A3F12" w:rsidRDefault="00695CF0" w:rsidP="00695CF0">
      <w:pPr>
        <w:pStyle w:val="afc"/>
      </w:pPr>
      <w:bookmarkStart w:id="31" w:name="_Toc186067643"/>
      <w:r w:rsidRPr="005A3F12">
        <w:lastRenderedPageBreak/>
        <w:t>ЗАКЛЮЧЕНИЕ</w:t>
      </w:r>
      <w:bookmarkEnd w:id="31"/>
    </w:p>
    <w:p w14:paraId="616AB00F" w14:textId="77777777" w:rsidR="00A53CEC" w:rsidRPr="00A53CEC" w:rsidRDefault="00A53CEC" w:rsidP="00A53CEC">
      <w:pPr>
        <w:pStyle w:val="1-"/>
      </w:pPr>
      <w:r w:rsidRPr="00A53CEC">
        <w:t xml:space="preserve">В ходе выполнения научно-исследовательской работы был проведён анализ современных методов обнаружения препятствий, использующих технологии машинного зрения. Изучены и протестированы различные алгоритмы, такие как бинарная сегментация, модели YOLO, </w:t>
      </w:r>
      <w:proofErr w:type="spellStart"/>
      <w:r w:rsidRPr="00A53CEC">
        <w:t>Segment</w:t>
      </w:r>
      <w:proofErr w:type="spellEnd"/>
      <w:r w:rsidRPr="00A53CEC">
        <w:t xml:space="preserve"> </w:t>
      </w:r>
      <w:proofErr w:type="spellStart"/>
      <w:r w:rsidRPr="00A53CEC">
        <w:t>Anything</w:t>
      </w:r>
      <w:proofErr w:type="spellEnd"/>
      <w:r w:rsidRPr="00A53CEC">
        <w:t xml:space="preserve"> Model и методы, основанные на </w:t>
      </w:r>
      <w:proofErr w:type="spellStart"/>
      <w:r w:rsidRPr="00A53CEC">
        <w:t>OpenCV</w:t>
      </w:r>
      <w:proofErr w:type="spellEnd"/>
      <w:r w:rsidRPr="00A53CEC">
        <w:t>.</w:t>
      </w:r>
    </w:p>
    <w:p w14:paraId="54F11D38" w14:textId="50AEA405" w:rsidR="00A53CEC" w:rsidRDefault="00A53CEC" w:rsidP="00A53CEC">
      <w:pPr>
        <w:pStyle w:val="1-"/>
      </w:pPr>
      <w:r w:rsidRPr="00A53CEC">
        <w:t>Практическая часть работы включала обучение модели бинарной сегментации на основе DeepLabV3+ с архитектурой ResNet-50. Полученные результаты продемонстрировали</w:t>
      </w:r>
      <w:r>
        <w:t xml:space="preserve"> неплохую</w:t>
      </w:r>
      <w:r w:rsidRPr="00A53CEC">
        <w:t xml:space="preserve"> точность обнаружения препятствий при обработке изображений, однако выявлены ограничения, связанные с качеством исходных данных и необходимостью дальнейшей настройки параметров модели.</w:t>
      </w:r>
    </w:p>
    <w:p w14:paraId="310DE31D" w14:textId="54EFB4F7" w:rsidR="00A53CEC" w:rsidRPr="00A53CEC" w:rsidRDefault="00A53CEC" w:rsidP="00A53CEC">
      <w:pPr>
        <w:pStyle w:val="1-"/>
      </w:pPr>
      <w:r w:rsidRPr="00A53CEC">
        <w:t xml:space="preserve">Основные выводы проведённой работы заключаются в том, что каждый из исследованных методов обнаружения препятствий обладает своими преимуществами и ограничениями, которые зависят от условий применения и доступных вычислительных ресурсов. </w:t>
      </w:r>
    </w:p>
    <w:p w14:paraId="1539726B" w14:textId="71B700E8" w:rsidR="00A53CEC" w:rsidRPr="00A53CEC" w:rsidRDefault="00A53CEC" w:rsidP="00A53CEC">
      <w:pPr>
        <w:pStyle w:val="1-"/>
      </w:pPr>
      <w:r w:rsidRPr="00A53CEC">
        <w:t>В дальнейшем планируется</w:t>
      </w:r>
      <w:r>
        <w:t xml:space="preserve"> </w:t>
      </w:r>
      <w:r w:rsidRPr="00A53CEC">
        <w:t xml:space="preserve">доработка и дообучение </w:t>
      </w:r>
      <w:r>
        <w:t xml:space="preserve">рассмотренных </w:t>
      </w:r>
      <w:r w:rsidRPr="00A53CEC">
        <w:t>модел</w:t>
      </w:r>
      <w:r>
        <w:t>ей</w:t>
      </w:r>
      <w:r w:rsidRPr="00A53CEC">
        <w:t xml:space="preserve"> с использованием расширенного набора данных</w:t>
      </w:r>
      <w:r>
        <w:t xml:space="preserve"> </w:t>
      </w:r>
      <w:r w:rsidR="0048325E">
        <w:t>и, возможно,</w:t>
      </w:r>
      <w:r>
        <w:t xml:space="preserve"> </w:t>
      </w:r>
      <w:r w:rsidRPr="00A53CEC">
        <w:t>разработка и тестирование гибридных подходов, совмещающих сильные стороны различных технологий</w:t>
      </w:r>
      <w:r>
        <w:t>.</w:t>
      </w:r>
    </w:p>
    <w:p w14:paraId="0C0FFEAB" w14:textId="007B9B2A" w:rsidR="00695CF0" w:rsidRPr="00036FC7" w:rsidRDefault="00695CF0" w:rsidP="00695CF0">
      <w:pPr>
        <w:pStyle w:val="1-"/>
      </w:pPr>
    </w:p>
    <w:p w14:paraId="5CA99CAB" w14:textId="77777777" w:rsidR="00695CF0" w:rsidRPr="009E12A2" w:rsidRDefault="00695CF0" w:rsidP="00695CF0">
      <w:pPr>
        <w:pStyle w:val="afc"/>
      </w:pPr>
      <w:bookmarkStart w:id="32" w:name="_Toc186067644"/>
      <w:r w:rsidRPr="00914FC2">
        <w:lastRenderedPageBreak/>
        <w:t>СПИСОК ИСПОЛЬЗОВАННЫХ ИСТОЧНИКОВ</w:t>
      </w:r>
      <w:bookmarkEnd w:id="32"/>
    </w:p>
    <w:p w14:paraId="537CE231" w14:textId="7F292F86" w:rsidR="00C232B8" w:rsidRPr="00E72431" w:rsidRDefault="00C232B8" w:rsidP="00C232B8">
      <w:pPr>
        <w:pStyle w:val="a0"/>
        <w:rPr>
          <w:lang w:val="en-US"/>
        </w:rPr>
      </w:pPr>
      <w:r w:rsidRPr="004675DB">
        <w:rPr>
          <w:lang w:val="en-US"/>
        </w:rPr>
        <w:t xml:space="preserve">Lee, T. A Monocular Vision Sensor-Based Obstacle Detection Algorithm for Autonomous Robots / T. Lee, D. Yi, D. Cho. – DOI: 10.3390/s16030311 // Sensors. – 2016. – Vol. 16, Issue 3. </w:t>
      </w:r>
      <w:r w:rsidRPr="00E63E57">
        <w:rPr>
          <w:lang w:val="en-US"/>
        </w:rPr>
        <w:t>–</w:t>
      </w:r>
      <w:r>
        <w:rPr>
          <w:lang w:val="en-US"/>
        </w:rPr>
        <w:t xml:space="preserve"> P. 311</w:t>
      </w:r>
      <w:r w:rsidRPr="004675DB">
        <w:rPr>
          <w:lang w:val="en-US"/>
        </w:rPr>
        <w:t xml:space="preserve">. </w:t>
      </w:r>
      <w:r w:rsidRPr="00E63E57">
        <w:rPr>
          <w:lang w:val="en-US"/>
        </w:rPr>
        <w:t>– URL: https://www.mdpi.com/1424-8220/16/3/311 (</w:t>
      </w:r>
      <w:r>
        <w:t>дата</w:t>
      </w:r>
      <w:r w:rsidRPr="00E63E57">
        <w:rPr>
          <w:lang w:val="en-US"/>
        </w:rPr>
        <w:t xml:space="preserve"> </w:t>
      </w:r>
      <w:r>
        <w:t>обращения</w:t>
      </w:r>
      <w:r w:rsidRPr="00E63E57">
        <w:rPr>
          <w:lang w:val="en-US"/>
        </w:rPr>
        <w:t xml:space="preserve">: </w:t>
      </w:r>
      <w:r w:rsidRPr="00C232B8">
        <w:rPr>
          <w:lang w:val="en-US"/>
        </w:rPr>
        <w:t>26</w:t>
      </w:r>
      <w:r w:rsidRPr="00E63E57">
        <w:rPr>
          <w:lang w:val="en-US"/>
        </w:rPr>
        <w:t>.</w:t>
      </w:r>
      <w:r w:rsidRPr="00C232B8">
        <w:rPr>
          <w:lang w:val="en-US"/>
        </w:rPr>
        <w:t>12</w:t>
      </w:r>
      <w:r w:rsidRPr="00E63E57">
        <w:rPr>
          <w:lang w:val="en-US"/>
        </w:rPr>
        <w:t>.2024).</w:t>
      </w:r>
    </w:p>
    <w:p w14:paraId="170E4D49" w14:textId="59311DEA" w:rsidR="00E72431" w:rsidRPr="00E72431" w:rsidRDefault="00E72431" w:rsidP="00E72431">
      <w:pPr>
        <w:pStyle w:val="a0"/>
        <w:rPr>
          <w:lang w:val="en-US"/>
        </w:rPr>
      </w:pPr>
      <w:r w:rsidRPr="00925086">
        <w:rPr>
          <w:lang w:val="en-US"/>
        </w:rPr>
        <w:t xml:space="preserve">Dang, T-V. </w:t>
      </w:r>
      <w:r w:rsidRPr="00E72431">
        <w:rPr>
          <w:lang w:val="en-US"/>
        </w:rPr>
        <w:t>Multi-Scale Fully Convolutional Network-Based Semantic Segmentation for Mobile Robot Navigation</w:t>
      </w:r>
      <w:r w:rsidRPr="00925086">
        <w:rPr>
          <w:lang w:val="en-US"/>
        </w:rPr>
        <w:t xml:space="preserve"> / T-V. Dang, N-T. Bui. – DOI: </w:t>
      </w:r>
      <w:r w:rsidRPr="00E72431">
        <w:rPr>
          <w:lang w:val="en-US"/>
        </w:rPr>
        <w:t xml:space="preserve">10.3390/electronics12030533 </w:t>
      </w:r>
      <w:r w:rsidRPr="00925086">
        <w:rPr>
          <w:lang w:val="en-US"/>
        </w:rPr>
        <w:t xml:space="preserve">// Electronics. – 2023. – Vol. 12, Issue </w:t>
      </w:r>
      <w:r w:rsidRPr="00E72431">
        <w:rPr>
          <w:lang w:val="en-US"/>
        </w:rPr>
        <w:t>3</w:t>
      </w:r>
      <w:r w:rsidRPr="00925086">
        <w:rPr>
          <w:lang w:val="en-US"/>
        </w:rPr>
        <w:t>. –</w:t>
      </w:r>
      <w:r>
        <w:rPr>
          <w:lang w:val="en-US"/>
        </w:rPr>
        <w:t xml:space="preserve"> P. </w:t>
      </w:r>
      <w:r w:rsidRPr="00E72431">
        <w:rPr>
          <w:lang w:val="en-US"/>
        </w:rPr>
        <w:t>533</w:t>
      </w:r>
      <w:r w:rsidRPr="004675DB">
        <w:rPr>
          <w:lang w:val="en-US"/>
        </w:rPr>
        <w:t xml:space="preserve">. </w:t>
      </w:r>
      <w:r w:rsidRPr="00E63E57">
        <w:rPr>
          <w:lang w:val="en-US"/>
        </w:rPr>
        <w:t>–</w:t>
      </w:r>
      <w:r w:rsidRPr="00925086">
        <w:rPr>
          <w:lang w:val="en-US"/>
        </w:rPr>
        <w:t xml:space="preserve"> URL: </w:t>
      </w:r>
      <w:r w:rsidRPr="00E72431">
        <w:rPr>
          <w:lang w:val="en-US"/>
        </w:rPr>
        <w:t xml:space="preserve">https://www.mdpi.com/2079-9292/12/3/533 </w:t>
      </w:r>
      <w:r w:rsidRPr="00925086">
        <w:rPr>
          <w:lang w:val="en-US"/>
        </w:rPr>
        <w:t>(</w:t>
      </w:r>
      <w:r>
        <w:t>дата</w:t>
      </w:r>
      <w:r w:rsidRPr="00925086">
        <w:rPr>
          <w:lang w:val="en-US"/>
        </w:rPr>
        <w:t xml:space="preserve"> </w:t>
      </w:r>
      <w:r>
        <w:t>обращения</w:t>
      </w:r>
      <w:r w:rsidRPr="00925086">
        <w:rPr>
          <w:lang w:val="en-US"/>
        </w:rPr>
        <w:t xml:space="preserve">: </w:t>
      </w:r>
      <w:r w:rsidRPr="00E72431">
        <w:rPr>
          <w:lang w:val="en-US"/>
        </w:rPr>
        <w:t>26</w:t>
      </w:r>
      <w:r w:rsidRPr="00925086">
        <w:rPr>
          <w:lang w:val="en-US"/>
        </w:rPr>
        <w:t>.</w:t>
      </w:r>
      <w:r w:rsidRPr="00E72431">
        <w:rPr>
          <w:lang w:val="en-US"/>
        </w:rPr>
        <w:t>12</w:t>
      </w:r>
      <w:r w:rsidRPr="00925086">
        <w:rPr>
          <w:lang w:val="en-US"/>
        </w:rPr>
        <w:t>.2024).</w:t>
      </w:r>
    </w:p>
    <w:p w14:paraId="34AA506A" w14:textId="171B87B0" w:rsidR="00E72431" w:rsidRPr="00E3720A" w:rsidRDefault="00584B1B" w:rsidP="00E3720A">
      <w:pPr>
        <w:pStyle w:val="a0"/>
        <w:rPr>
          <w:rStyle w:val="af"/>
          <w:rFonts w:eastAsiaTheme="minorEastAsia"/>
          <w:color w:val="auto"/>
          <w:u w:val="none"/>
          <w:lang w:val="en-US"/>
        </w:rPr>
      </w:pPr>
      <w:r w:rsidRPr="00584B1B">
        <w:rPr>
          <w:rFonts w:eastAsiaTheme="minorEastAsia"/>
          <w:lang w:val="en-US"/>
        </w:rPr>
        <w:t>YOLIC: An Efficient Method for Object Localization and Classification on Edge Devices</w:t>
      </w:r>
      <w:r>
        <w:rPr>
          <w:rFonts w:eastAsiaTheme="minorEastAsia"/>
          <w:lang w:val="en-US"/>
        </w:rPr>
        <w:t xml:space="preserve"> </w:t>
      </w:r>
      <w:r w:rsidR="00E3720A" w:rsidRPr="00FD2A15">
        <w:rPr>
          <w:rFonts w:eastAsiaTheme="minorEastAsia"/>
          <w:lang w:val="en-US"/>
        </w:rPr>
        <w:t xml:space="preserve">/ </w:t>
      </w:r>
      <w:r>
        <w:rPr>
          <w:rFonts w:eastAsiaTheme="minorEastAsia"/>
          <w:lang w:val="en-US"/>
        </w:rPr>
        <w:t>Su. K</w:t>
      </w:r>
      <w:r w:rsidR="00E3720A" w:rsidRPr="00FD2A15">
        <w:rPr>
          <w:rFonts w:eastAsiaTheme="minorEastAsia"/>
          <w:lang w:val="en-US"/>
        </w:rPr>
        <w:t xml:space="preserve"> </w:t>
      </w:r>
      <w:r w:rsidRPr="00F77A35">
        <w:rPr>
          <w:lang w:val="en-US"/>
        </w:rPr>
        <w:t>[et al.]</w:t>
      </w:r>
      <w:r>
        <w:rPr>
          <w:lang w:val="en-US"/>
        </w:rPr>
        <w:t xml:space="preserve"> </w:t>
      </w:r>
      <w:r w:rsidR="00E3720A" w:rsidRPr="00FD2A15">
        <w:rPr>
          <w:rFonts w:eastAsiaTheme="minorEastAsia"/>
          <w:lang w:val="en-US"/>
        </w:rPr>
        <w:t>//</w:t>
      </w:r>
      <w:r w:rsidR="00E3720A" w:rsidRPr="00C82DA9">
        <w:rPr>
          <w:rFonts w:eastAsiaTheme="minorEastAsia"/>
          <w:lang w:val="en-US"/>
        </w:rPr>
        <w:t xml:space="preserve"> </w:t>
      </w:r>
      <w:proofErr w:type="spellStart"/>
      <w:r w:rsidR="00E3720A" w:rsidRPr="00FD2A15">
        <w:rPr>
          <w:rFonts w:eastAsiaTheme="minorEastAsia"/>
          <w:lang w:val="en-US"/>
        </w:rPr>
        <w:t>ArXiv</w:t>
      </w:r>
      <w:proofErr w:type="spellEnd"/>
      <w:r w:rsidR="00E3720A" w:rsidRPr="00FD2A15">
        <w:rPr>
          <w:rFonts w:eastAsiaTheme="minorEastAsia"/>
          <w:lang w:val="en-US"/>
        </w:rPr>
        <w:t xml:space="preserve"> </w:t>
      </w:r>
      <w:r w:rsidR="00E3720A">
        <w:rPr>
          <w:rFonts w:eastAsiaTheme="minorEastAsia"/>
          <w:lang w:val="en-US"/>
        </w:rPr>
        <w:t>/</w:t>
      </w:r>
      <w:r w:rsidR="00E3720A" w:rsidRPr="00C82DA9">
        <w:rPr>
          <w:rFonts w:eastAsiaTheme="minorEastAsia"/>
          <w:lang w:val="en-US"/>
        </w:rPr>
        <w:t xml:space="preserve"> </w:t>
      </w:r>
      <w:r w:rsidR="00E3720A" w:rsidRPr="00FD2A15">
        <w:rPr>
          <w:rFonts w:eastAsiaTheme="minorEastAsia"/>
          <w:lang w:val="en-US"/>
        </w:rPr>
        <w:t>Cornell</w:t>
      </w:r>
      <w:r w:rsidR="00E3720A" w:rsidRPr="003775B1">
        <w:rPr>
          <w:rFonts w:eastAsiaTheme="minorEastAsia"/>
          <w:lang w:val="en-US"/>
        </w:rPr>
        <w:t xml:space="preserve"> </w:t>
      </w:r>
      <w:r w:rsidR="00E3720A" w:rsidRPr="00FD2A15">
        <w:rPr>
          <w:rFonts w:eastAsiaTheme="minorEastAsia"/>
          <w:lang w:val="en-US"/>
        </w:rPr>
        <w:t>University</w:t>
      </w:r>
      <w:r w:rsidR="00E3720A">
        <w:rPr>
          <w:rFonts w:eastAsiaTheme="minorEastAsia"/>
          <w:lang w:val="en-US"/>
        </w:rPr>
        <w:t>.</w:t>
      </w:r>
      <w:r w:rsidR="00E3720A" w:rsidRPr="00FD2A15">
        <w:rPr>
          <w:rFonts w:eastAsiaTheme="minorEastAsia"/>
          <w:lang w:val="en-US"/>
        </w:rPr>
        <w:t xml:space="preserve"> – 20</w:t>
      </w:r>
      <w:r w:rsidR="00E3720A" w:rsidRPr="00584B1B">
        <w:rPr>
          <w:rFonts w:eastAsiaTheme="minorEastAsia"/>
          <w:lang w:val="en-US"/>
        </w:rPr>
        <w:t>23</w:t>
      </w:r>
      <w:r w:rsidR="00E3720A" w:rsidRPr="00FD2A15">
        <w:rPr>
          <w:rFonts w:eastAsiaTheme="minorEastAsia"/>
          <w:lang w:val="en-US"/>
        </w:rPr>
        <w:t xml:space="preserve">. – URL: </w:t>
      </w:r>
      <w:r w:rsidRPr="00584B1B">
        <w:rPr>
          <w:rFonts w:eastAsiaTheme="minorEastAsia"/>
          <w:lang w:val="en-US"/>
        </w:rPr>
        <w:t xml:space="preserve">https://arxiv.org/abs/2307.06689 </w:t>
      </w:r>
      <w:r w:rsidR="00E3720A" w:rsidRPr="00FD2A15">
        <w:rPr>
          <w:rFonts w:eastAsiaTheme="minorEastAsia"/>
          <w:lang w:val="en-US"/>
        </w:rPr>
        <w:t>(</w:t>
      </w:r>
      <w:proofErr w:type="spellStart"/>
      <w:r w:rsidR="00E3720A" w:rsidRPr="00FD2A15">
        <w:rPr>
          <w:rFonts w:eastAsiaTheme="minorEastAsia"/>
          <w:lang w:val="en-US"/>
        </w:rPr>
        <w:t>дата</w:t>
      </w:r>
      <w:proofErr w:type="spellEnd"/>
      <w:r w:rsidR="00E3720A" w:rsidRPr="00FD2A15">
        <w:rPr>
          <w:rFonts w:eastAsiaTheme="minorEastAsia"/>
          <w:lang w:val="en-US"/>
        </w:rPr>
        <w:t xml:space="preserve"> </w:t>
      </w:r>
      <w:proofErr w:type="spellStart"/>
      <w:r w:rsidR="00E3720A" w:rsidRPr="00FD2A15">
        <w:rPr>
          <w:rFonts w:eastAsiaTheme="minorEastAsia"/>
          <w:lang w:val="en-US"/>
        </w:rPr>
        <w:t>обращения</w:t>
      </w:r>
      <w:proofErr w:type="spellEnd"/>
      <w:r w:rsidR="00E3720A" w:rsidRPr="00FD2A15">
        <w:rPr>
          <w:rFonts w:eastAsiaTheme="minorEastAsia"/>
          <w:lang w:val="en-US"/>
        </w:rPr>
        <w:t xml:space="preserve">: </w:t>
      </w:r>
      <w:r>
        <w:rPr>
          <w:rFonts w:eastAsiaTheme="minorEastAsia"/>
          <w:lang w:val="en-US"/>
        </w:rPr>
        <w:t>26</w:t>
      </w:r>
      <w:r w:rsidR="00E3720A" w:rsidRPr="00FD2A15">
        <w:rPr>
          <w:rFonts w:eastAsiaTheme="minorEastAsia"/>
          <w:lang w:val="en-US"/>
        </w:rPr>
        <w:t>.</w:t>
      </w:r>
      <w:r>
        <w:rPr>
          <w:rFonts w:eastAsiaTheme="minorEastAsia"/>
          <w:lang w:val="en-US"/>
        </w:rPr>
        <w:t>12</w:t>
      </w:r>
      <w:r w:rsidR="00E3720A" w:rsidRPr="00FD2A15">
        <w:rPr>
          <w:rFonts w:eastAsiaTheme="minorEastAsia"/>
          <w:lang w:val="en-US"/>
        </w:rPr>
        <w:t>.2024). </w:t>
      </w:r>
    </w:p>
    <w:p w14:paraId="5C5D2AE2" w14:textId="77777777" w:rsidR="00E72431" w:rsidRPr="00F77A35" w:rsidRDefault="00E72431" w:rsidP="00E72431">
      <w:pPr>
        <w:pStyle w:val="a0"/>
        <w:rPr>
          <w:lang w:val="en-US"/>
        </w:rPr>
      </w:pPr>
      <w:r w:rsidRPr="00F77A35">
        <w:rPr>
          <w:lang w:val="en-US"/>
        </w:rPr>
        <w:t>Path Planning for Autonomous Mobile Robot Using Intelligent Algorithms / J. Galarza-</w:t>
      </w:r>
      <w:proofErr w:type="spellStart"/>
      <w:r w:rsidRPr="00F77A35">
        <w:rPr>
          <w:lang w:val="en-US"/>
        </w:rPr>
        <w:t>Falfan</w:t>
      </w:r>
      <w:proofErr w:type="spellEnd"/>
      <w:r w:rsidRPr="00F77A35">
        <w:rPr>
          <w:lang w:val="en-US"/>
        </w:rPr>
        <w:t xml:space="preserve">, E.E. García-Guerrero, O.A. Aguirre-Castro [et al.]. – DOI: 10.3390/technologies12060082 // Technologies. – 2024. – Vol. 12, Issue 6. – </w:t>
      </w:r>
      <w:r>
        <w:rPr>
          <w:lang w:val="en-US"/>
        </w:rPr>
        <w:t>P. 82</w:t>
      </w:r>
      <w:r w:rsidRPr="004675DB">
        <w:rPr>
          <w:lang w:val="en-US"/>
        </w:rPr>
        <w:t xml:space="preserve">. </w:t>
      </w:r>
      <w:r w:rsidRPr="00E63E57">
        <w:rPr>
          <w:lang w:val="en-US"/>
        </w:rPr>
        <w:t>–</w:t>
      </w:r>
      <w:r>
        <w:rPr>
          <w:lang w:val="en-US"/>
        </w:rPr>
        <w:t xml:space="preserve"> </w:t>
      </w:r>
      <w:r w:rsidRPr="00F77A35">
        <w:rPr>
          <w:lang w:val="en-US"/>
        </w:rPr>
        <w:t>URL: https://www.mdpi.com/2227-7080/12/6/82 (</w:t>
      </w:r>
      <w:r>
        <w:t>дата</w:t>
      </w:r>
      <w:r w:rsidRPr="00F77A35">
        <w:rPr>
          <w:lang w:val="en-US"/>
        </w:rPr>
        <w:t xml:space="preserve"> </w:t>
      </w:r>
      <w:r>
        <w:t>обращения</w:t>
      </w:r>
      <w:r w:rsidRPr="00F77A35">
        <w:rPr>
          <w:lang w:val="en-US"/>
        </w:rPr>
        <w:t>: 04.07.2024).</w:t>
      </w:r>
    </w:p>
    <w:p w14:paraId="74276BF3" w14:textId="12BD3E7D" w:rsidR="000201E3" w:rsidRPr="000201E3" w:rsidRDefault="000201E3" w:rsidP="00E73058">
      <w:pPr>
        <w:pStyle w:val="a0"/>
        <w:rPr>
          <w:lang w:val="en-US"/>
        </w:rPr>
      </w:pPr>
      <w:r w:rsidRPr="000201E3">
        <w:rPr>
          <w:lang w:val="en-US"/>
        </w:rPr>
        <w:t>OpenCV: Canny Edge Detection [</w:t>
      </w:r>
      <w:r w:rsidRPr="000201E3">
        <w:t>Электронный</w:t>
      </w:r>
      <w:r w:rsidRPr="000201E3">
        <w:rPr>
          <w:lang w:val="en-US"/>
        </w:rPr>
        <w:t xml:space="preserve"> </w:t>
      </w:r>
      <w:r w:rsidRPr="000201E3">
        <w:t>ресурс</w:t>
      </w:r>
      <w:r w:rsidRPr="000201E3">
        <w:rPr>
          <w:lang w:val="en-US"/>
        </w:rPr>
        <w:t>] // OpenCV documentation index – URL: https://docs.opencv.org/4.x/da/d22/tutorial_py_canny.html (</w:t>
      </w:r>
      <w:r w:rsidRPr="000201E3">
        <w:t>дата</w:t>
      </w:r>
      <w:r w:rsidRPr="000201E3">
        <w:rPr>
          <w:lang w:val="en-US"/>
        </w:rPr>
        <w:t xml:space="preserve"> </w:t>
      </w:r>
      <w:r w:rsidRPr="000201E3">
        <w:t>обращения</w:t>
      </w:r>
      <w:r w:rsidRPr="000201E3">
        <w:rPr>
          <w:lang w:val="en-US"/>
        </w:rPr>
        <w:t xml:space="preserve"> 26.12.2024).</w:t>
      </w:r>
    </w:p>
    <w:p w14:paraId="5A0A5C48" w14:textId="79E4C6D2" w:rsidR="000201E3" w:rsidRPr="00750665" w:rsidRDefault="000201E3" w:rsidP="00E73058">
      <w:pPr>
        <w:pStyle w:val="a0"/>
        <w:rPr>
          <w:lang w:val="en-US"/>
        </w:rPr>
      </w:pPr>
      <w:r w:rsidRPr="00750665">
        <w:rPr>
          <w:lang w:val="en-US"/>
        </w:rPr>
        <w:t>Segment Tasks [</w:t>
      </w:r>
      <w:r w:rsidRPr="000201E3">
        <w:t>Электронный</w:t>
      </w:r>
      <w:r w:rsidRPr="00750665">
        <w:rPr>
          <w:lang w:val="en-US"/>
        </w:rPr>
        <w:t xml:space="preserve"> </w:t>
      </w:r>
      <w:r w:rsidRPr="000201E3">
        <w:t>ресурс</w:t>
      </w:r>
      <w:r w:rsidRPr="00750665">
        <w:rPr>
          <w:lang w:val="en-US"/>
        </w:rPr>
        <w:t xml:space="preserve">] // </w:t>
      </w:r>
      <w:proofErr w:type="spellStart"/>
      <w:r w:rsidRPr="00750665">
        <w:rPr>
          <w:lang w:val="en-US"/>
        </w:rPr>
        <w:t>Ultralytics</w:t>
      </w:r>
      <w:proofErr w:type="spellEnd"/>
      <w:r w:rsidRPr="00750665">
        <w:rPr>
          <w:lang w:val="en-US"/>
        </w:rPr>
        <w:t xml:space="preserve"> Documentation. – URL: https://docs.ultralytics.com/tasks/segment/ (</w:t>
      </w:r>
      <w:r w:rsidRPr="000201E3">
        <w:t>дата</w:t>
      </w:r>
      <w:r w:rsidRPr="00750665">
        <w:rPr>
          <w:lang w:val="en-US"/>
        </w:rPr>
        <w:t xml:space="preserve"> </w:t>
      </w:r>
      <w:r w:rsidRPr="000201E3">
        <w:t>обращения</w:t>
      </w:r>
      <w:r w:rsidRPr="00750665">
        <w:rPr>
          <w:lang w:val="en-US"/>
        </w:rPr>
        <w:t>: 26.12.2024).</w:t>
      </w:r>
    </w:p>
    <w:p w14:paraId="063E76E7" w14:textId="77777777" w:rsidR="000201E3" w:rsidRPr="000201E3" w:rsidRDefault="00584B1B" w:rsidP="000201E3">
      <w:pPr>
        <w:pStyle w:val="a0"/>
        <w:rPr>
          <w:lang w:val="en-US"/>
        </w:rPr>
      </w:pPr>
      <w:r w:rsidRPr="00C17EB3">
        <w:rPr>
          <w:lang w:val="en-US"/>
        </w:rPr>
        <w:t>Segment Anything</w:t>
      </w:r>
      <w:r w:rsidRPr="00584B1B">
        <w:rPr>
          <w:rFonts w:eastAsiaTheme="minorEastAsia"/>
          <w:lang w:val="en-US"/>
        </w:rPr>
        <w:t xml:space="preserve"> / Kirillov. A </w:t>
      </w:r>
      <w:r w:rsidRPr="00584B1B">
        <w:rPr>
          <w:lang w:val="en-US"/>
        </w:rPr>
        <w:t xml:space="preserve">[et al.] </w:t>
      </w:r>
      <w:r w:rsidRPr="00584B1B">
        <w:rPr>
          <w:rFonts w:eastAsiaTheme="minorEastAsia"/>
          <w:lang w:val="en-US"/>
        </w:rPr>
        <w:t xml:space="preserve">// </w:t>
      </w:r>
      <w:proofErr w:type="spellStart"/>
      <w:r w:rsidRPr="00584B1B">
        <w:rPr>
          <w:rFonts w:eastAsiaTheme="minorEastAsia"/>
          <w:lang w:val="en-US"/>
        </w:rPr>
        <w:t>ArXiv</w:t>
      </w:r>
      <w:proofErr w:type="spellEnd"/>
      <w:r w:rsidRPr="00584B1B">
        <w:rPr>
          <w:rFonts w:eastAsiaTheme="minorEastAsia"/>
          <w:lang w:val="en-US"/>
        </w:rPr>
        <w:t xml:space="preserve"> / Cornell University. – 2023. – URL: </w:t>
      </w:r>
      <w:r w:rsidR="00C17EB3" w:rsidRPr="00C17EB3">
        <w:rPr>
          <w:rFonts w:eastAsiaTheme="minorEastAsia"/>
          <w:lang w:val="en-US"/>
        </w:rPr>
        <w:t xml:space="preserve">https://arxiv.org/abs/2304.02643 </w:t>
      </w:r>
      <w:r w:rsidRPr="00584B1B">
        <w:rPr>
          <w:rFonts w:eastAsiaTheme="minorEastAsia"/>
          <w:lang w:val="en-US"/>
        </w:rPr>
        <w:t>(</w:t>
      </w:r>
      <w:proofErr w:type="spellStart"/>
      <w:r w:rsidRPr="00584B1B">
        <w:rPr>
          <w:rFonts w:eastAsiaTheme="minorEastAsia"/>
          <w:lang w:val="en-US"/>
        </w:rPr>
        <w:t>дата</w:t>
      </w:r>
      <w:proofErr w:type="spellEnd"/>
      <w:r w:rsidRPr="00584B1B">
        <w:rPr>
          <w:rFonts w:eastAsiaTheme="minorEastAsia"/>
          <w:lang w:val="en-US"/>
        </w:rPr>
        <w:t xml:space="preserve"> </w:t>
      </w:r>
      <w:proofErr w:type="spellStart"/>
      <w:r w:rsidRPr="00584B1B">
        <w:rPr>
          <w:rFonts w:eastAsiaTheme="minorEastAsia"/>
          <w:lang w:val="en-US"/>
        </w:rPr>
        <w:t>обращения</w:t>
      </w:r>
      <w:proofErr w:type="spellEnd"/>
      <w:r w:rsidRPr="00584B1B">
        <w:rPr>
          <w:rFonts w:eastAsiaTheme="minorEastAsia"/>
          <w:lang w:val="en-US"/>
        </w:rPr>
        <w:t>: 26.12.2024). </w:t>
      </w:r>
    </w:p>
    <w:p w14:paraId="49134E7B" w14:textId="0FF6A1CE" w:rsidR="00A53CEC" w:rsidRPr="000201E3" w:rsidRDefault="000201E3" w:rsidP="000201E3">
      <w:pPr>
        <w:pStyle w:val="a0"/>
        <w:rPr>
          <w:rStyle w:val="af"/>
          <w:color w:val="auto"/>
          <w:u w:val="none"/>
          <w:lang w:val="en-US"/>
        </w:rPr>
      </w:pPr>
      <w:r w:rsidRPr="000201E3">
        <w:rPr>
          <w:lang w:val="en-US"/>
        </w:rPr>
        <w:t>DeepLabV3Plus-PyTorch [</w:t>
      </w:r>
      <w:r w:rsidRPr="000201E3">
        <w:t>Электронный</w:t>
      </w:r>
      <w:r w:rsidRPr="000201E3">
        <w:rPr>
          <w:lang w:val="en-US"/>
        </w:rPr>
        <w:t xml:space="preserve"> </w:t>
      </w:r>
      <w:r w:rsidRPr="000201E3">
        <w:t>ресурс</w:t>
      </w:r>
      <w:r w:rsidRPr="000201E3">
        <w:rPr>
          <w:lang w:val="en-US"/>
        </w:rPr>
        <w:t>] / Mukund KS. – GitHub Repository. – URL: https://github.com/mukund-ks/DeepLabV3Plus-PyTorch (</w:t>
      </w:r>
      <w:r w:rsidRPr="000201E3">
        <w:t>дата</w:t>
      </w:r>
      <w:r w:rsidRPr="000201E3">
        <w:rPr>
          <w:lang w:val="en-US"/>
        </w:rPr>
        <w:t xml:space="preserve"> </w:t>
      </w:r>
      <w:r w:rsidRPr="000201E3">
        <w:t>обращения</w:t>
      </w:r>
      <w:r w:rsidRPr="000201E3">
        <w:rPr>
          <w:lang w:val="en-US"/>
        </w:rPr>
        <w:t>: 26.12.2024).</w:t>
      </w:r>
    </w:p>
    <w:p w14:paraId="6294945B" w14:textId="3735B2DE" w:rsidR="00922E18" w:rsidRPr="000201E3" w:rsidRDefault="00A53CEC" w:rsidP="00A53CEC">
      <w:pPr>
        <w:rPr>
          <w:rStyle w:val="af"/>
          <w:lang w:val="en-US"/>
        </w:rPr>
      </w:pPr>
      <w:r w:rsidRPr="000201E3">
        <w:rPr>
          <w:rStyle w:val="af"/>
          <w:lang w:val="en-US"/>
        </w:rPr>
        <w:br w:type="page"/>
      </w:r>
    </w:p>
    <w:p w14:paraId="652186E2" w14:textId="07A13F50" w:rsidR="007B39DC" w:rsidRDefault="00A53CEC" w:rsidP="00322AAD">
      <w:pPr>
        <w:pStyle w:val="aff2"/>
      </w:pPr>
      <w:bookmarkStart w:id="33" w:name="_Toc186067645"/>
      <w:r>
        <w:lastRenderedPageBreak/>
        <w:t>П</w:t>
      </w:r>
      <w:r w:rsidR="00322AAD">
        <w:t>РИЛОЖЕНИЕ</w:t>
      </w:r>
      <w:r>
        <w:t xml:space="preserve"> А</w:t>
      </w:r>
      <w:r w:rsidR="00322AAD">
        <w:br/>
        <w:t>Фрагменты кода</w:t>
      </w:r>
      <w:bookmarkEnd w:id="33"/>
    </w:p>
    <w:p w14:paraId="2A030807" w14:textId="6A5108AF" w:rsidR="00322AAD" w:rsidRPr="008B51F2" w:rsidRDefault="00322AAD" w:rsidP="00322AAD">
      <w:pPr>
        <w:pStyle w:val="24"/>
      </w:pPr>
      <w:bookmarkStart w:id="34" w:name="_Toc186067646"/>
      <w:r>
        <w:t xml:space="preserve">А.1 Реализация метода на основе алгоритмов </w:t>
      </w:r>
      <w:r>
        <w:rPr>
          <w:lang w:val="en-US"/>
        </w:rPr>
        <w:t>OpenCV</w:t>
      </w:r>
      <w:bookmarkEnd w:id="34"/>
    </w:p>
    <w:p w14:paraId="6A1AE7A0" w14:textId="77A15D45" w:rsidR="00A10E70" w:rsidRPr="008B51F2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r w:rsidRPr="008B51F2">
        <w:rPr>
          <w:rFonts w:ascii="Consolas" w:hAnsi="Consolas"/>
          <w:color w:val="008000"/>
          <w:sz w:val="21"/>
          <w:szCs w:val="21"/>
          <w:lang w:val="en-US"/>
        </w:rPr>
        <w:t xml:space="preserve"># </w:t>
      </w:r>
      <w:r>
        <w:rPr>
          <w:rFonts w:ascii="Consolas" w:hAnsi="Consolas"/>
          <w:color w:val="008000"/>
          <w:sz w:val="21"/>
          <w:szCs w:val="21"/>
        </w:rPr>
        <w:t>Чтение</w:t>
      </w:r>
      <w:r w:rsidRPr="008B51F2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изображения</w:t>
      </w:r>
    </w:p>
    <w:p w14:paraId="7B84CF0B" w14:textId="61FF2840" w:rsidR="00A10E70" w:rsidRPr="008B51F2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8B51F2">
        <w:rPr>
          <w:rFonts w:ascii="Consolas" w:hAnsi="Consolas"/>
          <w:color w:val="000000"/>
          <w:sz w:val="21"/>
          <w:szCs w:val="21"/>
          <w:lang w:val="en-US"/>
        </w:rPr>
        <w:t>    image = cv2.imread(</w:t>
      </w:r>
      <w:proofErr w:type="spellStart"/>
      <w:r w:rsidRPr="008B51F2">
        <w:rPr>
          <w:rFonts w:ascii="Consolas" w:hAnsi="Consolas"/>
          <w:color w:val="000000"/>
          <w:sz w:val="21"/>
          <w:szCs w:val="21"/>
          <w:lang w:val="en-US"/>
        </w:rPr>
        <w:t>image_path</w:t>
      </w:r>
      <w:proofErr w:type="spellEnd"/>
      <w:r w:rsidRPr="008B51F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14:paraId="3107C857" w14:textId="77777777" w:rsid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8B51F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8B51F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# Преобразование изображения в оттенки серого и размытие</w:t>
      </w:r>
    </w:p>
    <w:p w14:paraId="129D8873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gray = cv2.cvtColor(image, cv2.COLOR_BGR2GRAY)</w:t>
      </w:r>
    </w:p>
    <w:p w14:paraId="4C87A7C1" w14:textId="04840A18" w:rsid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000000"/>
          <w:sz w:val="21"/>
          <w:szCs w:val="21"/>
        </w:rPr>
        <w:t>blurred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 = cv2.blur(</w:t>
      </w:r>
      <w:proofErr w:type="spellStart"/>
      <w:r>
        <w:rPr>
          <w:rFonts w:ascii="Consolas" w:hAnsi="Consolas"/>
          <w:color w:val="000000"/>
          <w:sz w:val="21"/>
          <w:szCs w:val="21"/>
        </w:rPr>
        <w:t>gray</w:t>
      </w:r>
      <w:proofErr w:type="spellEnd"/>
      <w:r>
        <w:rPr>
          <w:rFonts w:ascii="Consolas" w:hAnsi="Consolas"/>
          <w:color w:val="000000"/>
          <w:sz w:val="21"/>
          <w:szCs w:val="21"/>
        </w:rPr>
        <w:t>, (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>))</w:t>
      </w:r>
    </w:p>
    <w:p w14:paraId="0B3B7CB8" w14:textId="77777777" w:rsid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 xml:space="preserve"># Выделение краёв методом </w:t>
      </w:r>
      <w:proofErr w:type="spellStart"/>
      <w:r>
        <w:rPr>
          <w:rFonts w:ascii="Consolas" w:hAnsi="Consolas"/>
          <w:color w:val="008000"/>
          <w:sz w:val="21"/>
          <w:szCs w:val="21"/>
        </w:rPr>
        <w:t>Кэнни</w:t>
      </w:r>
      <w:proofErr w:type="spellEnd"/>
    </w:p>
    <w:p w14:paraId="042C5E03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proofErr w:type="spellStart"/>
      <w:r w:rsidRPr="00A10E70">
        <w:rPr>
          <w:rFonts w:ascii="Consolas" w:hAnsi="Consolas"/>
          <w:color w:val="000000"/>
          <w:sz w:val="21"/>
          <w:szCs w:val="21"/>
          <w:lang w:val="en-US"/>
        </w:rPr>
        <w:t>mean_val</w:t>
      </w:r>
      <w:proofErr w:type="spellEnd"/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A10E70">
        <w:rPr>
          <w:rFonts w:ascii="Consolas" w:hAnsi="Consolas"/>
          <w:color w:val="000000"/>
          <w:sz w:val="21"/>
          <w:szCs w:val="21"/>
          <w:lang w:val="en-US"/>
        </w:rPr>
        <w:t>np.mean</w:t>
      </w:r>
      <w:proofErr w:type="spellEnd"/>
      <w:proofErr w:type="gramEnd"/>
      <w:r w:rsidRPr="00A10E70">
        <w:rPr>
          <w:rFonts w:ascii="Consolas" w:hAnsi="Consolas"/>
          <w:color w:val="000000"/>
          <w:sz w:val="21"/>
          <w:szCs w:val="21"/>
          <w:lang w:val="en-US"/>
        </w:rPr>
        <w:t>(blurred)</w:t>
      </w:r>
    </w:p>
    <w:p w14:paraId="351F5149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lower = </w:t>
      </w:r>
      <w:proofErr w:type="gramStart"/>
      <w:r w:rsidRPr="00A10E70">
        <w:rPr>
          <w:rFonts w:ascii="Consolas" w:hAnsi="Consolas"/>
          <w:color w:val="000000"/>
          <w:sz w:val="21"/>
          <w:szCs w:val="21"/>
          <w:lang w:val="en-US"/>
        </w:rPr>
        <w:t>int(</w:t>
      </w:r>
      <w:proofErr w:type="gramEnd"/>
      <w:r w:rsidRPr="00A10E70">
        <w:rPr>
          <w:rFonts w:ascii="Consolas" w:hAnsi="Consolas"/>
          <w:color w:val="098658"/>
          <w:sz w:val="21"/>
          <w:szCs w:val="21"/>
          <w:lang w:val="en-US"/>
        </w:rPr>
        <w:t>0.8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* </w:t>
      </w:r>
      <w:proofErr w:type="spellStart"/>
      <w:r w:rsidRPr="00A10E70">
        <w:rPr>
          <w:rFonts w:ascii="Consolas" w:hAnsi="Consolas"/>
          <w:color w:val="000000"/>
          <w:sz w:val="21"/>
          <w:szCs w:val="21"/>
          <w:lang w:val="en-US"/>
        </w:rPr>
        <w:t>mean_val</w:t>
      </w:r>
      <w:proofErr w:type="spellEnd"/>
      <w:r w:rsidRPr="00A10E70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14:paraId="0D7E4034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upper = </w:t>
      </w:r>
      <w:proofErr w:type="gramStart"/>
      <w:r w:rsidRPr="00A10E70">
        <w:rPr>
          <w:rFonts w:ascii="Consolas" w:hAnsi="Consolas"/>
          <w:color w:val="000000"/>
          <w:sz w:val="21"/>
          <w:szCs w:val="21"/>
          <w:lang w:val="en-US"/>
        </w:rPr>
        <w:t>int(</w:t>
      </w:r>
      <w:proofErr w:type="gramEnd"/>
      <w:r w:rsidRPr="00A10E70">
        <w:rPr>
          <w:rFonts w:ascii="Consolas" w:hAnsi="Consolas"/>
          <w:color w:val="098658"/>
          <w:sz w:val="21"/>
          <w:szCs w:val="21"/>
          <w:lang w:val="en-US"/>
        </w:rPr>
        <w:t>1.3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* </w:t>
      </w:r>
      <w:proofErr w:type="spellStart"/>
      <w:r w:rsidRPr="00A10E70">
        <w:rPr>
          <w:rFonts w:ascii="Consolas" w:hAnsi="Consolas"/>
          <w:color w:val="000000"/>
          <w:sz w:val="21"/>
          <w:szCs w:val="21"/>
          <w:lang w:val="en-US"/>
        </w:rPr>
        <w:t>mean_val</w:t>
      </w:r>
      <w:proofErr w:type="spellEnd"/>
      <w:r w:rsidRPr="00A10E70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14:paraId="0AE5BF36" w14:textId="5883EF18" w:rsidR="00A10E70" w:rsidRPr="008B51F2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>    edges = cv2.Canny(blurred, lower, upper)</w:t>
      </w:r>
    </w:p>
    <w:p w14:paraId="2AE52853" w14:textId="77777777" w:rsid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# Морфологическое расширение краёв</w:t>
      </w:r>
    </w:p>
    <w:p w14:paraId="3448CA5A" w14:textId="77777777" w:rsid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000000"/>
          <w:sz w:val="21"/>
          <w:szCs w:val="21"/>
        </w:rPr>
        <w:t>kernel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000000"/>
          <w:sz w:val="21"/>
          <w:szCs w:val="21"/>
        </w:rPr>
        <w:t>np.ones</w:t>
      </w:r>
      <w:proofErr w:type="spellEnd"/>
      <w:r>
        <w:rPr>
          <w:rFonts w:ascii="Consolas" w:hAnsi="Consolas"/>
          <w:color w:val="000000"/>
          <w:sz w:val="21"/>
          <w:szCs w:val="21"/>
        </w:rPr>
        <w:t>((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>), np.uint8)</w:t>
      </w:r>
    </w:p>
    <w:p w14:paraId="587DC274" w14:textId="58784448" w:rsidR="00A10E70" w:rsidRPr="008B51F2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edges = cv2.dilate(edges, kernel, iterations=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14:paraId="6B99D0E0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10E70">
        <w:rPr>
          <w:rFonts w:ascii="Consolas" w:hAnsi="Consolas"/>
          <w:color w:val="008000"/>
          <w:sz w:val="21"/>
          <w:szCs w:val="21"/>
          <w:lang w:val="en-US"/>
        </w:rPr>
        <w:t xml:space="preserve"># </w:t>
      </w:r>
      <w:r>
        <w:rPr>
          <w:rFonts w:ascii="Consolas" w:hAnsi="Consolas"/>
          <w:color w:val="008000"/>
          <w:sz w:val="21"/>
          <w:szCs w:val="21"/>
        </w:rPr>
        <w:t>Поиск</w:t>
      </w:r>
      <w:r w:rsidRPr="00A10E7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</w:t>
      </w:r>
      <w:r w:rsidRPr="00A10E7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фильтрация</w:t>
      </w:r>
      <w:r w:rsidRPr="00A10E7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контуров</w:t>
      </w:r>
    </w:p>
    <w:p w14:paraId="06EF216E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>    contours, _ = cv2.findContours(edges, cv2.RETR_EXTERNAL, cv2.CHAIN_APPROX_SIMPLE)</w:t>
      </w:r>
    </w:p>
    <w:p w14:paraId="1EE23CC6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10E70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contour </w:t>
      </w:r>
      <w:r w:rsidRPr="00A10E70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contours:</w:t>
      </w:r>
    </w:p>
    <w:p w14:paraId="68423A2A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>        area = cv2.contourArea(contour)</w:t>
      </w:r>
    </w:p>
    <w:p w14:paraId="4FBE4CFA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10E70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 area &gt; </w:t>
      </w:r>
      <w:proofErr w:type="spellStart"/>
      <w:r w:rsidRPr="00A10E70">
        <w:rPr>
          <w:rFonts w:ascii="Consolas" w:hAnsi="Consolas"/>
          <w:color w:val="000000"/>
          <w:sz w:val="21"/>
          <w:szCs w:val="21"/>
          <w:lang w:val="en-US"/>
        </w:rPr>
        <w:t>area_threshold</w:t>
      </w:r>
      <w:proofErr w:type="spellEnd"/>
      <w:r w:rsidRPr="00A10E70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14:paraId="529BE5FD" w14:textId="57A9FBF2" w:rsidR="00A10E70" w:rsidRPr="008B51F2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A10E70">
        <w:rPr>
          <w:rFonts w:ascii="Consolas" w:hAnsi="Consolas"/>
          <w:color w:val="000000"/>
          <w:sz w:val="21"/>
          <w:szCs w:val="21"/>
          <w:lang w:val="en-US"/>
        </w:rPr>
        <w:t>            cv2.drawContours(image, [contour], -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 xml:space="preserve">), </w:t>
      </w:r>
      <w:r w:rsidRPr="00A10E70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A10E70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14:paraId="41D30C94" w14:textId="77777777" w:rsidR="00A10E70" w:rsidRPr="00A10E7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0F05E55D" w14:textId="77777777" w:rsidR="00322AAD" w:rsidRPr="008B51F2" w:rsidRDefault="00322AAD" w:rsidP="00322AAD">
      <w:pPr>
        <w:pStyle w:val="1-"/>
        <w:rPr>
          <w:lang w:val="en-US"/>
        </w:rPr>
      </w:pPr>
    </w:p>
    <w:p w14:paraId="11072497" w14:textId="77777777" w:rsidR="00E73058" w:rsidRPr="008B51F2" w:rsidRDefault="00E73058" w:rsidP="00E73058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p w14:paraId="6AFF817A" w14:textId="77777777" w:rsidR="00695CF0" w:rsidRPr="008B51F2" w:rsidRDefault="00695CF0" w:rsidP="00695CF0">
      <w:pPr>
        <w:widowControl w:val="0"/>
        <w:suppressAutoHyphens/>
        <w:ind w:firstLine="708"/>
        <w:rPr>
          <w:rFonts w:eastAsia="DejaVu Sans"/>
          <w:kern w:val="1"/>
          <w:lang w:val="en-US" w:eastAsia="hi-IN" w:bidi="hi-IN"/>
        </w:rPr>
      </w:pPr>
    </w:p>
    <w:p w14:paraId="67170EBE" w14:textId="77777777" w:rsidR="00695CF0" w:rsidRPr="008B51F2" w:rsidRDefault="00695CF0" w:rsidP="00695CF0">
      <w:pPr>
        <w:jc w:val="center"/>
        <w:rPr>
          <w:rFonts w:eastAsia="DejaVu Sans" w:cs="Lohit Hindi"/>
          <w:kern w:val="1"/>
          <w:sz w:val="28"/>
          <w:szCs w:val="28"/>
          <w:lang w:val="en-US" w:eastAsia="hi-IN" w:bidi="hi-IN"/>
        </w:rPr>
      </w:pPr>
      <w:r w:rsidRPr="008B51F2">
        <w:rPr>
          <w:rFonts w:eastAsia="DejaVu Sans" w:cs="Lohit Hindi"/>
          <w:kern w:val="1"/>
          <w:sz w:val="28"/>
          <w:szCs w:val="28"/>
          <w:lang w:val="en-US" w:eastAsia="hi-IN" w:bidi="hi-IN"/>
        </w:rPr>
        <w:t xml:space="preserve"> </w:t>
      </w:r>
    </w:p>
    <w:p w14:paraId="7A9D7EBD" w14:textId="77777777" w:rsidR="00695CF0" w:rsidRPr="00BE4F8E" w:rsidRDefault="00695CF0" w:rsidP="00695CF0">
      <w:pPr>
        <w:jc w:val="center"/>
        <w:rPr>
          <w:rFonts w:eastAsia="DejaVu Sans"/>
          <w:kern w:val="1"/>
          <w:sz w:val="28"/>
          <w:szCs w:val="28"/>
          <w:lang w:eastAsia="hi-IN" w:bidi="hi-IN"/>
        </w:rPr>
      </w:pPr>
      <w:r w:rsidRPr="00334EBA">
        <w:rPr>
          <w:rFonts w:eastAsia="DejaVu Sans"/>
          <w:bCs/>
          <w:kern w:val="1"/>
          <w:sz w:val="28"/>
          <w:szCs w:val="28"/>
          <w:lang w:eastAsia="hi-IN" w:bidi="hi-IN"/>
        </w:rPr>
        <w:br w:type="column"/>
      </w:r>
      <w:r w:rsidRPr="00BE4F8E">
        <w:rPr>
          <w:rFonts w:eastAsia="DejaVu Sans"/>
          <w:kern w:val="1"/>
          <w:sz w:val="28"/>
          <w:szCs w:val="28"/>
          <w:lang w:eastAsia="hi-IN" w:bidi="hi-IN"/>
        </w:rPr>
        <w:lastRenderedPageBreak/>
        <w:t>ПОКАЗАТЕЛИ ВЫПОЛНЕНИЯ НИР</w:t>
      </w:r>
    </w:p>
    <w:p w14:paraId="07141233" w14:textId="77777777" w:rsidR="00695CF0" w:rsidRPr="00402644" w:rsidRDefault="00695CF0" w:rsidP="00695CF0">
      <w:pPr>
        <w:widowControl w:val="0"/>
        <w:suppressAutoHyphens/>
        <w:jc w:val="center"/>
      </w:pPr>
      <w:r w:rsidRPr="00402644">
        <w:t>(прикладывается к отчёту по НИР при наличии)</w:t>
      </w:r>
    </w:p>
    <w:p w14:paraId="280AD39E" w14:textId="77777777" w:rsidR="00695CF0" w:rsidRPr="00402644" w:rsidRDefault="00695CF0" w:rsidP="00695CF0">
      <w:pPr>
        <w:widowControl w:val="0"/>
        <w:spacing w:line="216" w:lineRule="auto"/>
        <w:jc w:val="center"/>
        <w:rPr>
          <w:b/>
        </w:rPr>
      </w:pP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3036"/>
        <w:gridCol w:w="1434"/>
        <w:gridCol w:w="1085"/>
        <w:gridCol w:w="1497"/>
        <w:gridCol w:w="1595"/>
      </w:tblGrid>
      <w:tr w:rsidR="00402644" w:rsidRPr="00402644" w14:paraId="4A97BF4B" w14:textId="77777777" w:rsidTr="00E13248">
        <w:tc>
          <w:tcPr>
            <w:tcW w:w="851" w:type="dxa"/>
            <w:shd w:val="clear" w:color="auto" w:fill="auto"/>
            <w:vAlign w:val="center"/>
          </w:tcPr>
          <w:p w14:paraId="42652ADE" w14:textId="77777777" w:rsidR="00695CF0" w:rsidRPr="00402644" w:rsidRDefault="00695CF0" w:rsidP="00E13248">
            <w:pPr>
              <w:jc w:val="center"/>
            </w:pPr>
            <w:r w:rsidRPr="00402644">
              <w:t>№ п/п</w:t>
            </w:r>
          </w:p>
        </w:tc>
        <w:tc>
          <w:tcPr>
            <w:tcW w:w="3036" w:type="dxa"/>
            <w:shd w:val="clear" w:color="auto" w:fill="auto"/>
            <w:vAlign w:val="center"/>
          </w:tcPr>
          <w:p w14:paraId="3E2A51A7" w14:textId="77777777" w:rsidR="00695CF0" w:rsidRPr="00402644" w:rsidRDefault="00695CF0" w:rsidP="00E13248">
            <w:pPr>
              <w:jc w:val="center"/>
            </w:pPr>
            <w:r w:rsidRPr="00402644">
              <w:t>Наименование проводимых работ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788B46AF" w14:textId="77777777" w:rsidR="00695CF0" w:rsidRPr="00402644" w:rsidRDefault="00695CF0" w:rsidP="00E13248">
            <w:pPr>
              <w:jc w:val="center"/>
            </w:pPr>
            <w:r w:rsidRPr="00402644">
              <w:t>Плановое значение показателя</w:t>
            </w:r>
          </w:p>
        </w:tc>
        <w:tc>
          <w:tcPr>
            <w:tcW w:w="1085" w:type="dxa"/>
            <w:vAlign w:val="center"/>
          </w:tcPr>
          <w:p w14:paraId="1223B1AC" w14:textId="77777777" w:rsidR="00695CF0" w:rsidRPr="00402644" w:rsidRDefault="00695CF0" w:rsidP="00E13248">
            <w:pPr>
              <w:widowControl w:val="0"/>
              <w:suppressAutoHyphens/>
              <w:snapToGrid w:val="0"/>
              <w:jc w:val="center"/>
              <w:rPr>
                <w:rFonts w:eastAsia="DejaVu Sans" w:cs="Lohit Hindi"/>
                <w:kern w:val="1"/>
                <w:lang w:eastAsia="hi-IN" w:bidi="hi-IN"/>
              </w:rPr>
            </w:pPr>
            <w:r w:rsidRPr="00402644">
              <w:rPr>
                <w:rFonts w:eastAsia="DejaVu Sans" w:cs="Lohit Hindi"/>
                <w:kern w:val="1"/>
                <w:lang w:eastAsia="hi-IN" w:bidi="hi-IN"/>
              </w:rPr>
              <w:t>Семестр</w:t>
            </w:r>
          </w:p>
        </w:tc>
        <w:tc>
          <w:tcPr>
            <w:tcW w:w="1497" w:type="dxa"/>
            <w:shd w:val="clear" w:color="auto" w:fill="auto"/>
            <w:vAlign w:val="center"/>
          </w:tcPr>
          <w:p w14:paraId="7E63BDF7" w14:textId="77777777" w:rsidR="00695CF0" w:rsidRPr="00402644" w:rsidRDefault="00695CF0" w:rsidP="00E13248">
            <w:pPr>
              <w:widowControl w:val="0"/>
              <w:suppressAutoHyphens/>
              <w:snapToGrid w:val="0"/>
              <w:jc w:val="center"/>
              <w:rPr>
                <w:rFonts w:eastAsia="DejaVu Sans" w:cs="Lohit Hindi"/>
                <w:kern w:val="1"/>
                <w:lang w:eastAsia="hi-IN" w:bidi="hi-IN"/>
              </w:rPr>
            </w:pPr>
            <w:r w:rsidRPr="00402644">
              <w:rPr>
                <w:rFonts w:eastAsia="DejaVu Sans" w:cs="Lohit Hindi"/>
                <w:kern w:val="1"/>
                <w:lang w:eastAsia="hi-IN" w:bidi="hi-IN"/>
              </w:rPr>
              <w:t>Отметка о выполнении (дата)</w:t>
            </w:r>
          </w:p>
        </w:tc>
        <w:tc>
          <w:tcPr>
            <w:tcW w:w="1595" w:type="dxa"/>
            <w:shd w:val="clear" w:color="auto" w:fill="auto"/>
            <w:vAlign w:val="center"/>
          </w:tcPr>
          <w:p w14:paraId="537BAC8F" w14:textId="77777777" w:rsidR="00695CF0" w:rsidRPr="00402644" w:rsidRDefault="00695CF0" w:rsidP="00E13248">
            <w:pPr>
              <w:widowControl w:val="0"/>
              <w:suppressAutoHyphens/>
              <w:snapToGrid w:val="0"/>
              <w:jc w:val="center"/>
              <w:rPr>
                <w:rFonts w:eastAsia="DejaVu Sans" w:cs="Lohit Hindi"/>
                <w:kern w:val="1"/>
                <w:lang w:eastAsia="hi-IN" w:bidi="hi-IN"/>
              </w:rPr>
            </w:pPr>
            <w:r w:rsidRPr="00402644">
              <w:rPr>
                <w:rFonts w:eastAsia="DejaVu Sans" w:cs="Lohit Hindi"/>
                <w:kern w:val="1"/>
                <w:lang w:eastAsia="hi-IN" w:bidi="hi-IN"/>
              </w:rPr>
              <w:t>Подпись научного руководителя</w:t>
            </w:r>
          </w:p>
        </w:tc>
      </w:tr>
      <w:tr w:rsidR="00402644" w:rsidRPr="00402644" w14:paraId="6DB51261" w14:textId="77777777" w:rsidTr="00E13248">
        <w:tc>
          <w:tcPr>
            <w:tcW w:w="851" w:type="dxa"/>
            <w:shd w:val="clear" w:color="auto" w:fill="auto"/>
          </w:tcPr>
          <w:p w14:paraId="3A9275D1" w14:textId="77777777" w:rsidR="00695CF0" w:rsidRPr="00402644" w:rsidRDefault="00695CF0" w:rsidP="00E13248">
            <w:pPr>
              <w:pStyle w:val="af2"/>
              <w:ind w:left="0"/>
              <w:jc w:val="both"/>
              <w:rPr>
                <w:b/>
                <w:sz w:val="24"/>
              </w:rPr>
            </w:pPr>
          </w:p>
        </w:tc>
        <w:tc>
          <w:tcPr>
            <w:tcW w:w="8647" w:type="dxa"/>
            <w:gridSpan w:val="5"/>
          </w:tcPr>
          <w:p w14:paraId="1FBE970A" w14:textId="77777777" w:rsidR="00695CF0" w:rsidRPr="00402644" w:rsidRDefault="00695CF0" w:rsidP="00E13248">
            <w:pPr>
              <w:jc w:val="both"/>
            </w:pPr>
            <w:r w:rsidRPr="00402644">
              <w:rPr>
                <w:b/>
              </w:rPr>
              <w:t>Показатели выполнения научно-исследовательской работы</w:t>
            </w:r>
          </w:p>
        </w:tc>
      </w:tr>
      <w:tr w:rsidR="00402644" w:rsidRPr="00402644" w14:paraId="4208BD3A" w14:textId="77777777" w:rsidTr="00E13248">
        <w:tc>
          <w:tcPr>
            <w:tcW w:w="851" w:type="dxa"/>
            <w:shd w:val="clear" w:color="auto" w:fill="auto"/>
          </w:tcPr>
          <w:p w14:paraId="568EF279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44F8E0B3" w14:textId="77777777" w:rsidR="00695CF0" w:rsidRPr="00402644" w:rsidRDefault="00695CF0" w:rsidP="00E13248">
            <w:r w:rsidRPr="00402644">
              <w:t>Написание научных статей</w:t>
            </w:r>
          </w:p>
        </w:tc>
        <w:tc>
          <w:tcPr>
            <w:tcW w:w="1434" w:type="dxa"/>
            <w:shd w:val="clear" w:color="auto" w:fill="auto"/>
          </w:tcPr>
          <w:p w14:paraId="1AD11D94" w14:textId="77777777" w:rsidR="00695CF0" w:rsidRPr="00402644" w:rsidRDefault="00695CF0" w:rsidP="00E13248"/>
        </w:tc>
        <w:tc>
          <w:tcPr>
            <w:tcW w:w="1085" w:type="dxa"/>
          </w:tcPr>
          <w:p w14:paraId="6368757B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396FCACC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10C3C928" w14:textId="77777777" w:rsidR="00695CF0" w:rsidRPr="00402644" w:rsidRDefault="00695CF0" w:rsidP="00E13248"/>
        </w:tc>
      </w:tr>
      <w:tr w:rsidR="00402644" w:rsidRPr="00402644" w14:paraId="0FC89949" w14:textId="77777777" w:rsidTr="00E13248">
        <w:tc>
          <w:tcPr>
            <w:tcW w:w="851" w:type="dxa"/>
            <w:shd w:val="clear" w:color="auto" w:fill="auto"/>
          </w:tcPr>
          <w:p w14:paraId="64502EAA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731B0C5E" w14:textId="77777777" w:rsidR="00695CF0" w:rsidRPr="00402644" w:rsidRDefault="00695CF0" w:rsidP="00E13248">
            <w:r w:rsidRPr="00402644">
              <w:t>Участие в научных и научно-практических конференциях</w:t>
            </w:r>
          </w:p>
        </w:tc>
        <w:tc>
          <w:tcPr>
            <w:tcW w:w="1434" w:type="dxa"/>
            <w:shd w:val="clear" w:color="auto" w:fill="auto"/>
          </w:tcPr>
          <w:p w14:paraId="6FB65F77" w14:textId="77777777" w:rsidR="00695CF0" w:rsidRPr="00402644" w:rsidRDefault="00695CF0" w:rsidP="00E13248"/>
        </w:tc>
        <w:tc>
          <w:tcPr>
            <w:tcW w:w="1085" w:type="dxa"/>
          </w:tcPr>
          <w:p w14:paraId="42795908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44596B09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356C1E06" w14:textId="77777777" w:rsidR="00695CF0" w:rsidRPr="00402644" w:rsidRDefault="00695CF0" w:rsidP="00E13248"/>
        </w:tc>
      </w:tr>
      <w:tr w:rsidR="00402644" w:rsidRPr="00402644" w14:paraId="07B881E4" w14:textId="77777777" w:rsidTr="00E13248">
        <w:tc>
          <w:tcPr>
            <w:tcW w:w="851" w:type="dxa"/>
            <w:shd w:val="clear" w:color="auto" w:fill="auto"/>
          </w:tcPr>
          <w:p w14:paraId="1DAD357A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18E94664" w14:textId="77777777" w:rsidR="00695CF0" w:rsidRPr="00402644" w:rsidRDefault="00695CF0" w:rsidP="00E13248">
            <w:r w:rsidRPr="00402644">
              <w:t>Публикация тезисов доклада</w:t>
            </w:r>
          </w:p>
        </w:tc>
        <w:tc>
          <w:tcPr>
            <w:tcW w:w="1434" w:type="dxa"/>
            <w:shd w:val="clear" w:color="auto" w:fill="auto"/>
          </w:tcPr>
          <w:p w14:paraId="483E1F3A" w14:textId="77777777" w:rsidR="00695CF0" w:rsidRPr="00402644" w:rsidRDefault="00695CF0" w:rsidP="00E13248"/>
        </w:tc>
        <w:tc>
          <w:tcPr>
            <w:tcW w:w="1085" w:type="dxa"/>
          </w:tcPr>
          <w:p w14:paraId="1240D70E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5C86E58A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3E20B47A" w14:textId="77777777" w:rsidR="00695CF0" w:rsidRPr="00402644" w:rsidRDefault="00695CF0" w:rsidP="00E13248"/>
        </w:tc>
      </w:tr>
      <w:tr w:rsidR="00402644" w:rsidRPr="00402644" w14:paraId="5FC8A56E" w14:textId="77777777" w:rsidTr="00E13248">
        <w:tc>
          <w:tcPr>
            <w:tcW w:w="851" w:type="dxa"/>
            <w:shd w:val="clear" w:color="auto" w:fill="auto"/>
          </w:tcPr>
          <w:p w14:paraId="4C5BCBF0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78AB944B" w14:textId="77777777" w:rsidR="00695CF0" w:rsidRPr="00402644" w:rsidRDefault="00695CF0" w:rsidP="00E13248">
            <w:r w:rsidRPr="00402644">
              <w:t>Работа в научном студенческом кружке кафедры</w:t>
            </w:r>
          </w:p>
        </w:tc>
        <w:tc>
          <w:tcPr>
            <w:tcW w:w="1434" w:type="dxa"/>
            <w:shd w:val="clear" w:color="auto" w:fill="auto"/>
          </w:tcPr>
          <w:p w14:paraId="696506D7" w14:textId="77777777" w:rsidR="00695CF0" w:rsidRPr="00402644" w:rsidRDefault="00695CF0" w:rsidP="00E13248"/>
        </w:tc>
        <w:tc>
          <w:tcPr>
            <w:tcW w:w="1085" w:type="dxa"/>
          </w:tcPr>
          <w:p w14:paraId="63C46136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7FD23F29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3FCE1356" w14:textId="77777777" w:rsidR="00695CF0" w:rsidRPr="00402644" w:rsidRDefault="00695CF0" w:rsidP="00E13248"/>
        </w:tc>
      </w:tr>
      <w:tr w:rsidR="00402644" w:rsidRPr="00402644" w14:paraId="4EA246BE" w14:textId="77777777" w:rsidTr="00E13248">
        <w:tc>
          <w:tcPr>
            <w:tcW w:w="851" w:type="dxa"/>
            <w:shd w:val="clear" w:color="auto" w:fill="auto"/>
          </w:tcPr>
          <w:p w14:paraId="2F7F48F9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411F5465" w14:textId="77777777" w:rsidR="00695CF0" w:rsidRPr="00402644" w:rsidRDefault="00695CF0" w:rsidP="00E13248">
            <w:r w:rsidRPr="00402644">
              <w:t>Участие в организации и проведении конференций</w:t>
            </w:r>
          </w:p>
        </w:tc>
        <w:tc>
          <w:tcPr>
            <w:tcW w:w="1434" w:type="dxa"/>
            <w:shd w:val="clear" w:color="auto" w:fill="auto"/>
          </w:tcPr>
          <w:p w14:paraId="69F57BA8" w14:textId="77777777" w:rsidR="00695CF0" w:rsidRPr="00402644" w:rsidRDefault="00695CF0" w:rsidP="00E13248"/>
        </w:tc>
        <w:tc>
          <w:tcPr>
            <w:tcW w:w="1085" w:type="dxa"/>
          </w:tcPr>
          <w:p w14:paraId="0995DB7D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5511FCC3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2E1AA114" w14:textId="77777777" w:rsidR="00695CF0" w:rsidRPr="00402644" w:rsidRDefault="00695CF0" w:rsidP="00E13248"/>
        </w:tc>
      </w:tr>
      <w:tr w:rsidR="00402644" w:rsidRPr="00402644" w14:paraId="2AC61963" w14:textId="77777777" w:rsidTr="00E13248">
        <w:tc>
          <w:tcPr>
            <w:tcW w:w="851" w:type="dxa"/>
            <w:shd w:val="clear" w:color="auto" w:fill="auto"/>
          </w:tcPr>
          <w:p w14:paraId="4280D5FE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639E4B7C" w14:textId="77777777" w:rsidR="00695CF0" w:rsidRPr="00402644" w:rsidRDefault="00695CF0" w:rsidP="00E13248">
            <w:r w:rsidRPr="00402644">
              <w:t>Участие в научно-исследовательских проектах и грантах</w:t>
            </w:r>
          </w:p>
        </w:tc>
        <w:tc>
          <w:tcPr>
            <w:tcW w:w="1434" w:type="dxa"/>
            <w:shd w:val="clear" w:color="auto" w:fill="auto"/>
          </w:tcPr>
          <w:p w14:paraId="4AC2C88F" w14:textId="77777777" w:rsidR="00695CF0" w:rsidRPr="00402644" w:rsidRDefault="00695CF0" w:rsidP="00E13248"/>
        </w:tc>
        <w:tc>
          <w:tcPr>
            <w:tcW w:w="1085" w:type="dxa"/>
          </w:tcPr>
          <w:p w14:paraId="2D950119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4857EC2E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700C8137" w14:textId="77777777" w:rsidR="00695CF0" w:rsidRPr="00402644" w:rsidRDefault="00695CF0" w:rsidP="00E13248"/>
        </w:tc>
      </w:tr>
      <w:tr w:rsidR="00402644" w:rsidRPr="00402644" w14:paraId="0EB07344" w14:textId="77777777" w:rsidTr="00E13248">
        <w:tc>
          <w:tcPr>
            <w:tcW w:w="851" w:type="dxa"/>
            <w:shd w:val="clear" w:color="auto" w:fill="auto"/>
          </w:tcPr>
          <w:p w14:paraId="0CC8AEEE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09EB8A46" w14:textId="77777777" w:rsidR="00695CF0" w:rsidRPr="00402644" w:rsidRDefault="00695CF0" w:rsidP="00E13248">
            <w:r w:rsidRPr="00402644">
              <w:t>Участие в выполнении хоздоговорных работ</w:t>
            </w:r>
          </w:p>
        </w:tc>
        <w:tc>
          <w:tcPr>
            <w:tcW w:w="1434" w:type="dxa"/>
            <w:shd w:val="clear" w:color="auto" w:fill="auto"/>
          </w:tcPr>
          <w:p w14:paraId="2C24608B" w14:textId="77777777" w:rsidR="00695CF0" w:rsidRPr="00402644" w:rsidRDefault="00695CF0" w:rsidP="00E13248"/>
        </w:tc>
        <w:tc>
          <w:tcPr>
            <w:tcW w:w="1085" w:type="dxa"/>
          </w:tcPr>
          <w:p w14:paraId="0A98886B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18B63522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21211F09" w14:textId="77777777" w:rsidR="00695CF0" w:rsidRPr="00402644" w:rsidRDefault="00695CF0" w:rsidP="00E13248"/>
        </w:tc>
      </w:tr>
      <w:tr w:rsidR="00402644" w:rsidRPr="00402644" w14:paraId="6F217707" w14:textId="77777777" w:rsidTr="00E13248">
        <w:tc>
          <w:tcPr>
            <w:tcW w:w="851" w:type="dxa"/>
            <w:shd w:val="clear" w:color="auto" w:fill="auto"/>
          </w:tcPr>
          <w:p w14:paraId="2242A6C3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72043D03" w14:textId="77777777" w:rsidR="00695CF0" w:rsidRPr="00402644" w:rsidRDefault="00695CF0" w:rsidP="00E13248">
            <w:r w:rsidRPr="00402644">
              <w:t>Участие в олимпиадах по профильным дисциплинам</w:t>
            </w:r>
          </w:p>
        </w:tc>
        <w:tc>
          <w:tcPr>
            <w:tcW w:w="1434" w:type="dxa"/>
            <w:shd w:val="clear" w:color="auto" w:fill="auto"/>
          </w:tcPr>
          <w:p w14:paraId="27A58272" w14:textId="77777777" w:rsidR="00695CF0" w:rsidRPr="00402644" w:rsidRDefault="00695CF0" w:rsidP="00E13248"/>
        </w:tc>
        <w:tc>
          <w:tcPr>
            <w:tcW w:w="1085" w:type="dxa"/>
          </w:tcPr>
          <w:p w14:paraId="138A07B0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3155AE39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3F099EE4" w14:textId="77777777" w:rsidR="00695CF0" w:rsidRPr="00402644" w:rsidRDefault="00695CF0" w:rsidP="00E13248"/>
        </w:tc>
      </w:tr>
      <w:tr w:rsidR="00402644" w:rsidRPr="00402644" w14:paraId="303A4106" w14:textId="77777777" w:rsidTr="00E13248">
        <w:tc>
          <w:tcPr>
            <w:tcW w:w="851" w:type="dxa"/>
            <w:shd w:val="clear" w:color="auto" w:fill="auto"/>
          </w:tcPr>
          <w:p w14:paraId="71E03E74" w14:textId="77777777" w:rsidR="00695CF0" w:rsidRPr="00402644" w:rsidRDefault="00695CF0" w:rsidP="00695CF0">
            <w:pPr>
              <w:pStyle w:val="af2"/>
              <w:numPr>
                <w:ilvl w:val="0"/>
                <w:numId w:val="34"/>
              </w:numPr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3036" w:type="dxa"/>
            <w:shd w:val="clear" w:color="auto" w:fill="auto"/>
          </w:tcPr>
          <w:p w14:paraId="42C8CC2C" w14:textId="77777777" w:rsidR="00695CF0" w:rsidRPr="00402644" w:rsidRDefault="00695CF0" w:rsidP="00E13248">
            <w:r w:rsidRPr="00402644">
              <w:t xml:space="preserve">Прочие формы участия в научной работе </w:t>
            </w:r>
            <w:r w:rsidRPr="00402644">
              <w:rPr>
                <w:i/>
              </w:rPr>
              <w:t>(указать)</w:t>
            </w:r>
          </w:p>
        </w:tc>
        <w:tc>
          <w:tcPr>
            <w:tcW w:w="1434" w:type="dxa"/>
            <w:shd w:val="clear" w:color="auto" w:fill="auto"/>
          </w:tcPr>
          <w:p w14:paraId="2C4D7A58" w14:textId="77777777" w:rsidR="00695CF0" w:rsidRPr="00402644" w:rsidRDefault="00695CF0" w:rsidP="00E13248"/>
        </w:tc>
        <w:tc>
          <w:tcPr>
            <w:tcW w:w="1085" w:type="dxa"/>
          </w:tcPr>
          <w:p w14:paraId="335B4AF3" w14:textId="77777777" w:rsidR="00695CF0" w:rsidRPr="00402644" w:rsidRDefault="00695CF0" w:rsidP="00E13248"/>
        </w:tc>
        <w:tc>
          <w:tcPr>
            <w:tcW w:w="1497" w:type="dxa"/>
            <w:shd w:val="clear" w:color="auto" w:fill="auto"/>
          </w:tcPr>
          <w:p w14:paraId="505722F8" w14:textId="77777777" w:rsidR="00695CF0" w:rsidRPr="00402644" w:rsidRDefault="00695CF0" w:rsidP="00E13248"/>
        </w:tc>
        <w:tc>
          <w:tcPr>
            <w:tcW w:w="1595" w:type="dxa"/>
            <w:shd w:val="clear" w:color="auto" w:fill="auto"/>
          </w:tcPr>
          <w:p w14:paraId="39E56401" w14:textId="77777777" w:rsidR="00695CF0" w:rsidRPr="00402644" w:rsidRDefault="00695CF0" w:rsidP="00E13248"/>
        </w:tc>
      </w:tr>
    </w:tbl>
    <w:p w14:paraId="45DD41AB" w14:textId="77777777" w:rsidR="00695CF0" w:rsidRPr="00D83D9C" w:rsidRDefault="00695CF0" w:rsidP="00695CF0">
      <w:pPr>
        <w:widowControl w:val="0"/>
        <w:spacing w:line="216" w:lineRule="auto"/>
        <w:jc w:val="center"/>
        <w:rPr>
          <w:b/>
        </w:rPr>
      </w:pPr>
    </w:p>
    <w:p w14:paraId="399F0F12" w14:textId="77777777" w:rsidR="000C691F" w:rsidRPr="00695CF0" w:rsidRDefault="000C691F" w:rsidP="00695CF0"/>
    <w:sectPr w:rsidR="000C691F" w:rsidRPr="00695CF0" w:rsidSect="00B5339B">
      <w:footerReference w:type="default" r:id="rId22"/>
      <w:footerReference w:type="first" r:id="rId23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D32070" w14:textId="77777777" w:rsidR="005B40A1" w:rsidRDefault="005B40A1">
      <w:r>
        <w:separator/>
      </w:r>
    </w:p>
  </w:endnote>
  <w:endnote w:type="continuationSeparator" w:id="0">
    <w:p w14:paraId="6B17CFF4" w14:textId="77777777" w:rsidR="005B40A1" w:rsidRDefault="005B40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3255741"/>
      <w:docPartObj>
        <w:docPartGallery w:val="Page Numbers (Bottom of Page)"/>
        <w:docPartUnique/>
      </w:docPartObj>
    </w:sdtPr>
    <w:sdtContent>
      <w:p w14:paraId="131F3F5C" w14:textId="77777777" w:rsidR="00256979" w:rsidRDefault="0025697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A28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39011A" w14:textId="77777777" w:rsidR="00256979" w:rsidRDefault="00256979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AD6CA" w14:textId="77777777" w:rsidR="005B40A1" w:rsidRDefault="005B40A1">
      <w:r>
        <w:separator/>
      </w:r>
    </w:p>
  </w:footnote>
  <w:footnote w:type="continuationSeparator" w:id="0">
    <w:p w14:paraId="0F25717B" w14:textId="77777777" w:rsidR="005B40A1" w:rsidRDefault="005B40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04ACB"/>
    <w:multiLevelType w:val="hybridMultilevel"/>
    <w:tmpl w:val="11A664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F0310"/>
    <w:multiLevelType w:val="multilevel"/>
    <w:tmpl w:val="C34A75D4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63D0FAC"/>
    <w:multiLevelType w:val="multilevel"/>
    <w:tmpl w:val="C34A75D4"/>
    <w:numStyleLink w:val="a"/>
  </w:abstractNum>
  <w:abstractNum w:abstractNumId="3" w15:restartNumberingAfterBreak="0">
    <w:nsid w:val="06B91D8C"/>
    <w:multiLevelType w:val="hybridMultilevel"/>
    <w:tmpl w:val="871EF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A96694"/>
    <w:multiLevelType w:val="multilevel"/>
    <w:tmpl w:val="92069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654190"/>
    <w:multiLevelType w:val="hybridMultilevel"/>
    <w:tmpl w:val="DB7A759A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1761AE9"/>
    <w:multiLevelType w:val="multilevel"/>
    <w:tmpl w:val="FB72CEB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14C7456E"/>
    <w:multiLevelType w:val="hybridMultilevel"/>
    <w:tmpl w:val="7B4EE79C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E42786"/>
    <w:multiLevelType w:val="hybridMultilevel"/>
    <w:tmpl w:val="014E8C90"/>
    <w:lvl w:ilvl="0" w:tplc="DAB84AA6">
      <w:start w:val="1"/>
      <w:numFmt w:val="bullet"/>
      <w:lvlText w:val="-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9" w15:restartNumberingAfterBreak="0">
    <w:nsid w:val="190044F2"/>
    <w:multiLevelType w:val="hybridMultilevel"/>
    <w:tmpl w:val="9476148E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0" w15:restartNumberingAfterBreak="0">
    <w:nsid w:val="20AF226F"/>
    <w:multiLevelType w:val="multilevel"/>
    <w:tmpl w:val="1FF08DA8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1" w15:restartNumberingAfterBreak="0">
    <w:nsid w:val="2B5C3548"/>
    <w:multiLevelType w:val="hybridMultilevel"/>
    <w:tmpl w:val="70608D10"/>
    <w:lvl w:ilvl="0" w:tplc="FD8CA4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D041C64"/>
    <w:multiLevelType w:val="hybridMultilevel"/>
    <w:tmpl w:val="FAC60796"/>
    <w:lvl w:ilvl="0" w:tplc="84AADF66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D0BA3"/>
    <w:multiLevelType w:val="hybridMultilevel"/>
    <w:tmpl w:val="396072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0574294"/>
    <w:multiLevelType w:val="multilevel"/>
    <w:tmpl w:val="EF484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9335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285629A"/>
    <w:multiLevelType w:val="multilevel"/>
    <w:tmpl w:val="C34A75D4"/>
    <w:numStyleLink w:val="a"/>
  </w:abstractNum>
  <w:abstractNum w:abstractNumId="17" w15:restartNumberingAfterBreak="0">
    <w:nsid w:val="36870E68"/>
    <w:multiLevelType w:val="multilevel"/>
    <w:tmpl w:val="C34A75D4"/>
    <w:numStyleLink w:val="a"/>
  </w:abstractNum>
  <w:abstractNum w:abstractNumId="18" w15:restartNumberingAfterBreak="0">
    <w:nsid w:val="3D534E60"/>
    <w:multiLevelType w:val="hybridMultilevel"/>
    <w:tmpl w:val="003410DA"/>
    <w:lvl w:ilvl="0" w:tplc="1E4E0AB6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D5D6949"/>
    <w:multiLevelType w:val="hybridMultilevel"/>
    <w:tmpl w:val="DEAE5DEC"/>
    <w:lvl w:ilvl="0" w:tplc="9FC84AA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2BD1641"/>
    <w:multiLevelType w:val="multilevel"/>
    <w:tmpl w:val="D2F22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9F72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947719D"/>
    <w:multiLevelType w:val="hybridMultilevel"/>
    <w:tmpl w:val="5C5825BE"/>
    <w:lvl w:ilvl="0" w:tplc="A908047C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90"/>
        </w:tabs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50"/>
        </w:tabs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70"/>
        </w:tabs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10"/>
        </w:tabs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30"/>
        </w:tabs>
        <w:ind w:left="6630" w:hanging="180"/>
      </w:pPr>
    </w:lvl>
  </w:abstractNum>
  <w:abstractNum w:abstractNumId="23" w15:restartNumberingAfterBreak="0">
    <w:nsid w:val="4BD61B40"/>
    <w:multiLevelType w:val="multilevel"/>
    <w:tmpl w:val="54B8A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8136C1"/>
    <w:multiLevelType w:val="multilevel"/>
    <w:tmpl w:val="1E16B020"/>
    <w:lvl w:ilvl="0">
      <w:start w:val="1"/>
      <w:numFmt w:val="decimal"/>
      <w:suff w:val="space"/>
      <w:lvlText w:val="%1.1.1"/>
      <w:lvlJc w:val="left"/>
      <w:pPr>
        <w:ind w:left="284" w:firstLine="425"/>
      </w:pPr>
      <w:rPr>
        <w:rFonts w:ascii="Times New Roman" w:hAnsi="Times New Roman" w:hint="default"/>
        <w:b/>
        <w:i w:val="0"/>
        <w:caps w:val="0"/>
        <w:smallCaps w:val="0"/>
        <w:strike w:val="0"/>
        <w:dstrike w:val="0"/>
        <w:vanish w:val="0"/>
        <w:color w:val="auto"/>
        <w:sz w:val="28"/>
        <w:vertAlign w:val="baseline"/>
      </w:rPr>
    </w:lvl>
    <w:lvl w:ilvl="1">
      <w:start w:val="1"/>
      <w:numFmt w:val="decimal"/>
      <w:lvlText w:val="%2)"/>
      <w:lvlJc w:val="left"/>
      <w:pPr>
        <w:ind w:left="33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lowerRoman"/>
      <w:lvlText w:val="%3)"/>
      <w:lvlJc w:val="left"/>
      <w:pPr>
        <w:ind w:left="393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753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113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7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8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93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3" w:hanging="360"/>
      </w:pPr>
      <w:rPr>
        <w:rFonts w:hint="default"/>
      </w:rPr>
    </w:lvl>
  </w:abstractNum>
  <w:abstractNum w:abstractNumId="25" w15:restartNumberingAfterBreak="0">
    <w:nsid w:val="509D6F8E"/>
    <w:multiLevelType w:val="hybridMultilevel"/>
    <w:tmpl w:val="0FA22286"/>
    <w:lvl w:ilvl="0" w:tplc="8AB24C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8D5354"/>
    <w:multiLevelType w:val="hybridMultilevel"/>
    <w:tmpl w:val="F31642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E31F2B"/>
    <w:multiLevelType w:val="multilevel"/>
    <w:tmpl w:val="C34A75D4"/>
    <w:numStyleLink w:val="a"/>
  </w:abstractNum>
  <w:abstractNum w:abstractNumId="28" w15:restartNumberingAfterBreak="0">
    <w:nsid w:val="53676BD4"/>
    <w:multiLevelType w:val="hybridMultilevel"/>
    <w:tmpl w:val="AD262342"/>
    <w:lvl w:ilvl="0" w:tplc="0434BAA0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5C2C4680"/>
    <w:multiLevelType w:val="hybridMultilevel"/>
    <w:tmpl w:val="A6F45DD8"/>
    <w:lvl w:ilvl="0" w:tplc="AE3C9F7A">
      <w:start w:val="1"/>
      <w:numFmt w:val="lowerLetter"/>
      <w:lvlText w:val="%1)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700"/>
        </w:tabs>
        <w:ind w:left="27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20"/>
        </w:tabs>
        <w:ind w:left="34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40"/>
        </w:tabs>
        <w:ind w:left="41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60"/>
        </w:tabs>
        <w:ind w:left="48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580"/>
        </w:tabs>
        <w:ind w:left="55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00"/>
        </w:tabs>
        <w:ind w:left="63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20"/>
        </w:tabs>
        <w:ind w:left="70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40"/>
        </w:tabs>
        <w:ind w:left="7740" w:hanging="180"/>
      </w:pPr>
    </w:lvl>
  </w:abstractNum>
  <w:abstractNum w:abstractNumId="30" w15:restartNumberingAfterBreak="0">
    <w:nsid w:val="5E27395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669E7703"/>
    <w:multiLevelType w:val="hybridMultilevel"/>
    <w:tmpl w:val="44A274DC"/>
    <w:lvl w:ilvl="0" w:tplc="9920DCB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A91285"/>
    <w:multiLevelType w:val="hybridMultilevel"/>
    <w:tmpl w:val="4CFE3780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3" w15:restartNumberingAfterBreak="0">
    <w:nsid w:val="68FE1AD8"/>
    <w:multiLevelType w:val="singleLevel"/>
    <w:tmpl w:val="19261838"/>
    <w:lvl w:ilvl="0">
      <w:numFmt w:val="bullet"/>
      <w:lvlText w:val="-"/>
      <w:lvlJc w:val="left"/>
      <w:pPr>
        <w:tabs>
          <w:tab w:val="num" w:pos="720"/>
        </w:tabs>
        <w:ind w:left="720" w:hanging="360"/>
      </w:pPr>
    </w:lvl>
  </w:abstractNum>
  <w:abstractNum w:abstractNumId="34" w15:restartNumberingAfterBreak="0">
    <w:nsid w:val="6FB12A63"/>
    <w:multiLevelType w:val="hybridMultilevel"/>
    <w:tmpl w:val="1E365586"/>
    <w:lvl w:ilvl="0" w:tplc="33EA10FE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FD57AF3"/>
    <w:multiLevelType w:val="hybridMultilevel"/>
    <w:tmpl w:val="230CF1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9223A9"/>
    <w:multiLevelType w:val="hybridMultilevel"/>
    <w:tmpl w:val="7DB89AC8"/>
    <w:lvl w:ilvl="0" w:tplc="D1DA1EA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65321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8F2366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 w15:restartNumberingAfterBreak="0">
    <w:nsid w:val="7ABA7CA7"/>
    <w:multiLevelType w:val="multilevel"/>
    <w:tmpl w:val="C34A75D4"/>
    <w:numStyleLink w:val="a"/>
  </w:abstractNum>
  <w:abstractNum w:abstractNumId="40" w15:restartNumberingAfterBreak="0">
    <w:nsid w:val="7EC47D60"/>
    <w:multiLevelType w:val="multilevel"/>
    <w:tmpl w:val="C34A75D4"/>
    <w:numStyleLink w:val="a"/>
  </w:abstractNum>
  <w:num w:numId="1" w16cid:durableId="1936592147">
    <w:abstractNumId w:val="33"/>
  </w:num>
  <w:num w:numId="2" w16cid:durableId="188491384">
    <w:abstractNumId w:val="22"/>
  </w:num>
  <w:num w:numId="3" w16cid:durableId="659238227">
    <w:abstractNumId w:val="19"/>
  </w:num>
  <w:num w:numId="4" w16cid:durableId="796030230">
    <w:abstractNumId w:val="29"/>
  </w:num>
  <w:num w:numId="5" w16cid:durableId="171069267">
    <w:abstractNumId w:val="18"/>
  </w:num>
  <w:num w:numId="6" w16cid:durableId="672072172">
    <w:abstractNumId w:val="32"/>
  </w:num>
  <w:num w:numId="7" w16cid:durableId="868642059">
    <w:abstractNumId w:val="28"/>
  </w:num>
  <w:num w:numId="8" w16cid:durableId="886260841">
    <w:abstractNumId w:val="5"/>
  </w:num>
  <w:num w:numId="9" w16cid:durableId="500898623">
    <w:abstractNumId w:val="7"/>
  </w:num>
  <w:num w:numId="10" w16cid:durableId="210850335">
    <w:abstractNumId w:val="34"/>
  </w:num>
  <w:num w:numId="11" w16cid:durableId="168374331">
    <w:abstractNumId w:val="37"/>
    <w:lvlOverride w:ilvl="0">
      <w:startOverride w:val="1"/>
    </w:lvlOverride>
  </w:num>
  <w:num w:numId="12" w16cid:durableId="1700549095">
    <w:abstractNumId w:val="25"/>
  </w:num>
  <w:num w:numId="13" w16cid:durableId="719746695">
    <w:abstractNumId w:val="36"/>
  </w:num>
  <w:num w:numId="14" w16cid:durableId="1273593771">
    <w:abstractNumId w:val="11"/>
  </w:num>
  <w:num w:numId="15" w16cid:durableId="604534848">
    <w:abstractNumId w:val="31"/>
  </w:num>
  <w:num w:numId="16" w16cid:durableId="29577281">
    <w:abstractNumId w:val="9"/>
  </w:num>
  <w:num w:numId="17" w16cid:durableId="785924991">
    <w:abstractNumId w:val="8"/>
  </w:num>
  <w:num w:numId="18" w16cid:durableId="1434745273">
    <w:abstractNumId w:val="21"/>
  </w:num>
  <w:num w:numId="19" w16cid:durableId="1530069100">
    <w:abstractNumId w:val="6"/>
  </w:num>
  <w:num w:numId="20" w16cid:durableId="339090384">
    <w:abstractNumId w:val="10"/>
  </w:num>
  <w:num w:numId="21" w16cid:durableId="300159744">
    <w:abstractNumId w:val="38"/>
  </w:num>
  <w:num w:numId="22" w16cid:durableId="1739401754">
    <w:abstractNumId w:val="30"/>
  </w:num>
  <w:num w:numId="23" w16cid:durableId="1184319290">
    <w:abstractNumId w:val="24"/>
  </w:num>
  <w:num w:numId="24" w16cid:durableId="221600350">
    <w:abstractNumId w:val="1"/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709"/>
        </w:pPr>
        <w:rPr>
          <w:rFonts w:ascii="Times New Roman" w:hAnsi="Times New Roman" w:hint="default"/>
          <w:b/>
          <w:sz w:val="28"/>
        </w:rPr>
      </w:lvl>
    </w:lvlOverride>
  </w:num>
  <w:num w:numId="25" w16cid:durableId="7713912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120100989">
    <w:abstractNumId w:val="15"/>
  </w:num>
  <w:num w:numId="27" w16cid:durableId="587082882">
    <w:abstractNumId w:val="16"/>
  </w:num>
  <w:num w:numId="28" w16cid:durableId="1157840434">
    <w:abstractNumId w:val="2"/>
  </w:num>
  <w:num w:numId="29" w16cid:durableId="355230600">
    <w:abstractNumId w:val="17"/>
  </w:num>
  <w:num w:numId="30" w16cid:durableId="1865510201">
    <w:abstractNumId w:val="40"/>
  </w:num>
  <w:num w:numId="31" w16cid:durableId="526451228">
    <w:abstractNumId w:val="39"/>
  </w:num>
  <w:num w:numId="32" w16cid:durableId="605847165">
    <w:abstractNumId w:val="27"/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709"/>
        </w:pPr>
      </w:lvl>
    </w:lvlOverride>
  </w:num>
  <w:num w:numId="33" w16cid:durableId="1679769179">
    <w:abstractNumId w:val="3"/>
  </w:num>
  <w:num w:numId="34" w16cid:durableId="1015575984">
    <w:abstractNumId w:val="0"/>
  </w:num>
  <w:num w:numId="35" w16cid:durableId="937983715">
    <w:abstractNumId w:val="14"/>
  </w:num>
  <w:num w:numId="36" w16cid:durableId="716272980">
    <w:abstractNumId w:val="20"/>
  </w:num>
  <w:num w:numId="37" w16cid:durableId="1145775496">
    <w:abstractNumId w:val="4"/>
  </w:num>
  <w:num w:numId="38" w16cid:durableId="1686711881">
    <w:abstractNumId w:val="35"/>
  </w:num>
  <w:num w:numId="39" w16cid:durableId="1736975650">
    <w:abstractNumId w:val="12"/>
  </w:num>
  <w:num w:numId="40" w16cid:durableId="2134253526">
    <w:abstractNumId w:val="26"/>
  </w:num>
  <w:num w:numId="41" w16cid:durableId="2124613843">
    <w:abstractNumId w:val="13"/>
  </w:num>
  <w:num w:numId="42" w16cid:durableId="421992335">
    <w:abstractNumId w:val="23"/>
  </w:num>
  <w:num w:numId="43" w16cid:durableId="1074160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95CF0"/>
    <w:rsid w:val="00000458"/>
    <w:rsid w:val="00000999"/>
    <w:rsid w:val="00000CA4"/>
    <w:rsid w:val="00001975"/>
    <w:rsid w:val="00002BBE"/>
    <w:rsid w:val="00003328"/>
    <w:rsid w:val="0000355A"/>
    <w:rsid w:val="00003EA0"/>
    <w:rsid w:val="00004152"/>
    <w:rsid w:val="000051B4"/>
    <w:rsid w:val="00006D97"/>
    <w:rsid w:val="00006FD8"/>
    <w:rsid w:val="0000758C"/>
    <w:rsid w:val="000101D2"/>
    <w:rsid w:val="00012096"/>
    <w:rsid w:val="00012ED8"/>
    <w:rsid w:val="00013D9F"/>
    <w:rsid w:val="00015EB4"/>
    <w:rsid w:val="00016301"/>
    <w:rsid w:val="000201E3"/>
    <w:rsid w:val="00022241"/>
    <w:rsid w:val="00023BF0"/>
    <w:rsid w:val="00023DE3"/>
    <w:rsid w:val="0002457D"/>
    <w:rsid w:val="0002506C"/>
    <w:rsid w:val="000254F5"/>
    <w:rsid w:val="0002706D"/>
    <w:rsid w:val="0002740F"/>
    <w:rsid w:val="00030953"/>
    <w:rsid w:val="00031A67"/>
    <w:rsid w:val="0003295E"/>
    <w:rsid w:val="00035933"/>
    <w:rsid w:val="00036DE1"/>
    <w:rsid w:val="00036FC7"/>
    <w:rsid w:val="000426D8"/>
    <w:rsid w:val="00043400"/>
    <w:rsid w:val="00045DCB"/>
    <w:rsid w:val="000466EB"/>
    <w:rsid w:val="00051597"/>
    <w:rsid w:val="00053D28"/>
    <w:rsid w:val="000558E6"/>
    <w:rsid w:val="00060795"/>
    <w:rsid w:val="000636BC"/>
    <w:rsid w:val="00065D35"/>
    <w:rsid w:val="00066CBB"/>
    <w:rsid w:val="000676CD"/>
    <w:rsid w:val="000679E3"/>
    <w:rsid w:val="00070449"/>
    <w:rsid w:val="000707D3"/>
    <w:rsid w:val="00071A60"/>
    <w:rsid w:val="000748B9"/>
    <w:rsid w:val="000756D1"/>
    <w:rsid w:val="00083340"/>
    <w:rsid w:val="000836DC"/>
    <w:rsid w:val="00083E6A"/>
    <w:rsid w:val="0008603A"/>
    <w:rsid w:val="0008611A"/>
    <w:rsid w:val="00091442"/>
    <w:rsid w:val="00092FC0"/>
    <w:rsid w:val="00095673"/>
    <w:rsid w:val="00095F07"/>
    <w:rsid w:val="00096046"/>
    <w:rsid w:val="00096146"/>
    <w:rsid w:val="0009637C"/>
    <w:rsid w:val="000966A5"/>
    <w:rsid w:val="00096D9F"/>
    <w:rsid w:val="000A0BF3"/>
    <w:rsid w:val="000A1C41"/>
    <w:rsid w:val="000A1FAA"/>
    <w:rsid w:val="000A2F63"/>
    <w:rsid w:val="000A482C"/>
    <w:rsid w:val="000A7CEE"/>
    <w:rsid w:val="000B1F20"/>
    <w:rsid w:val="000B25FA"/>
    <w:rsid w:val="000B30CF"/>
    <w:rsid w:val="000B30E9"/>
    <w:rsid w:val="000B3E08"/>
    <w:rsid w:val="000B670A"/>
    <w:rsid w:val="000B76B9"/>
    <w:rsid w:val="000C06AC"/>
    <w:rsid w:val="000C47BA"/>
    <w:rsid w:val="000C5AA0"/>
    <w:rsid w:val="000C691F"/>
    <w:rsid w:val="000D0744"/>
    <w:rsid w:val="000D0B78"/>
    <w:rsid w:val="000D1562"/>
    <w:rsid w:val="000D2953"/>
    <w:rsid w:val="000D3A79"/>
    <w:rsid w:val="000D5517"/>
    <w:rsid w:val="000D5F4E"/>
    <w:rsid w:val="000D6731"/>
    <w:rsid w:val="000E04C3"/>
    <w:rsid w:val="000E1AFC"/>
    <w:rsid w:val="000E1F55"/>
    <w:rsid w:val="000E3278"/>
    <w:rsid w:val="000E44D8"/>
    <w:rsid w:val="000E4CB3"/>
    <w:rsid w:val="000E4E0A"/>
    <w:rsid w:val="000E5B0E"/>
    <w:rsid w:val="000E61EE"/>
    <w:rsid w:val="000E7907"/>
    <w:rsid w:val="000E79C6"/>
    <w:rsid w:val="000F09E8"/>
    <w:rsid w:val="000F17F9"/>
    <w:rsid w:val="000F34B2"/>
    <w:rsid w:val="000F3997"/>
    <w:rsid w:val="000F5C9F"/>
    <w:rsid w:val="000F6014"/>
    <w:rsid w:val="000F6874"/>
    <w:rsid w:val="000F6D3D"/>
    <w:rsid w:val="000F7ED6"/>
    <w:rsid w:val="0010611F"/>
    <w:rsid w:val="00111F83"/>
    <w:rsid w:val="0011238E"/>
    <w:rsid w:val="00112C81"/>
    <w:rsid w:val="00112F52"/>
    <w:rsid w:val="001149D1"/>
    <w:rsid w:val="001162B3"/>
    <w:rsid w:val="00116AAA"/>
    <w:rsid w:val="00120CA9"/>
    <w:rsid w:val="00120D72"/>
    <w:rsid w:val="001221B7"/>
    <w:rsid w:val="00123B66"/>
    <w:rsid w:val="00124C73"/>
    <w:rsid w:val="00125885"/>
    <w:rsid w:val="00125C75"/>
    <w:rsid w:val="001270A6"/>
    <w:rsid w:val="00127954"/>
    <w:rsid w:val="001330D7"/>
    <w:rsid w:val="00134076"/>
    <w:rsid w:val="00135451"/>
    <w:rsid w:val="0014090E"/>
    <w:rsid w:val="00140C01"/>
    <w:rsid w:val="00142296"/>
    <w:rsid w:val="001440AE"/>
    <w:rsid w:val="00145AF3"/>
    <w:rsid w:val="0014694C"/>
    <w:rsid w:val="00150350"/>
    <w:rsid w:val="00150B0B"/>
    <w:rsid w:val="00153BD9"/>
    <w:rsid w:val="00153D42"/>
    <w:rsid w:val="00155972"/>
    <w:rsid w:val="00155B94"/>
    <w:rsid w:val="00156766"/>
    <w:rsid w:val="0016011A"/>
    <w:rsid w:val="00162758"/>
    <w:rsid w:val="00164A94"/>
    <w:rsid w:val="00165265"/>
    <w:rsid w:val="001671D7"/>
    <w:rsid w:val="0017158A"/>
    <w:rsid w:val="00173460"/>
    <w:rsid w:val="00174DED"/>
    <w:rsid w:val="001754D9"/>
    <w:rsid w:val="0017562D"/>
    <w:rsid w:val="0017709E"/>
    <w:rsid w:val="001801ED"/>
    <w:rsid w:val="00186A57"/>
    <w:rsid w:val="00190447"/>
    <w:rsid w:val="001923CD"/>
    <w:rsid w:val="00192CF2"/>
    <w:rsid w:val="00193A2F"/>
    <w:rsid w:val="0019489A"/>
    <w:rsid w:val="00195869"/>
    <w:rsid w:val="00196280"/>
    <w:rsid w:val="0019637B"/>
    <w:rsid w:val="001A000A"/>
    <w:rsid w:val="001A00BB"/>
    <w:rsid w:val="001A0A95"/>
    <w:rsid w:val="001A23D9"/>
    <w:rsid w:val="001A324A"/>
    <w:rsid w:val="001A3C15"/>
    <w:rsid w:val="001A3F8B"/>
    <w:rsid w:val="001A499F"/>
    <w:rsid w:val="001A54B2"/>
    <w:rsid w:val="001A6212"/>
    <w:rsid w:val="001A7481"/>
    <w:rsid w:val="001B005F"/>
    <w:rsid w:val="001B0307"/>
    <w:rsid w:val="001B409D"/>
    <w:rsid w:val="001B42CE"/>
    <w:rsid w:val="001B4681"/>
    <w:rsid w:val="001B6877"/>
    <w:rsid w:val="001C4FC9"/>
    <w:rsid w:val="001C512F"/>
    <w:rsid w:val="001C58DF"/>
    <w:rsid w:val="001C6352"/>
    <w:rsid w:val="001C7B0B"/>
    <w:rsid w:val="001D019C"/>
    <w:rsid w:val="001D2C26"/>
    <w:rsid w:val="001D3414"/>
    <w:rsid w:val="001D525A"/>
    <w:rsid w:val="001D6BA6"/>
    <w:rsid w:val="001D6DBB"/>
    <w:rsid w:val="001E0602"/>
    <w:rsid w:val="001E0C60"/>
    <w:rsid w:val="001E252E"/>
    <w:rsid w:val="001E2ABE"/>
    <w:rsid w:val="001E2D16"/>
    <w:rsid w:val="001E3D7C"/>
    <w:rsid w:val="001E4383"/>
    <w:rsid w:val="001E4F22"/>
    <w:rsid w:val="001E6F4A"/>
    <w:rsid w:val="001E7C37"/>
    <w:rsid w:val="001F065E"/>
    <w:rsid w:val="001F1477"/>
    <w:rsid w:val="001F2039"/>
    <w:rsid w:val="001F220E"/>
    <w:rsid w:val="001F23D2"/>
    <w:rsid w:val="001F27FD"/>
    <w:rsid w:val="001F396B"/>
    <w:rsid w:val="001F56AE"/>
    <w:rsid w:val="00200CAD"/>
    <w:rsid w:val="00203B88"/>
    <w:rsid w:val="00204923"/>
    <w:rsid w:val="00205668"/>
    <w:rsid w:val="00206424"/>
    <w:rsid w:val="00206763"/>
    <w:rsid w:val="00206C9B"/>
    <w:rsid w:val="00210850"/>
    <w:rsid w:val="0021218F"/>
    <w:rsid w:val="00212D44"/>
    <w:rsid w:val="00214582"/>
    <w:rsid w:val="00214752"/>
    <w:rsid w:val="002154D6"/>
    <w:rsid w:val="002156F8"/>
    <w:rsid w:val="00216E82"/>
    <w:rsid w:val="002170A8"/>
    <w:rsid w:val="00217652"/>
    <w:rsid w:val="002202C8"/>
    <w:rsid w:val="00220CCE"/>
    <w:rsid w:val="00223915"/>
    <w:rsid w:val="0022510C"/>
    <w:rsid w:val="0022615E"/>
    <w:rsid w:val="002269CA"/>
    <w:rsid w:val="00227160"/>
    <w:rsid w:val="00233B3C"/>
    <w:rsid w:val="0023485A"/>
    <w:rsid w:val="00234E50"/>
    <w:rsid w:val="00234F20"/>
    <w:rsid w:val="00241E85"/>
    <w:rsid w:val="00243C0F"/>
    <w:rsid w:val="00244104"/>
    <w:rsid w:val="00247472"/>
    <w:rsid w:val="0024756E"/>
    <w:rsid w:val="002508D0"/>
    <w:rsid w:val="00250F0C"/>
    <w:rsid w:val="00252491"/>
    <w:rsid w:val="00253990"/>
    <w:rsid w:val="002550A1"/>
    <w:rsid w:val="002557F6"/>
    <w:rsid w:val="00256979"/>
    <w:rsid w:val="002618B1"/>
    <w:rsid w:val="00266182"/>
    <w:rsid w:val="0026781D"/>
    <w:rsid w:val="002678AD"/>
    <w:rsid w:val="00273A0B"/>
    <w:rsid w:val="00273B67"/>
    <w:rsid w:val="00273CF3"/>
    <w:rsid w:val="00274209"/>
    <w:rsid w:val="0027523A"/>
    <w:rsid w:val="00276F14"/>
    <w:rsid w:val="00277A5C"/>
    <w:rsid w:val="0028159E"/>
    <w:rsid w:val="00282495"/>
    <w:rsid w:val="00287FF2"/>
    <w:rsid w:val="002902A8"/>
    <w:rsid w:val="002903D8"/>
    <w:rsid w:val="0029130D"/>
    <w:rsid w:val="0029271F"/>
    <w:rsid w:val="0029363B"/>
    <w:rsid w:val="00293650"/>
    <w:rsid w:val="00293AB9"/>
    <w:rsid w:val="00294952"/>
    <w:rsid w:val="0029552B"/>
    <w:rsid w:val="00295FCF"/>
    <w:rsid w:val="002960C8"/>
    <w:rsid w:val="002962DD"/>
    <w:rsid w:val="0029689D"/>
    <w:rsid w:val="002A00D8"/>
    <w:rsid w:val="002A0BC2"/>
    <w:rsid w:val="002A0C91"/>
    <w:rsid w:val="002A0CB0"/>
    <w:rsid w:val="002A0E54"/>
    <w:rsid w:val="002A3376"/>
    <w:rsid w:val="002A4ADC"/>
    <w:rsid w:val="002B00A2"/>
    <w:rsid w:val="002B12E6"/>
    <w:rsid w:val="002B3CE8"/>
    <w:rsid w:val="002B4438"/>
    <w:rsid w:val="002B7B77"/>
    <w:rsid w:val="002C0239"/>
    <w:rsid w:val="002C0FD5"/>
    <w:rsid w:val="002C2043"/>
    <w:rsid w:val="002C2D84"/>
    <w:rsid w:val="002C3346"/>
    <w:rsid w:val="002C5FA1"/>
    <w:rsid w:val="002C7753"/>
    <w:rsid w:val="002D00AE"/>
    <w:rsid w:val="002D4E48"/>
    <w:rsid w:val="002D4FEB"/>
    <w:rsid w:val="002D68C3"/>
    <w:rsid w:val="002E2E0A"/>
    <w:rsid w:val="002E3436"/>
    <w:rsid w:val="002E34B4"/>
    <w:rsid w:val="002E371A"/>
    <w:rsid w:val="002E67CA"/>
    <w:rsid w:val="002E6C93"/>
    <w:rsid w:val="002E7F4E"/>
    <w:rsid w:val="002F0B03"/>
    <w:rsid w:val="002F1807"/>
    <w:rsid w:val="002F224F"/>
    <w:rsid w:val="002F22EA"/>
    <w:rsid w:val="002F2EB3"/>
    <w:rsid w:val="002F312B"/>
    <w:rsid w:val="002F37C9"/>
    <w:rsid w:val="002F431F"/>
    <w:rsid w:val="002F5073"/>
    <w:rsid w:val="002F5454"/>
    <w:rsid w:val="002F7BE7"/>
    <w:rsid w:val="003016F9"/>
    <w:rsid w:val="00303ACC"/>
    <w:rsid w:val="00304CF3"/>
    <w:rsid w:val="003067FF"/>
    <w:rsid w:val="0030694B"/>
    <w:rsid w:val="0030752F"/>
    <w:rsid w:val="00307EE0"/>
    <w:rsid w:val="00310318"/>
    <w:rsid w:val="003110F9"/>
    <w:rsid w:val="003117DC"/>
    <w:rsid w:val="00312A75"/>
    <w:rsid w:val="00313B27"/>
    <w:rsid w:val="00317A28"/>
    <w:rsid w:val="0032158C"/>
    <w:rsid w:val="00322AAD"/>
    <w:rsid w:val="00324098"/>
    <w:rsid w:val="00325123"/>
    <w:rsid w:val="00325D69"/>
    <w:rsid w:val="00326759"/>
    <w:rsid w:val="00326A9A"/>
    <w:rsid w:val="00326E4F"/>
    <w:rsid w:val="00327C75"/>
    <w:rsid w:val="00330324"/>
    <w:rsid w:val="00330826"/>
    <w:rsid w:val="00330B0D"/>
    <w:rsid w:val="0033336D"/>
    <w:rsid w:val="003334B4"/>
    <w:rsid w:val="00334EBA"/>
    <w:rsid w:val="0034090C"/>
    <w:rsid w:val="00340DB0"/>
    <w:rsid w:val="00340EAC"/>
    <w:rsid w:val="003441F6"/>
    <w:rsid w:val="003442B7"/>
    <w:rsid w:val="0034757E"/>
    <w:rsid w:val="00350CC3"/>
    <w:rsid w:val="003512D5"/>
    <w:rsid w:val="00351448"/>
    <w:rsid w:val="003514AF"/>
    <w:rsid w:val="003523D9"/>
    <w:rsid w:val="0035607B"/>
    <w:rsid w:val="00356D0F"/>
    <w:rsid w:val="00357991"/>
    <w:rsid w:val="003605D7"/>
    <w:rsid w:val="00360941"/>
    <w:rsid w:val="00361483"/>
    <w:rsid w:val="00365E77"/>
    <w:rsid w:val="0037272D"/>
    <w:rsid w:val="003753E4"/>
    <w:rsid w:val="0037608C"/>
    <w:rsid w:val="00376AB7"/>
    <w:rsid w:val="003824CF"/>
    <w:rsid w:val="00382D8B"/>
    <w:rsid w:val="0038328B"/>
    <w:rsid w:val="003837BE"/>
    <w:rsid w:val="00384948"/>
    <w:rsid w:val="00384BA3"/>
    <w:rsid w:val="003913A3"/>
    <w:rsid w:val="00392388"/>
    <w:rsid w:val="00393F4A"/>
    <w:rsid w:val="00394264"/>
    <w:rsid w:val="0039493D"/>
    <w:rsid w:val="00394C94"/>
    <w:rsid w:val="0039749B"/>
    <w:rsid w:val="003A1D8F"/>
    <w:rsid w:val="003B2432"/>
    <w:rsid w:val="003B2761"/>
    <w:rsid w:val="003B3EFC"/>
    <w:rsid w:val="003B54B5"/>
    <w:rsid w:val="003B5E88"/>
    <w:rsid w:val="003B7302"/>
    <w:rsid w:val="003B7369"/>
    <w:rsid w:val="003C0308"/>
    <w:rsid w:val="003C0945"/>
    <w:rsid w:val="003C1642"/>
    <w:rsid w:val="003C3CD4"/>
    <w:rsid w:val="003C4F84"/>
    <w:rsid w:val="003C5700"/>
    <w:rsid w:val="003C6C29"/>
    <w:rsid w:val="003D3C1F"/>
    <w:rsid w:val="003D4C6B"/>
    <w:rsid w:val="003D6206"/>
    <w:rsid w:val="003D67C8"/>
    <w:rsid w:val="003D78AC"/>
    <w:rsid w:val="003E26DA"/>
    <w:rsid w:val="003E2786"/>
    <w:rsid w:val="003E3A83"/>
    <w:rsid w:val="003E61F1"/>
    <w:rsid w:val="003F0D77"/>
    <w:rsid w:val="003F0DE0"/>
    <w:rsid w:val="003F26F4"/>
    <w:rsid w:val="003F296D"/>
    <w:rsid w:val="003F495F"/>
    <w:rsid w:val="003F59C8"/>
    <w:rsid w:val="00401646"/>
    <w:rsid w:val="00402644"/>
    <w:rsid w:val="00405AA4"/>
    <w:rsid w:val="00406B01"/>
    <w:rsid w:val="004076B7"/>
    <w:rsid w:val="00412028"/>
    <w:rsid w:val="004126AB"/>
    <w:rsid w:val="0041358E"/>
    <w:rsid w:val="004147DF"/>
    <w:rsid w:val="00416CBC"/>
    <w:rsid w:val="00417806"/>
    <w:rsid w:val="00420845"/>
    <w:rsid w:val="004213AA"/>
    <w:rsid w:val="00421DB2"/>
    <w:rsid w:val="00422D5D"/>
    <w:rsid w:val="004235DA"/>
    <w:rsid w:val="00423923"/>
    <w:rsid w:val="00423E71"/>
    <w:rsid w:val="0043019C"/>
    <w:rsid w:val="00430290"/>
    <w:rsid w:val="004303DC"/>
    <w:rsid w:val="00431515"/>
    <w:rsid w:val="00431CF1"/>
    <w:rsid w:val="00432856"/>
    <w:rsid w:val="004341FA"/>
    <w:rsid w:val="00435620"/>
    <w:rsid w:val="00435A50"/>
    <w:rsid w:val="00436D7B"/>
    <w:rsid w:val="00442FB1"/>
    <w:rsid w:val="00443328"/>
    <w:rsid w:val="00443C48"/>
    <w:rsid w:val="00444959"/>
    <w:rsid w:val="004453EA"/>
    <w:rsid w:val="00445BB6"/>
    <w:rsid w:val="004460A4"/>
    <w:rsid w:val="00447530"/>
    <w:rsid w:val="00447B6C"/>
    <w:rsid w:val="004504C7"/>
    <w:rsid w:val="004518FC"/>
    <w:rsid w:val="00454348"/>
    <w:rsid w:val="004548FC"/>
    <w:rsid w:val="00455E89"/>
    <w:rsid w:val="004658E5"/>
    <w:rsid w:val="00466139"/>
    <w:rsid w:val="00467803"/>
    <w:rsid w:val="00470944"/>
    <w:rsid w:val="00470A18"/>
    <w:rsid w:val="00472967"/>
    <w:rsid w:val="00472C75"/>
    <w:rsid w:val="00472F09"/>
    <w:rsid w:val="004732F3"/>
    <w:rsid w:val="004739A2"/>
    <w:rsid w:val="00473D09"/>
    <w:rsid w:val="00473D74"/>
    <w:rsid w:val="004749FB"/>
    <w:rsid w:val="00476FB7"/>
    <w:rsid w:val="004808C6"/>
    <w:rsid w:val="0048325E"/>
    <w:rsid w:val="004836C2"/>
    <w:rsid w:val="00483CCF"/>
    <w:rsid w:val="00483EBF"/>
    <w:rsid w:val="00484C4F"/>
    <w:rsid w:val="0048581B"/>
    <w:rsid w:val="00485850"/>
    <w:rsid w:val="00487CE8"/>
    <w:rsid w:val="0049086A"/>
    <w:rsid w:val="0049232F"/>
    <w:rsid w:val="00493251"/>
    <w:rsid w:val="0049399B"/>
    <w:rsid w:val="00494191"/>
    <w:rsid w:val="00495663"/>
    <w:rsid w:val="0049681D"/>
    <w:rsid w:val="0049747E"/>
    <w:rsid w:val="004A10D0"/>
    <w:rsid w:val="004A25C5"/>
    <w:rsid w:val="004A2EF6"/>
    <w:rsid w:val="004A4509"/>
    <w:rsid w:val="004A561B"/>
    <w:rsid w:val="004A5BEA"/>
    <w:rsid w:val="004A67A3"/>
    <w:rsid w:val="004A71A4"/>
    <w:rsid w:val="004B04E3"/>
    <w:rsid w:val="004B0D6A"/>
    <w:rsid w:val="004B115F"/>
    <w:rsid w:val="004B1C23"/>
    <w:rsid w:val="004B5579"/>
    <w:rsid w:val="004B6E69"/>
    <w:rsid w:val="004B74DA"/>
    <w:rsid w:val="004C1732"/>
    <w:rsid w:val="004C3A4B"/>
    <w:rsid w:val="004C5226"/>
    <w:rsid w:val="004C6BD2"/>
    <w:rsid w:val="004C787F"/>
    <w:rsid w:val="004D0230"/>
    <w:rsid w:val="004D0D11"/>
    <w:rsid w:val="004D1648"/>
    <w:rsid w:val="004D3114"/>
    <w:rsid w:val="004D4749"/>
    <w:rsid w:val="004D5D91"/>
    <w:rsid w:val="004D7422"/>
    <w:rsid w:val="004E406A"/>
    <w:rsid w:val="004E533C"/>
    <w:rsid w:val="004E58E3"/>
    <w:rsid w:val="004E6EE2"/>
    <w:rsid w:val="004E7E49"/>
    <w:rsid w:val="004F059F"/>
    <w:rsid w:val="004F13DD"/>
    <w:rsid w:val="004F5F53"/>
    <w:rsid w:val="00500D47"/>
    <w:rsid w:val="00503385"/>
    <w:rsid w:val="005038C2"/>
    <w:rsid w:val="0050508B"/>
    <w:rsid w:val="005058F0"/>
    <w:rsid w:val="0050779F"/>
    <w:rsid w:val="00510EE9"/>
    <w:rsid w:val="00512C7D"/>
    <w:rsid w:val="00513E60"/>
    <w:rsid w:val="00516642"/>
    <w:rsid w:val="00517B1C"/>
    <w:rsid w:val="005200A4"/>
    <w:rsid w:val="00520154"/>
    <w:rsid w:val="00520DDB"/>
    <w:rsid w:val="0052103B"/>
    <w:rsid w:val="00521366"/>
    <w:rsid w:val="0052173C"/>
    <w:rsid w:val="00522509"/>
    <w:rsid w:val="00522E9D"/>
    <w:rsid w:val="005237FE"/>
    <w:rsid w:val="00525997"/>
    <w:rsid w:val="00532024"/>
    <w:rsid w:val="0053259B"/>
    <w:rsid w:val="005328E4"/>
    <w:rsid w:val="00534001"/>
    <w:rsid w:val="00534B54"/>
    <w:rsid w:val="0053761F"/>
    <w:rsid w:val="00540855"/>
    <w:rsid w:val="00542076"/>
    <w:rsid w:val="005422EA"/>
    <w:rsid w:val="00542FFA"/>
    <w:rsid w:val="00543FC7"/>
    <w:rsid w:val="0054498E"/>
    <w:rsid w:val="00544DDE"/>
    <w:rsid w:val="00545126"/>
    <w:rsid w:val="0054577A"/>
    <w:rsid w:val="0054720A"/>
    <w:rsid w:val="0054787E"/>
    <w:rsid w:val="005508BD"/>
    <w:rsid w:val="00550D39"/>
    <w:rsid w:val="005537C8"/>
    <w:rsid w:val="00553859"/>
    <w:rsid w:val="00553922"/>
    <w:rsid w:val="0055446E"/>
    <w:rsid w:val="00554CD4"/>
    <w:rsid w:val="005626BF"/>
    <w:rsid w:val="00562A4E"/>
    <w:rsid w:val="00562FBE"/>
    <w:rsid w:val="00565F09"/>
    <w:rsid w:val="00566A54"/>
    <w:rsid w:val="005739F8"/>
    <w:rsid w:val="0057569A"/>
    <w:rsid w:val="0057737B"/>
    <w:rsid w:val="00577841"/>
    <w:rsid w:val="00580484"/>
    <w:rsid w:val="005813B2"/>
    <w:rsid w:val="00582126"/>
    <w:rsid w:val="00582EF6"/>
    <w:rsid w:val="00583602"/>
    <w:rsid w:val="00583862"/>
    <w:rsid w:val="005842B8"/>
    <w:rsid w:val="00584B1B"/>
    <w:rsid w:val="00586E43"/>
    <w:rsid w:val="00587317"/>
    <w:rsid w:val="005908D8"/>
    <w:rsid w:val="00593E74"/>
    <w:rsid w:val="0059430D"/>
    <w:rsid w:val="00594DB3"/>
    <w:rsid w:val="005952A1"/>
    <w:rsid w:val="00596158"/>
    <w:rsid w:val="005A1A51"/>
    <w:rsid w:val="005A2F85"/>
    <w:rsid w:val="005A309C"/>
    <w:rsid w:val="005A366B"/>
    <w:rsid w:val="005A3B4F"/>
    <w:rsid w:val="005A3F12"/>
    <w:rsid w:val="005A63CA"/>
    <w:rsid w:val="005A6FC3"/>
    <w:rsid w:val="005A6FF1"/>
    <w:rsid w:val="005B042F"/>
    <w:rsid w:val="005B1AFA"/>
    <w:rsid w:val="005B1DD6"/>
    <w:rsid w:val="005B33BE"/>
    <w:rsid w:val="005B37C3"/>
    <w:rsid w:val="005B40A1"/>
    <w:rsid w:val="005B5233"/>
    <w:rsid w:val="005B5D93"/>
    <w:rsid w:val="005B6E26"/>
    <w:rsid w:val="005B6E65"/>
    <w:rsid w:val="005C25FA"/>
    <w:rsid w:val="005C32E8"/>
    <w:rsid w:val="005C53B4"/>
    <w:rsid w:val="005C5A77"/>
    <w:rsid w:val="005D1D2E"/>
    <w:rsid w:val="005D4758"/>
    <w:rsid w:val="005D5DFE"/>
    <w:rsid w:val="005E0825"/>
    <w:rsid w:val="005E132D"/>
    <w:rsid w:val="005E26D0"/>
    <w:rsid w:val="005E33C3"/>
    <w:rsid w:val="005E3733"/>
    <w:rsid w:val="005E45A6"/>
    <w:rsid w:val="005E5A29"/>
    <w:rsid w:val="005E5D71"/>
    <w:rsid w:val="005F1E07"/>
    <w:rsid w:val="005F24DD"/>
    <w:rsid w:val="005F4B4E"/>
    <w:rsid w:val="005F71AF"/>
    <w:rsid w:val="005F780E"/>
    <w:rsid w:val="005F7E43"/>
    <w:rsid w:val="00601A84"/>
    <w:rsid w:val="006029F8"/>
    <w:rsid w:val="0060324B"/>
    <w:rsid w:val="0060417E"/>
    <w:rsid w:val="00604E29"/>
    <w:rsid w:val="006057B8"/>
    <w:rsid w:val="006072DD"/>
    <w:rsid w:val="0060733E"/>
    <w:rsid w:val="00611300"/>
    <w:rsid w:val="0061354D"/>
    <w:rsid w:val="006144B2"/>
    <w:rsid w:val="006160CF"/>
    <w:rsid w:val="00616776"/>
    <w:rsid w:val="0061681C"/>
    <w:rsid w:val="00616BAE"/>
    <w:rsid w:val="006171CB"/>
    <w:rsid w:val="006175B2"/>
    <w:rsid w:val="00620626"/>
    <w:rsid w:val="006244AA"/>
    <w:rsid w:val="00624F59"/>
    <w:rsid w:val="006260D1"/>
    <w:rsid w:val="00626646"/>
    <w:rsid w:val="00631935"/>
    <w:rsid w:val="006330A8"/>
    <w:rsid w:val="00633917"/>
    <w:rsid w:val="006346E1"/>
    <w:rsid w:val="00634A0E"/>
    <w:rsid w:val="00634BA2"/>
    <w:rsid w:val="006409F5"/>
    <w:rsid w:val="006410D5"/>
    <w:rsid w:val="006424B4"/>
    <w:rsid w:val="0064290D"/>
    <w:rsid w:val="00645861"/>
    <w:rsid w:val="00645CA1"/>
    <w:rsid w:val="006477DF"/>
    <w:rsid w:val="00647B2E"/>
    <w:rsid w:val="00651630"/>
    <w:rsid w:val="0065166F"/>
    <w:rsid w:val="00652068"/>
    <w:rsid w:val="006527DB"/>
    <w:rsid w:val="0065408F"/>
    <w:rsid w:val="00654F50"/>
    <w:rsid w:val="006557FB"/>
    <w:rsid w:val="00655EB1"/>
    <w:rsid w:val="00656221"/>
    <w:rsid w:val="00657439"/>
    <w:rsid w:val="006601A8"/>
    <w:rsid w:val="00660422"/>
    <w:rsid w:val="00661459"/>
    <w:rsid w:val="006619FE"/>
    <w:rsid w:val="00663842"/>
    <w:rsid w:val="00665E9C"/>
    <w:rsid w:val="00667D83"/>
    <w:rsid w:val="00673289"/>
    <w:rsid w:val="0067429B"/>
    <w:rsid w:val="006808FD"/>
    <w:rsid w:val="00683F08"/>
    <w:rsid w:val="00683F78"/>
    <w:rsid w:val="00684D56"/>
    <w:rsid w:val="00687663"/>
    <w:rsid w:val="00687C67"/>
    <w:rsid w:val="00693470"/>
    <w:rsid w:val="00693B83"/>
    <w:rsid w:val="00694207"/>
    <w:rsid w:val="00695B40"/>
    <w:rsid w:val="00695CF0"/>
    <w:rsid w:val="006A21DE"/>
    <w:rsid w:val="006A2557"/>
    <w:rsid w:val="006A4907"/>
    <w:rsid w:val="006A54F8"/>
    <w:rsid w:val="006A5545"/>
    <w:rsid w:val="006A67C7"/>
    <w:rsid w:val="006A7070"/>
    <w:rsid w:val="006A750A"/>
    <w:rsid w:val="006B2197"/>
    <w:rsid w:val="006B48B1"/>
    <w:rsid w:val="006C0DC8"/>
    <w:rsid w:val="006C13F3"/>
    <w:rsid w:val="006C1565"/>
    <w:rsid w:val="006C2261"/>
    <w:rsid w:val="006C38E3"/>
    <w:rsid w:val="006C42FC"/>
    <w:rsid w:val="006C5A0F"/>
    <w:rsid w:val="006C7156"/>
    <w:rsid w:val="006C7B4D"/>
    <w:rsid w:val="006D0C58"/>
    <w:rsid w:val="006D22A8"/>
    <w:rsid w:val="006D2E90"/>
    <w:rsid w:val="006D508E"/>
    <w:rsid w:val="006D52EF"/>
    <w:rsid w:val="006D583A"/>
    <w:rsid w:val="006D5BBE"/>
    <w:rsid w:val="006D6164"/>
    <w:rsid w:val="006D7015"/>
    <w:rsid w:val="006D788A"/>
    <w:rsid w:val="006E15FE"/>
    <w:rsid w:val="006E213F"/>
    <w:rsid w:val="006E2518"/>
    <w:rsid w:val="006E3327"/>
    <w:rsid w:val="006E4F5B"/>
    <w:rsid w:val="006E50DF"/>
    <w:rsid w:val="006E56EA"/>
    <w:rsid w:val="006E5A84"/>
    <w:rsid w:val="006E6BB9"/>
    <w:rsid w:val="006E7C3B"/>
    <w:rsid w:val="006F109D"/>
    <w:rsid w:val="006F31DD"/>
    <w:rsid w:val="006F3595"/>
    <w:rsid w:val="006F4578"/>
    <w:rsid w:val="006F4AF5"/>
    <w:rsid w:val="006F4C8B"/>
    <w:rsid w:val="006F6340"/>
    <w:rsid w:val="006F704C"/>
    <w:rsid w:val="006F7937"/>
    <w:rsid w:val="006F796F"/>
    <w:rsid w:val="007035BD"/>
    <w:rsid w:val="00706AC9"/>
    <w:rsid w:val="00707AE3"/>
    <w:rsid w:val="00707F06"/>
    <w:rsid w:val="00711171"/>
    <w:rsid w:val="00711D8E"/>
    <w:rsid w:val="0071210E"/>
    <w:rsid w:val="00712C9A"/>
    <w:rsid w:val="007144C8"/>
    <w:rsid w:val="00714EC2"/>
    <w:rsid w:val="00717AFC"/>
    <w:rsid w:val="00720EE8"/>
    <w:rsid w:val="0072318B"/>
    <w:rsid w:val="00723308"/>
    <w:rsid w:val="00724CA6"/>
    <w:rsid w:val="0072512B"/>
    <w:rsid w:val="00725E4C"/>
    <w:rsid w:val="00726155"/>
    <w:rsid w:val="00730AB8"/>
    <w:rsid w:val="007318FA"/>
    <w:rsid w:val="00731EC6"/>
    <w:rsid w:val="00733C33"/>
    <w:rsid w:val="00733E28"/>
    <w:rsid w:val="00734C21"/>
    <w:rsid w:val="00735F42"/>
    <w:rsid w:val="00736699"/>
    <w:rsid w:val="00740359"/>
    <w:rsid w:val="0074197E"/>
    <w:rsid w:val="0074245B"/>
    <w:rsid w:val="0074271F"/>
    <w:rsid w:val="00742F3A"/>
    <w:rsid w:val="00743D92"/>
    <w:rsid w:val="00745C85"/>
    <w:rsid w:val="00746113"/>
    <w:rsid w:val="00750665"/>
    <w:rsid w:val="00753204"/>
    <w:rsid w:val="00753B97"/>
    <w:rsid w:val="007565C6"/>
    <w:rsid w:val="007600DC"/>
    <w:rsid w:val="00761962"/>
    <w:rsid w:val="007625C0"/>
    <w:rsid w:val="00763AFC"/>
    <w:rsid w:val="00763B4E"/>
    <w:rsid w:val="00766566"/>
    <w:rsid w:val="007668E6"/>
    <w:rsid w:val="00772E01"/>
    <w:rsid w:val="00776458"/>
    <w:rsid w:val="00780D60"/>
    <w:rsid w:val="00781CA5"/>
    <w:rsid w:val="0078271A"/>
    <w:rsid w:val="00782A55"/>
    <w:rsid w:val="00783F98"/>
    <w:rsid w:val="00784307"/>
    <w:rsid w:val="00785724"/>
    <w:rsid w:val="00785D4A"/>
    <w:rsid w:val="007865FB"/>
    <w:rsid w:val="007866E6"/>
    <w:rsid w:val="00791096"/>
    <w:rsid w:val="00792350"/>
    <w:rsid w:val="00793C8D"/>
    <w:rsid w:val="0079629E"/>
    <w:rsid w:val="00796D4F"/>
    <w:rsid w:val="0079723C"/>
    <w:rsid w:val="007A012F"/>
    <w:rsid w:val="007A13FD"/>
    <w:rsid w:val="007A14A9"/>
    <w:rsid w:val="007A5EC4"/>
    <w:rsid w:val="007B0073"/>
    <w:rsid w:val="007B1181"/>
    <w:rsid w:val="007B28D6"/>
    <w:rsid w:val="007B39DC"/>
    <w:rsid w:val="007B5135"/>
    <w:rsid w:val="007B52A6"/>
    <w:rsid w:val="007B530F"/>
    <w:rsid w:val="007B6108"/>
    <w:rsid w:val="007B6353"/>
    <w:rsid w:val="007B63A0"/>
    <w:rsid w:val="007B7569"/>
    <w:rsid w:val="007C0431"/>
    <w:rsid w:val="007C0B26"/>
    <w:rsid w:val="007C0F35"/>
    <w:rsid w:val="007C29E0"/>
    <w:rsid w:val="007C411C"/>
    <w:rsid w:val="007C4D97"/>
    <w:rsid w:val="007C5D5F"/>
    <w:rsid w:val="007C6CAA"/>
    <w:rsid w:val="007D0950"/>
    <w:rsid w:val="007D10D2"/>
    <w:rsid w:val="007D2296"/>
    <w:rsid w:val="007D23C5"/>
    <w:rsid w:val="007D322F"/>
    <w:rsid w:val="007D38F0"/>
    <w:rsid w:val="007D5D19"/>
    <w:rsid w:val="007E1AEA"/>
    <w:rsid w:val="007E20C4"/>
    <w:rsid w:val="007E2182"/>
    <w:rsid w:val="007E4029"/>
    <w:rsid w:val="007E5829"/>
    <w:rsid w:val="007E627D"/>
    <w:rsid w:val="007F12BB"/>
    <w:rsid w:val="007F1DA6"/>
    <w:rsid w:val="007F1E8A"/>
    <w:rsid w:val="007F4464"/>
    <w:rsid w:val="007F5686"/>
    <w:rsid w:val="007F573D"/>
    <w:rsid w:val="007F5ECF"/>
    <w:rsid w:val="007F6355"/>
    <w:rsid w:val="007F6AF4"/>
    <w:rsid w:val="007F7A0C"/>
    <w:rsid w:val="00800E75"/>
    <w:rsid w:val="00801122"/>
    <w:rsid w:val="00801568"/>
    <w:rsid w:val="00801629"/>
    <w:rsid w:val="00803EB9"/>
    <w:rsid w:val="00804326"/>
    <w:rsid w:val="00804B4D"/>
    <w:rsid w:val="008065D6"/>
    <w:rsid w:val="00810EA5"/>
    <w:rsid w:val="008117CB"/>
    <w:rsid w:val="00811921"/>
    <w:rsid w:val="00812F30"/>
    <w:rsid w:val="00816613"/>
    <w:rsid w:val="00824631"/>
    <w:rsid w:val="0082687F"/>
    <w:rsid w:val="00830A0D"/>
    <w:rsid w:val="008337D1"/>
    <w:rsid w:val="008346A9"/>
    <w:rsid w:val="00835847"/>
    <w:rsid w:val="0083742F"/>
    <w:rsid w:val="00837E7F"/>
    <w:rsid w:val="008402FE"/>
    <w:rsid w:val="00840FE2"/>
    <w:rsid w:val="00841048"/>
    <w:rsid w:val="008414B7"/>
    <w:rsid w:val="008415C3"/>
    <w:rsid w:val="008415CE"/>
    <w:rsid w:val="00841A8A"/>
    <w:rsid w:val="00841DB5"/>
    <w:rsid w:val="008423D2"/>
    <w:rsid w:val="00842C2B"/>
    <w:rsid w:val="00845A0B"/>
    <w:rsid w:val="00846740"/>
    <w:rsid w:val="00847631"/>
    <w:rsid w:val="0085159F"/>
    <w:rsid w:val="00855EC3"/>
    <w:rsid w:val="00856FA6"/>
    <w:rsid w:val="0086102D"/>
    <w:rsid w:val="00861337"/>
    <w:rsid w:val="00861DF9"/>
    <w:rsid w:val="0086464C"/>
    <w:rsid w:val="0086487F"/>
    <w:rsid w:val="00864919"/>
    <w:rsid w:val="00864EA5"/>
    <w:rsid w:val="0086598F"/>
    <w:rsid w:val="00865C28"/>
    <w:rsid w:val="008706B7"/>
    <w:rsid w:val="00870BE2"/>
    <w:rsid w:val="00873732"/>
    <w:rsid w:val="0087504B"/>
    <w:rsid w:val="0087650C"/>
    <w:rsid w:val="0087768A"/>
    <w:rsid w:val="00880AD4"/>
    <w:rsid w:val="00880FFD"/>
    <w:rsid w:val="0088206C"/>
    <w:rsid w:val="00882BDB"/>
    <w:rsid w:val="00882DDA"/>
    <w:rsid w:val="00883154"/>
    <w:rsid w:val="00883E2C"/>
    <w:rsid w:val="00884827"/>
    <w:rsid w:val="008852C4"/>
    <w:rsid w:val="00885474"/>
    <w:rsid w:val="00887205"/>
    <w:rsid w:val="008907ED"/>
    <w:rsid w:val="00890993"/>
    <w:rsid w:val="00890F55"/>
    <w:rsid w:val="0089241A"/>
    <w:rsid w:val="00893647"/>
    <w:rsid w:val="00895B65"/>
    <w:rsid w:val="008960EF"/>
    <w:rsid w:val="00897DC2"/>
    <w:rsid w:val="008A114C"/>
    <w:rsid w:val="008A1CEB"/>
    <w:rsid w:val="008A3F0B"/>
    <w:rsid w:val="008B06A1"/>
    <w:rsid w:val="008B1751"/>
    <w:rsid w:val="008B18CB"/>
    <w:rsid w:val="008B2AB6"/>
    <w:rsid w:val="008B4265"/>
    <w:rsid w:val="008B4D5A"/>
    <w:rsid w:val="008B51F2"/>
    <w:rsid w:val="008B5A5C"/>
    <w:rsid w:val="008B5B74"/>
    <w:rsid w:val="008B5E74"/>
    <w:rsid w:val="008B6EC0"/>
    <w:rsid w:val="008B77AC"/>
    <w:rsid w:val="008C06D4"/>
    <w:rsid w:val="008C36D7"/>
    <w:rsid w:val="008C6D27"/>
    <w:rsid w:val="008C7536"/>
    <w:rsid w:val="008C7A5C"/>
    <w:rsid w:val="008D0CB7"/>
    <w:rsid w:val="008D3782"/>
    <w:rsid w:val="008D4479"/>
    <w:rsid w:val="008D5F8D"/>
    <w:rsid w:val="008D6D89"/>
    <w:rsid w:val="008D7B52"/>
    <w:rsid w:val="008D7E13"/>
    <w:rsid w:val="008E286F"/>
    <w:rsid w:val="008E4EFB"/>
    <w:rsid w:val="008E59BE"/>
    <w:rsid w:val="008E5C2D"/>
    <w:rsid w:val="008E7FE1"/>
    <w:rsid w:val="008F1384"/>
    <w:rsid w:val="008F2BA2"/>
    <w:rsid w:val="008F35FA"/>
    <w:rsid w:val="008F3C19"/>
    <w:rsid w:val="008F40BE"/>
    <w:rsid w:val="008F70D1"/>
    <w:rsid w:val="00900C59"/>
    <w:rsid w:val="009010C0"/>
    <w:rsid w:val="009022F0"/>
    <w:rsid w:val="009023B7"/>
    <w:rsid w:val="00903565"/>
    <w:rsid w:val="00903C75"/>
    <w:rsid w:val="0090516D"/>
    <w:rsid w:val="0090772B"/>
    <w:rsid w:val="00910FB4"/>
    <w:rsid w:val="00914B5D"/>
    <w:rsid w:val="00914FC2"/>
    <w:rsid w:val="009207C0"/>
    <w:rsid w:val="00922D1F"/>
    <w:rsid w:val="00922E18"/>
    <w:rsid w:val="00924D7B"/>
    <w:rsid w:val="00924E7D"/>
    <w:rsid w:val="00925B5C"/>
    <w:rsid w:val="00927D1A"/>
    <w:rsid w:val="00927DEE"/>
    <w:rsid w:val="009312FA"/>
    <w:rsid w:val="00932A97"/>
    <w:rsid w:val="00933BAA"/>
    <w:rsid w:val="00935902"/>
    <w:rsid w:val="0093627D"/>
    <w:rsid w:val="009373AA"/>
    <w:rsid w:val="009416E8"/>
    <w:rsid w:val="009459EE"/>
    <w:rsid w:val="00945DB7"/>
    <w:rsid w:val="00946131"/>
    <w:rsid w:val="009470D7"/>
    <w:rsid w:val="009474DE"/>
    <w:rsid w:val="00947BA2"/>
    <w:rsid w:val="00947C98"/>
    <w:rsid w:val="00952120"/>
    <w:rsid w:val="00952CE5"/>
    <w:rsid w:val="00952DF1"/>
    <w:rsid w:val="009536C6"/>
    <w:rsid w:val="00953819"/>
    <w:rsid w:val="00956435"/>
    <w:rsid w:val="00957266"/>
    <w:rsid w:val="00960586"/>
    <w:rsid w:val="00960898"/>
    <w:rsid w:val="00960D04"/>
    <w:rsid w:val="00963416"/>
    <w:rsid w:val="00964197"/>
    <w:rsid w:val="00964523"/>
    <w:rsid w:val="00966BEC"/>
    <w:rsid w:val="00967121"/>
    <w:rsid w:val="00972675"/>
    <w:rsid w:val="00972E0C"/>
    <w:rsid w:val="00973139"/>
    <w:rsid w:val="00973DE1"/>
    <w:rsid w:val="00973F48"/>
    <w:rsid w:val="00974A73"/>
    <w:rsid w:val="0097528F"/>
    <w:rsid w:val="00975899"/>
    <w:rsid w:val="00975BCA"/>
    <w:rsid w:val="00976BB9"/>
    <w:rsid w:val="009778BD"/>
    <w:rsid w:val="00977B68"/>
    <w:rsid w:val="009803B3"/>
    <w:rsid w:val="0098251B"/>
    <w:rsid w:val="00982EC0"/>
    <w:rsid w:val="00982EC9"/>
    <w:rsid w:val="0098656C"/>
    <w:rsid w:val="00987870"/>
    <w:rsid w:val="009906FF"/>
    <w:rsid w:val="00990C61"/>
    <w:rsid w:val="00992898"/>
    <w:rsid w:val="00993063"/>
    <w:rsid w:val="00996C1C"/>
    <w:rsid w:val="00996D3F"/>
    <w:rsid w:val="00997DF8"/>
    <w:rsid w:val="009A0402"/>
    <w:rsid w:val="009A09EE"/>
    <w:rsid w:val="009A5E45"/>
    <w:rsid w:val="009A618C"/>
    <w:rsid w:val="009A761A"/>
    <w:rsid w:val="009B0763"/>
    <w:rsid w:val="009B0909"/>
    <w:rsid w:val="009B12C4"/>
    <w:rsid w:val="009B24D4"/>
    <w:rsid w:val="009B3DB2"/>
    <w:rsid w:val="009B5958"/>
    <w:rsid w:val="009B5A8D"/>
    <w:rsid w:val="009B5AA9"/>
    <w:rsid w:val="009B6679"/>
    <w:rsid w:val="009B7755"/>
    <w:rsid w:val="009C04F8"/>
    <w:rsid w:val="009C0721"/>
    <w:rsid w:val="009C0965"/>
    <w:rsid w:val="009C0B84"/>
    <w:rsid w:val="009C0C18"/>
    <w:rsid w:val="009C1C9C"/>
    <w:rsid w:val="009C2454"/>
    <w:rsid w:val="009C2A2D"/>
    <w:rsid w:val="009C3856"/>
    <w:rsid w:val="009C41EC"/>
    <w:rsid w:val="009C504A"/>
    <w:rsid w:val="009C7185"/>
    <w:rsid w:val="009C7ED2"/>
    <w:rsid w:val="009D0878"/>
    <w:rsid w:val="009D1506"/>
    <w:rsid w:val="009D79C5"/>
    <w:rsid w:val="009E1619"/>
    <w:rsid w:val="009E266E"/>
    <w:rsid w:val="009E2FF2"/>
    <w:rsid w:val="009E5AAE"/>
    <w:rsid w:val="009E60BA"/>
    <w:rsid w:val="009F0668"/>
    <w:rsid w:val="009F0AA8"/>
    <w:rsid w:val="009F1130"/>
    <w:rsid w:val="009F13B2"/>
    <w:rsid w:val="009F22E5"/>
    <w:rsid w:val="009F2AAC"/>
    <w:rsid w:val="009F5235"/>
    <w:rsid w:val="009F6673"/>
    <w:rsid w:val="009F738C"/>
    <w:rsid w:val="009F77A0"/>
    <w:rsid w:val="009F7A01"/>
    <w:rsid w:val="00A008B1"/>
    <w:rsid w:val="00A030BC"/>
    <w:rsid w:val="00A03391"/>
    <w:rsid w:val="00A035C6"/>
    <w:rsid w:val="00A035F6"/>
    <w:rsid w:val="00A052C3"/>
    <w:rsid w:val="00A06CB2"/>
    <w:rsid w:val="00A10E70"/>
    <w:rsid w:val="00A111C2"/>
    <w:rsid w:val="00A115A0"/>
    <w:rsid w:val="00A12824"/>
    <w:rsid w:val="00A17C39"/>
    <w:rsid w:val="00A20B77"/>
    <w:rsid w:val="00A20C6C"/>
    <w:rsid w:val="00A20D73"/>
    <w:rsid w:val="00A21D74"/>
    <w:rsid w:val="00A221DD"/>
    <w:rsid w:val="00A22A43"/>
    <w:rsid w:val="00A23966"/>
    <w:rsid w:val="00A23B29"/>
    <w:rsid w:val="00A23F6F"/>
    <w:rsid w:val="00A24686"/>
    <w:rsid w:val="00A25C30"/>
    <w:rsid w:val="00A26253"/>
    <w:rsid w:val="00A30DB0"/>
    <w:rsid w:val="00A32D46"/>
    <w:rsid w:val="00A33D18"/>
    <w:rsid w:val="00A344EB"/>
    <w:rsid w:val="00A357AE"/>
    <w:rsid w:val="00A36740"/>
    <w:rsid w:val="00A37AD0"/>
    <w:rsid w:val="00A37CC9"/>
    <w:rsid w:val="00A40710"/>
    <w:rsid w:val="00A40FF4"/>
    <w:rsid w:val="00A42083"/>
    <w:rsid w:val="00A42969"/>
    <w:rsid w:val="00A4462B"/>
    <w:rsid w:val="00A476BA"/>
    <w:rsid w:val="00A50511"/>
    <w:rsid w:val="00A50596"/>
    <w:rsid w:val="00A51708"/>
    <w:rsid w:val="00A51740"/>
    <w:rsid w:val="00A52206"/>
    <w:rsid w:val="00A53CEC"/>
    <w:rsid w:val="00A54517"/>
    <w:rsid w:val="00A5455A"/>
    <w:rsid w:val="00A56E7B"/>
    <w:rsid w:val="00A60DC5"/>
    <w:rsid w:val="00A6199F"/>
    <w:rsid w:val="00A62A01"/>
    <w:rsid w:val="00A648BA"/>
    <w:rsid w:val="00A6734E"/>
    <w:rsid w:val="00A7275A"/>
    <w:rsid w:val="00A73A37"/>
    <w:rsid w:val="00A73EF3"/>
    <w:rsid w:val="00A75204"/>
    <w:rsid w:val="00A8063D"/>
    <w:rsid w:val="00A83C5A"/>
    <w:rsid w:val="00A84177"/>
    <w:rsid w:val="00A84A00"/>
    <w:rsid w:val="00A867BF"/>
    <w:rsid w:val="00A8697F"/>
    <w:rsid w:val="00A916C2"/>
    <w:rsid w:val="00A91A3B"/>
    <w:rsid w:val="00A92A97"/>
    <w:rsid w:val="00A94184"/>
    <w:rsid w:val="00A9426D"/>
    <w:rsid w:val="00A957B4"/>
    <w:rsid w:val="00A958C3"/>
    <w:rsid w:val="00A969F3"/>
    <w:rsid w:val="00AA09A2"/>
    <w:rsid w:val="00AA119A"/>
    <w:rsid w:val="00AA1BB3"/>
    <w:rsid w:val="00AA2A9D"/>
    <w:rsid w:val="00AA40E8"/>
    <w:rsid w:val="00AA4F27"/>
    <w:rsid w:val="00AA6010"/>
    <w:rsid w:val="00AA627C"/>
    <w:rsid w:val="00AA7FF1"/>
    <w:rsid w:val="00AB11C0"/>
    <w:rsid w:val="00AB25E1"/>
    <w:rsid w:val="00AB3FAE"/>
    <w:rsid w:val="00AB4737"/>
    <w:rsid w:val="00AB64D6"/>
    <w:rsid w:val="00AB6AE5"/>
    <w:rsid w:val="00AB6DE8"/>
    <w:rsid w:val="00AC2452"/>
    <w:rsid w:val="00AC426F"/>
    <w:rsid w:val="00AC4729"/>
    <w:rsid w:val="00AC5BC9"/>
    <w:rsid w:val="00AC620D"/>
    <w:rsid w:val="00AC63B5"/>
    <w:rsid w:val="00AC7497"/>
    <w:rsid w:val="00AC7915"/>
    <w:rsid w:val="00AD0477"/>
    <w:rsid w:val="00AD3294"/>
    <w:rsid w:val="00AD401A"/>
    <w:rsid w:val="00AD58FC"/>
    <w:rsid w:val="00AD5F0C"/>
    <w:rsid w:val="00AD622C"/>
    <w:rsid w:val="00AD6617"/>
    <w:rsid w:val="00AD6D18"/>
    <w:rsid w:val="00AD6D58"/>
    <w:rsid w:val="00AD79D0"/>
    <w:rsid w:val="00AD7A47"/>
    <w:rsid w:val="00AE2528"/>
    <w:rsid w:val="00AE4D13"/>
    <w:rsid w:val="00AE60E6"/>
    <w:rsid w:val="00AE6E19"/>
    <w:rsid w:val="00AE7FDE"/>
    <w:rsid w:val="00AF1370"/>
    <w:rsid w:val="00AF1D14"/>
    <w:rsid w:val="00AF216E"/>
    <w:rsid w:val="00AF2C06"/>
    <w:rsid w:val="00AF6321"/>
    <w:rsid w:val="00AF6730"/>
    <w:rsid w:val="00B025C7"/>
    <w:rsid w:val="00B02ACF"/>
    <w:rsid w:val="00B03092"/>
    <w:rsid w:val="00B061BE"/>
    <w:rsid w:val="00B06A5C"/>
    <w:rsid w:val="00B074B6"/>
    <w:rsid w:val="00B11279"/>
    <w:rsid w:val="00B129AC"/>
    <w:rsid w:val="00B13A4E"/>
    <w:rsid w:val="00B15EA6"/>
    <w:rsid w:val="00B167DF"/>
    <w:rsid w:val="00B1753F"/>
    <w:rsid w:val="00B2319C"/>
    <w:rsid w:val="00B243A8"/>
    <w:rsid w:val="00B249E5"/>
    <w:rsid w:val="00B2760F"/>
    <w:rsid w:val="00B32157"/>
    <w:rsid w:val="00B32E78"/>
    <w:rsid w:val="00B37F03"/>
    <w:rsid w:val="00B4090C"/>
    <w:rsid w:val="00B42B4F"/>
    <w:rsid w:val="00B4372F"/>
    <w:rsid w:val="00B43910"/>
    <w:rsid w:val="00B43BB4"/>
    <w:rsid w:val="00B43C2F"/>
    <w:rsid w:val="00B43D3E"/>
    <w:rsid w:val="00B44B75"/>
    <w:rsid w:val="00B47376"/>
    <w:rsid w:val="00B50244"/>
    <w:rsid w:val="00B50DB4"/>
    <w:rsid w:val="00B51E05"/>
    <w:rsid w:val="00B51F11"/>
    <w:rsid w:val="00B5339B"/>
    <w:rsid w:val="00B5352F"/>
    <w:rsid w:val="00B53865"/>
    <w:rsid w:val="00B56238"/>
    <w:rsid w:val="00B56AE7"/>
    <w:rsid w:val="00B5784B"/>
    <w:rsid w:val="00B60C8F"/>
    <w:rsid w:val="00B610ED"/>
    <w:rsid w:val="00B61DC5"/>
    <w:rsid w:val="00B62644"/>
    <w:rsid w:val="00B637AE"/>
    <w:rsid w:val="00B6454F"/>
    <w:rsid w:val="00B649E5"/>
    <w:rsid w:val="00B65D84"/>
    <w:rsid w:val="00B67FD1"/>
    <w:rsid w:val="00B71DAB"/>
    <w:rsid w:val="00B76439"/>
    <w:rsid w:val="00B76A88"/>
    <w:rsid w:val="00B76DC0"/>
    <w:rsid w:val="00B7708E"/>
    <w:rsid w:val="00B823F0"/>
    <w:rsid w:val="00B8310A"/>
    <w:rsid w:val="00B865FC"/>
    <w:rsid w:val="00B904F6"/>
    <w:rsid w:val="00B91070"/>
    <w:rsid w:val="00B9237C"/>
    <w:rsid w:val="00B9376A"/>
    <w:rsid w:val="00B93CAA"/>
    <w:rsid w:val="00B94492"/>
    <w:rsid w:val="00B95ACE"/>
    <w:rsid w:val="00B96EDA"/>
    <w:rsid w:val="00BA0822"/>
    <w:rsid w:val="00BA413A"/>
    <w:rsid w:val="00BA4BA1"/>
    <w:rsid w:val="00BA5FD1"/>
    <w:rsid w:val="00BA609E"/>
    <w:rsid w:val="00BA69A8"/>
    <w:rsid w:val="00BA6F41"/>
    <w:rsid w:val="00BA6F7E"/>
    <w:rsid w:val="00BB1FAA"/>
    <w:rsid w:val="00BB2551"/>
    <w:rsid w:val="00BB3EFA"/>
    <w:rsid w:val="00BC0EB3"/>
    <w:rsid w:val="00BC5604"/>
    <w:rsid w:val="00BD00F5"/>
    <w:rsid w:val="00BD267F"/>
    <w:rsid w:val="00BD3399"/>
    <w:rsid w:val="00BD350E"/>
    <w:rsid w:val="00BD6B40"/>
    <w:rsid w:val="00BD70D0"/>
    <w:rsid w:val="00BD7450"/>
    <w:rsid w:val="00BD74D7"/>
    <w:rsid w:val="00BD7F4D"/>
    <w:rsid w:val="00BD7F7C"/>
    <w:rsid w:val="00BE05C9"/>
    <w:rsid w:val="00BE085B"/>
    <w:rsid w:val="00BE0D42"/>
    <w:rsid w:val="00BE10C1"/>
    <w:rsid w:val="00BE1122"/>
    <w:rsid w:val="00BE1E68"/>
    <w:rsid w:val="00BE2AD4"/>
    <w:rsid w:val="00BE3484"/>
    <w:rsid w:val="00BE4560"/>
    <w:rsid w:val="00BE49C6"/>
    <w:rsid w:val="00BE4C8F"/>
    <w:rsid w:val="00BE6C71"/>
    <w:rsid w:val="00BF1242"/>
    <w:rsid w:val="00BF48CA"/>
    <w:rsid w:val="00BF5CDA"/>
    <w:rsid w:val="00BF601B"/>
    <w:rsid w:val="00BF7DD7"/>
    <w:rsid w:val="00C03184"/>
    <w:rsid w:val="00C035DD"/>
    <w:rsid w:val="00C04E73"/>
    <w:rsid w:val="00C05959"/>
    <w:rsid w:val="00C06624"/>
    <w:rsid w:val="00C10AF5"/>
    <w:rsid w:val="00C11A4C"/>
    <w:rsid w:val="00C11B20"/>
    <w:rsid w:val="00C12023"/>
    <w:rsid w:val="00C124FA"/>
    <w:rsid w:val="00C14EF2"/>
    <w:rsid w:val="00C150C8"/>
    <w:rsid w:val="00C1532A"/>
    <w:rsid w:val="00C1666A"/>
    <w:rsid w:val="00C1687E"/>
    <w:rsid w:val="00C171AB"/>
    <w:rsid w:val="00C17EB3"/>
    <w:rsid w:val="00C201CD"/>
    <w:rsid w:val="00C208D8"/>
    <w:rsid w:val="00C20EE6"/>
    <w:rsid w:val="00C21870"/>
    <w:rsid w:val="00C232B8"/>
    <w:rsid w:val="00C2407C"/>
    <w:rsid w:val="00C24880"/>
    <w:rsid w:val="00C24CEE"/>
    <w:rsid w:val="00C26988"/>
    <w:rsid w:val="00C27A57"/>
    <w:rsid w:val="00C32185"/>
    <w:rsid w:val="00C33715"/>
    <w:rsid w:val="00C340C8"/>
    <w:rsid w:val="00C3510F"/>
    <w:rsid w:val="00C35C8C"/>
    <w:rsid w:val="00C3714E"/>
    <w:rsid w:val="00C37BB4"/>
    <w:rsid w:val="00C40F2A"/>
    <w:rsid w:val="00C435B7"/>
    <w:rsid w:val="00C43FBB"/>
    <w:rsid w:val="00C45987"/>
    <w:rsid w:val="00C45DAC"/>
    <w:rsid w:val="00C47184"/>
    <w:rsid w:val="00C47FF1"/>
    <w:rsid w:val="00C5219B"/>
    <w:rsid w:val="00C52E91"/>
    <w:rsid w:val="00C53362"/>
    <w:rsid w:val="00C54840"/>
    <w:rsid w:val="00C563B3"/>
    <w:rsid w:val="00C57480"/>
    <w:rsid w:val="00C6340B"/>
    <w:rsid w:val="00C64022"/>
    <w:rsid w:val="00C64F6A"/>
    <w:rsid w:val="00C6565B"/>
    <w:rsid w:val="00C70D83"/>
    <w:rsid w:val="00C73678"/>
    <w:rsid w:val="00C73740"/>
    <w:rsid w:val="00C73BE4"/>
    <w:rsid w:val="00C77B0D"/>
    <w:rsid w:val="00C80A65"/>
    <w:rsid w:val="00C823EF"/>
    <w:rsid w:val="00C8269C"/>
    <w:rsid w:val="00C83EE2"/>
    <w:rsid w:val="00C85E1E"/>
    <w:rsid w:val="00C86220"/>
    <w:rsid w:val="00C8696A"/>
    <w:rsid w:val="00C86D2D"/>
    <w:rsid w:val="00C94C79"/>
    <w:rsid w:val="00C94D08"/>
    <w:rsid w:val="00C95364"/>
    <w:rsid w:val="00C95EEF"/>
    <w:rsid w:val="00C96CFB"/>
    <w:rsid w:val="00CA002F"/>
    <w:rsid w:val="00CA121F"/>
    <w:rsid w:val="00CA2521"/>
    <w:rsid w:val="00CA2DA3"/>
    <w:rsid w:val="00CA3A1A"/>
    <w:rsid w:val="00CA4368"/>
    <w:rsid w:val="00CA4BC5"/>
    <w:rsid w:val="00CA566B"/>
    <w:rsid w:val="00CA7DE5"/>
    <w:rsid w:val="00CB04E3"/>
    <w:rsid w:val="00CB173E"/>
    <w:rsid w:val="00CB190F"/>
    <w:rsid w:val="00CB2208"/>
    <w:rsid w:val="00CB43DA"/>
    <w:rsid w:val="00CB479E"/>
    <w:rsid w:val="00CB6775"/>
    <w:rsid w:val="00CB695D"/>
    <w:rsid w:val="00CC13FE"/>
    <w:rsid w:val="00CC2CDC"/>
    <w:rsid w:val="00CC417D"/>
    <w:rsid w:val="00CC5479"/>
    <w:rsid w:val="00CC6A52"/>
    <w:rsid w:val="00CD0E38"/>
    <w:rsid w:val="00CD1246"/>
    <w:rsid w:val="00CD12F5"/>
    <w:rsid w:val="00CD2713"/>
    <w:rsid w:val="00CD3926"/>
    <w:rsid w:val="00CD397D"/>
    <w:rsid w:val="00CD5B7D"/>
    <w:rsid w:val="00CE03C4"/>
    <w:rsid w:val="00CE4A7C"/>
    <w:rsid w:val="00CE5C79"/>
    <w:rsid w:val="00CE723C"/>
    <w:rsid w:val="00CE7613"/>
    <w:rsid w:val="00CF05C2"/>
    <w:rsid w:val="00CF1AF9"/>
    <w:rsid w:val="00CF560B"/>
    <w:rsid w:val="00CF58E2"/>
    <w:rsid w:val="00CF75B8"/>
    <w:rsid w:val="00CF7C54"/>
    <w:rsid w:val="00D00A2F"/>
    <w:rsid w:val="00D0261F"/>
    <w:rsid w:val="00D029D6"/>
    <w:rsid w:val="00D07945"/>
    <w:rsid w:val="00D1086B"/>
    <w:rsid w:val="00D12AC8"/>
    <w:rsid w:val="00D12E2D"/>
    <w:rsid w:val="00D131E2"/>
    <w:rsid w:val="00D1514F"/>
    <w:rsid w:val="00D1641A"/>
    <w:rsid w:val="00D176B8"/>
    <w:rsid w:val="00D17904"/>
    <w:rsid w:val="00D17B9E"/>
    <w:rsid w:val="00D24BD9"/>
    <w:rsid w:val="00D24C6B"/>
    <w:rsid w:val="00D24FD0"/>
    <w:rsid w:val="00D258DB"/>
    <w:rsid w:val="00D25A7C"/>
    <w:rsid w:val="00D26058"/>
    <w:rsid w:val="00D2689A"/>
    <w:rsid w:val="00D26E82"/>
    <w:rsid w:val="00D2717B"/>
    <w:rsid w:val="00D32151"/>
    <w:rsid w:val="00D332C8"/>
    <w:rsid w:val="00D337F6"/>
    <w:rsid w:val="00D34536"/>
    <w:rsid w:val="00D3553B"/>
    <w:rsid w:val="00D36299"/>
    <w:rsid w:val="00D37612"/>
    <w:rsid w:val="00D41291"/>
    <w:rsid w:val="00D41C7A"/>
    <w:rsid w:val="00D44939"/>
    <w:rsid w:val="00D479CD"/>
    <w:rsid w:val="00D52477"/>
    <w:rsid w:val="00D547B5"/>
    <w:rsid w:val="00D557F8"/>
    <w:rsid w:val="00D55A42"/>
    <w:rsid w:val="00D55D9E"/>
    <w:rsid w:val="00D56706"/>
    <w:rsid w:val="00D57F3C"/>
    <w:rsid w:val="00D61B68"/>
    <w:rsid w:val="00D648F8"/>
    <w:rsid w:val="00D65DC9"/>
    <w:rsid w:val="00D66020"/>
    <w:rsid w:val="00D70057"/>
    <w:rsid w:val="00D726FB"/>
    <w:rsid w:val="00D730B7"/>
    <w:rsid w:val="00D7337C"/>
    <w:rsid w:val="00D740DE"/>
    <w:rsid w:val="00D75AF1"/>
    <w:rsid w:val="00D76024"/>
    <w:rsid w:val="00D768C9"/>
    <w:rsid w:val="00D76F40"/>
    <w:rsid w:val="00D778E5"/>
    <w:rsid w:val="00D80836"/>
    <w:rsid w:val="00D840B6"/>
    <w:rsid w:val="00D85A2B"/>
    <w:rsid w:val="00D870BE"/>
    <w:rsid w:val="00D8775E"/>
    <w:rsid w:val="00D87EF2"/>
    <w:rsid w:val="00D90BB5"/>
    <w:rsid w:val="00D90BC5"/>
    <w:rsid w:val="00D90BE6"/>
    <w:rsid w:val="00D91606"/>
    <w:rsid w:val="00D91B4B"/>
    <w:rsid w:val="00D94491"/>
    <w:rsid w:val="00D945F3"/>
    <w:rsid w:val="00D96192"/>
    <w:rsid w:val="00D961DE"/>
    <w:rsid w:val="00D97508"/>
    <w:rsid w:val="00DA1A2F"/>
    <w:rsid w:val="00DA3548"/>
    <w:rsid w:val="00DA3658"/>
    <w:rsid w:val="00DA44AE"/>
    <w:rsid w:val="00DA4A72"/>
    <w:rsid w:val="00DA4C61"/>
    <w:rsid w:val="00DA6576"/>
    <w:rsid w:val="00DA682A"/>
    <w:rsid w:val="00DB09C5"/>
    <w:rsid w:val="00DB2CDB"/>
    <w:rsid w:val="00DB4AE3"/>
    <w:rsid w:val="00DB55F4"/>
    <w:rsid w:val="00DB634C"/>
    <w:rsid w:val="00DC03FE"/>
    <w:rsid w:val="00DC05C8"/>
    <w:rsid w:val="00DC1240"/>
    <w:rsid w:val="00DC1F81"/>
    <w:rsid w:val="00DC2305"/>
    <w:rsid w:val="00DC42CA"/>
    <w:rsid w:val="00DC55DC"/>
    <w:rsid w:val="00DC675C"/>
    <w:rsid w:val="00DD0622"/>
    <w:rsid w:val="00DD460B"/>
    <w:rsid w:val="00DD4A64"/>
    <w:rsid w:val="00DD67CA"/>
    <w:rsid w:val="00DD6B6B"/>
    <w:rsid w:val="00DD6F30"/>
    <w:rsid w:val="00DD7043"/>
    <w:rsid w:val="00DE33C8"/>
    <w:rsid w:val="00DE5D8E"/>
    <w:rsid w:val="00DE7F0D"/>
    <w:rsid w:val="00DF3676"/>
    <w:rsid w:val="00DF533F"/>
    <w:rsid w:val="00DF5354"/>
    <w:rsid w:val="00DF6CDD"/>
    <w:rsid w:val="00DF7AC7"/>
    <w:rsid w:val="00E00435"/>
    <w:rsid w:val="00E04975"/>
    <w:rsid w:val="00E065F4"/>
    <w:rsid w:val="00E1018C"/>
    <w:rsid w:val="00E11437"/>
    <w:rsid w:val="00E11F5D"/>
    <w:rsid w:val="00E12CBE"/>
    <w:rsid w:val="00E212B5"/>
    <w:rsid w:val="00E228B9"/>
    <w:rsid w:val="00E22DFF"/>
    <w:rsid w:val="00E231E7"/>
    <w:rsid w:val="00E25074"/>
    <w:rsid w:val="00E25483"/>
    <w:rsid w:val="00E255EE"/>
    <w:rsid w:val="00E268DE"/>
    <w:rsid w:val="00E3145F"/>
    <w:rsid w:val="00E321CF"/>
    <w:rsid w:val="00E3262A"/>
    <w:rsid w:val="00E329B1"/>
    <w:rsid w:val="00E33EAC"/>
    <w:rsid w:val="00E34F03"/>
    <w:rsid w:val="00E36E9A"/>
    <w:rsid w:val="00E3720A"/>
    <w:rsid w:val="00E41B66"/>
    <w:rsid w:val="00E41FE5"/>
    <w:rsid w:val="00E437AA"/>
    <w:rsid w:val="00E438FB"/>
    <w:rsid w:val="00E448B4"/>
    <w:rsid w:val="00E44F86"/>
    <w:rsid w:val="00E45F05"/>
    <w:rsid w:val="00E51349"/>
    <w:rsid w:val="00E528F7"/>
    <w:rsid w:val="00E53823"/>
    <w:rsid w:val="00E53D8B"/>
    <w:rsid w:val="00E5510E"/>
    <w:rsid w:val="00E55162"/>
    <w:rsid w:val="00E55674"/>
    <w:rsid w:val="00E55DD1"/>
    <w:rsid w:val="00E5750E"/>
    <w:rsid w:val="00E6071E"/>
    <w:rsid w:val="00E60767"/>
    <w:rsid w:val="00E62721"/>
    <w:rsid w:val="00E63299"/>
    <w:rsid w:val="00E6448B"/>
    <w:rsid w:val="00E66CA8"/>
    <w:rsid w:val="00E6772A"/>
    <w:rsid w:val="00E70A87"/>
    <w:rsid w:val="00E71B04"/>
    <w:rsid w:val="00E72431"/>
    <w:rsid w:val="00E73058"/>
    <w:rsid w:val="00E736F8"/>
    <w:rsid w:val="00E76A10"/>
    <w:rsid w:val="00E77C7F"/>
    <w:rsid w:val="00E82AB4"/>
    <w:rsid w:val="00E845C3"/>
    <w:rsid w:val="00E8514A"/>
    <w:rsid w:val="00E85520"/>
    <w:rsid w:val="00E858D7"/>
    <w:rsid w:val="00E85EEE"/>
    <w:rsid w:val="00E9052F"/>
    <w:rsid w:val="00E905CB"/>
    <w:rsid w:val="00E90CF0"/>
    <w:rsid w:val="00E91257"/>
    <w:rsid w:val="00E93B6C"/>
    <w:rsid w:val="00E9469F"/>
    <w:rsid w:val="00E950AD"/>
    <w:rsid w:val="00E95CC6"/>
    <w:rsid w:val="00E96016"/>
    <w:rsid w:val="00E97481"/>
    <w:rsid w:val="00E97D15"/>
    <w:rsid w:val="00EA369A"/>
    <w:rsid w:val="00EA39F9"/>
    <w:rsid w:val="00EA5E76"/>
    <w:rsid w:val="00EA6B57"/>
    <w:rsid w:val="00EA6C72"/>
    <w:rsid w:val="00EB0279"/>
    <w:rsid w:val="00EB1150"/>
    <w:rsid w:val="00EB1D03"/>
    <w:rsid w:val="00EB1F97"/>
    <w:rsid w:val="00EB276C"/>
    <w:rsid w:val="00EB3A33"/>
    <w:rsid w:val="00EB4FA8"/>
    <w:rsid w:val="00EB5CE0"/>
    <w:rsid w:val="00EB629E"/>
    <w:rsid w:val="00EB7A83"/>
    <w:rsid w:val="00EC03CA"/>
    <w:rsid w:val="00EC12FE"/>
    <w:rsid w:val="00EC181F"/>
    <w:rsid w:val="00EC3B89"/>
    <w:rsid w:val="00EC76C6"/>
    <w:rsid w:val="00ED014A"/>
    <w:rsid w:val="00ED03D0"/>
    <w:rsid w:val="00ED258B"/>
    <w:rsid w:val="00ED7803"/>
    <w:rsid w:val="00ED79FC"/>
    <w:rsid w:val="00ED7AEC"/>
    <w:rsid w:val="00EE072F"/>
    <w:rsid w:val="00EE2FF4"/>
    <w:rsid w:val="00EE4AE3"/>
    <w:rsid w:val="00EE50C5"/>
    <w:rsid w:val="00EE68F7"/>
    <w:rsid w:val="00EE7473"/>
    <w:rsid w:val="00EE7A31"/>
    <w:rsid w:val="00EF2F78"/>
    <w:rsid w:val="00EF2FB2"/>
    <w:rsid w:val="00EF489B"/>
    <w:rsid w:val="00EF5268"/>
    <w:rsid w:val="00EF65A1"/>
    <w:rsid w:val="00EF7102"/>
    <w:rsid w:val="00EF72DC"/>
    <w:rsid w:val="00EF7341"/>
    <w:rsid w:val="00F0096D"/>
    <w:rsid w:val="00F0144F"/>
    <w:rsid w:val="00F02FF0"/>
    <w:rsid w:val="00F053BA"/>
    <w:rsid w:val="00F059B4"/>
    <w:rsid w:val="00F077F3"/>
    <w:rsid w:val="00F07F6A"/>
    <w:rsid w:val="00F1187A"/>
    <w:rsid w:val="00F12B42"/>
    <w:rsid w:val="00F12BB1"/>
    <w:rsid w:val="00F12F0F"/>
    <w:rsid w:val="00F13789"/>
    <w:rsid w:val="00F13AEB"/>
    <w:rsid w:val="00F14934"/>
    <w:rsid w:val="00F14D29"/>
    <w:rsid w:val="00F14F46"/>
    <w:rsid w:val="00F17448"/>
    <w:rsid w:val="00F2124B"/>
    <w:rsid w:val="00F227E0"/>
    <w:rsid w:val="00F2502B"/>
    <w:rsid w:val="00F25FEE"/>
    <w:rsid w:val="00F27874"/>
    <w:rsid w:val="00F312CA"/>
    <w:rsid w:val="00F33BBB"/>
    <w:rsid w:val="00F3457B"/>
    <w:rsid w:val="00F34AF4"/>
    <w:rsid w:val="00F371E8"/>
    <w:rsid w:val="00F404A2"/>
    <w:rsid w:val="00F41D1F"/>
    <w:rsid w:val="00F41E01"/>
    <w:rsid w:val="00F42EB6"/>
    <w:rsid w:val="00F47813"/>
    <w:rsid w:val="00F506ED"/>
    <w:rsid w:val="00F50AA1"/>
    <w:rsid w:val="00F50BCF"/>
    <w:rsid w:val="00F50BFC"/>
    <w:rsid w:val="00F53CBA"/>
    <w:rsid w:val="00F53EFB"/>
    <w:rsid w:val="00F561DE"/>
    <w:rsid w:val="00F570B7"/>
    <w:rsid w:val="00F6044A"/>
    <w:rsid w:val="00F608A2"/>
    <w:rsid w:val="00F61A44"/>
    <w:rsid w:val="00F6348F"/>
    <w:rsid w:val="00F63C13"/>
    <w:rsid w:val="00F6492F"/>
    <w:rsid w:val="00F66A8C"/>
    <w:rsid w:val="00F70B59"/>
    <w:rsid w:val="00F71A52"/>
    <w:rsid w:val="00F76E05"/>
    <w:rsid w:val="00F77B06"/>
    <w:rsid w:val="00F80CF4"/>
    <w:rsid w:val="00F811CC"/>
    <w:rsid w:val="00F81FA7"/>
    <w:rsid w:val="00F820F3"/>
    <w:rsid w:val="00F82144"/>
    <w:rsid w:val="00F82676"/>
    <w:rsid w:val="00F837DF"/>
    <w:rsid w:val="00F843A4"/>
    <w:rsid w:val="00F854AA"/>
    <w:rsid w:val="00F86D57"/>
    <w:rsid w:val="00F8721D"/>
    <w:rsid w:val="00F87EA7"/>
    <w:rsid w:val="00F90827"/>
    <w:rsid w:val="00F9170D"/>
    <w:rsid w:val="00F91A07"/>
    <w:rsid w:val="00F92A4A"/>
    <w:rsid w:val="00F943ED"/>
    <w:rsid w:val="00F94F6C"/>
    <w:rsid w:val="00F95BC6"/>
    <w:rsid w:val="00F95EFD"/>
    <w:rsid w:val="00F96BD8"/>
    <w:rsid w:val="00F97A36"/>
    <w:rsid w:val="00FA0677"/>
    <w:rsid w:val="00FA2C59"/>
    <w:rsid w:val="00FA2FE6"/>
    <w:rsid w:val="00FA3B28"/>
    <w:rsid w:val="00FA403F"/>
    <w:rsid w:val="00FA4257"/>
    <w:rsid w:val="00FA4701"/>
    <w:rsid w:val="00FA594F"/>
    <w:rsid w:val="00FA6FED"/>
    <w:rsid w:val="00FA7189"/>
    <w:rsid w:val="00FB061B"/>
    <w:rsid w:val="00FB313B"/>
    <w:rsid w:val="00FB45F0"/>
    <w:rsid w:val="00FB5703"/>
    <w:rsid w:val="00FB5C94"/>
    <w:rsid w:val="00FB7324"/>
    <w:rsid w:val="00FB7664"/>
    <w:rsid w:val="00FC05AF"/>
    <w:rsid w:val="00FC0B82"/>
    <w:rsid w:val="00FC11C6"/>
    <w:rsid w:val="00FC2F55"/>
    <w:rsid w:val="00FC2FAF"/>
    <w:rsid w:val="00FC4982"/>
    <w:rsid w:val="00FC4F75"/>
    <w:rsid w:val="00FC7C84"/>
    <w:rsid w:val="00FD18F6"/>
    <w:rsid w:val="00FD2559"/>
    <w:rsid w:val="00FD3319"/>
    <w:rsid w:val="00FD3573"/>
    <w:rsid w:val="00FD3727"/>
    <w:rsid w:val="00FD445E"/>
    <w:rsid w:val="00FD47FF"/>
    <w:rsid w:val="00FD72EA"/>
    <w:rsid w:val="00FE2677"/>
    <w:rsid w:val="00FE3981"/>
    <w:rsid w:val="00FE4A10"/>
    <w:rsid w:val="00FE69CE"/>
    <w:rsid w:val="00FE7444"/>
    <w:rsid w:val="00FF0AD6"/>
    <w:rsid w:val="00FF0CF8"/>
    <w:rsid w:val="00FF1541"/>
    <w:rsid w:val="00FF1C67"/>
    <w:rsid w:val="00FF26A4"/>
    <w:rsid w:val="00FF2912"/>
    <w:rsid w:val="00FF35B7"/>
    <w:rsid w:val="00FF3BEC"/>
    <w:rsid w:val="00FF50F7"/>
    <w:rsid w:val="00FF6636"/>
    <w:rsid w:val="00FF7329"/>
    <w:rsid w:val="00FF7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CC88ED"/>
  <w15:docId w15:val="{0B5F6B86-C3D8-4B25-A3F9-62F1812C2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D55D9E"/>
    <w:rPr>
      <w:sz w:val="24"/>
      <w:szCs w:val="24"/>
    </w:rPr>
  </w:style>
  <w:style w:type="paragraph" w:styleId="10">
    <w:name w:val="heading 1"/>
    <w:basedOn w:val="a1"/>
    <w:next w:val="a1"/>
    <w:link w:val="11"/>
    <w:qFormat/>
    <w:rsid w:val="00A75204"/>
    <w:pPr>
      <w:keepNext/>
      <w:keepLines/>
      <w:spacing w:before="360" w:after="36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0">
    <w:name w:val="heading 2"/>
    <w:basedOn w:val="a1"/>
    <w:next w:val="a1"/>
    <w:link w:val="21"/>
    <w:semiHidden/>
    <w:unhideWhenUsed/>
    <w:qFormat/>
    <w:rsid w:val="001E43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1"/>
    <w:next w:val="a1"/>
    <w:link w:val="31"/>
    <w:semiHidden/>
    <w:unhideWhenUsed/>
    <w:qFormat/>
    <w:rsid w:val="005A1A5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1"/>
    <w:next w:val="a1"/>
    <w:link w:val="41"/>
    <w:semiHidden/>
    <w:unhideWhenUsed/>
    <w:qFormat/>
    <w:rsid w:val="005A1A5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semiHidden/>
    <w:unhideWhenUsed/>
    <w:qFormat/>
    <w:rsid w:val="006057B8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semiHidden/>
    <w:unhideWhenUsed/>
    <w:qFormat/>
    <w:rsid w:val="006057B8"/>
    <w:pPr>
      <w:keepNext/>
      <w:keepLines/>
      <w:numPr>
        <w:ilvl w:val="5"/>
        <w:numId w:val="1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semiHidden/>
    <w:unhideWhenUsed/>
    <w:qFormat/>
    <w:rsid w:val="006057B8"/>
    <w:pPr>
      <w:keepNext/>
      <w:keepLines/>
      <w:numPr>
        <w:ilvl w:val="6"/>
        <w:numId w:val="1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semiHidden/>
    <w:unhideWhenUsed/>
    <w:qFormat/>
    <w:rsid w:val="006057B8"/>
    <w:pPr>
      <w:keepNext/>
      <w:keepLines/>
      <w:numPr>
        <w:ilvl w:val="7"/>
        <w:numId w:val="1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6057B8"/>
    <w:pPr>
      <w:keepNext/>
      <w:keepLines/>
      <w:numPr>
        <w:ilvl w:val="8"/>
        <w:numId w:val="1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rsid w:val="00A75204"/>
    <w:rPr>
      <w:rFonts w:eastAsiaTheme="majorEastAsia" w:cstheme="majorBidi"/>
      <w:b/>
      <w:bCs/>
      <w:sz w:val="28"/>
      <w:szCs w:val="28"/>
    </w:rPr>
  </w:style>
  <w:style w:type="character" w:customStyle="1" w:styleId="21">
    <w:name w:val="Заголовок 2 Знак"/>
    <w:basedOn w:val="a2"/>
    <w:link w:val="20"/>
    <w:semiHidden/>
    <w:rsid w:val="001E43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2"/>
    <w:link w:val="30"/>
    <w:semiHidden/>
    <w:rsid w:val="005A1A5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41">
    <w:name w:val="Заголовок 4 Знак"/>
    <w:basedOn w:val="a2"/>
    <w:link w:val="40"/>
    <w:semiHidden/>
    <w:rsid w:val="005A1A5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6057B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60">
    <w:name w:val="Заголовок 6 Знак"/>
    <w:basedOn w:val="a2"/>
    <w:link w:val="6"/>
    <w:semiHidden/>
    <w:rsid w:val="006057B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semiHidden/>
    <w:rsid w:val="006057B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table" w:styleId="a5">
    <w:name w:val="Table Grid"/>
    <w:basedOn w:val="a3"/>
    <w:rsid w:val="005B1A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Plain Text"/>
    <w:basedOn w:val="a1"/>
    <w:link w:val="a7"/>
    <w:rsid w:val="00330826"/>
    <w:rPr>
      <w:rFonts w:ascii="Courier New" w:hAnsi="Courier New"/>
      <w:sz w:val="20"/>
      <w:szCs w:val="20"/>
    </w:rPr>
  </w:style>
  <w:style w:type="character" w:customStyle="1" w:styleId="a7">
    <w:name w:val="Текст Знак"/>
    <w:link w:val="a6"/>
    <w:rsid w:val="00C73BE4"/>
    <w:rPr>
      <w:rFonts w:ascii="Courier New" w:hAnsi="Courier New"/>
    </w:rPr>
  </w:style>
  <w:style w:type="paragraph" w:customStyle="1" w:styleId="MTDisplayEquation">
    <w:name w:val="MTDisplayEquation"/>
    <w:basedOn w:val="a1"/>
    <w:next w:val="a1"/>
    <w:rsid w:val="00003328"/>
    <w:pPr>
      <w:tabs>
        <w:tab w:val="center" w:pos="4680"/>
        <w:tab w:val="right" w:pos="9360"/>
      </w:tabs>
    </w:pPr>
    <w:rPr>
      <w:sz w:val="28"/>
      <w:szCs w:val="28"/>
    </w:rPr>
  </w:style>
  <w:style w:type="paragraph" w:styleId="a8">
    <w:name w:val="footer"/>
    <w:basedOn w:val="a1"/>
    <w:link w:val="a9"/>
    <w:uiPriority w:val="99"/>
    <w:rsid w:val="00C171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890993"/>
    <w:rPr>
      <w:sz w:val="24"/>
      <w:szCs w:val="24"/>
    </w:rPr>
  </w:style>
  <w:style w:type="character" w:styleId="aa">
    <w:name w:val="page number"/>
    <w:basedOn w:val="a2"/>
    <w:rsid w:val="00C171AB"/>
  </w:style>
  <w:style w:type="paragraph" w:customStyle="1" w:styleId="ab">
    <w:name w:val="+Тит_Тема ВКР"/>
    <w:basedOn w:val="ac"/>
    <w:qFormat/>
    <w:rsid w:val="00A22A43"/>
    <w:pPr>
      <w:suppressAutoHyphens/>
    </w:pPr>
    <w:rPr>
      <w:b/>
      <w:sz w:val="32"/>
      <w:szCs w:val="36"/>
    </w:rPr>
  </w:style>
  <w:style w:type="paragraph" w:customStyle="1" w:styleId="ac">
    <w:name w:val="+Тит_Абзац по центру"/>
    <w:basedOn w:val="1-"/>
    <w:qFormat/>
    <w:rsid w:val="00A22A43"/>
    <w:pPr>
      <w:shd w:val="clear" w:color="auto" w:fill="FFFFFF"/>
      <w:spacing w:line="240" w:lineRule="auto"/>
      <w:ind w:firstLine="0"/>
      <w:jc w:val="center"/>
    </w:pPr>
    <w:rPr>
      <w:color w:val="000000"/>
    </w:rPr>
  </w:style>
  <w:style w:type="paragraph" w:customStyle="1" w:styleId="1-">
    <w:name w:val="+Абзац с отступом 1-ой строки"/>
    <w:qFormat/>
    <w:rsid w:val="00791096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d">
    <w:name w:val="Balloon Text"/>
    <w:basedOn w:val="a1"/>
    <w:link w:val="ae"/>
    <w:rsid w:val="00DC1F81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DC1F81"/>
    <w:rPr>
      <w:rFonts w:ascii="Tahoma" w:hAnsi="Tahoma" w:cs="Tahoma"/>
      <w:sz w:val="16"/>
      <w:szCs w:val="16"/>
    </w:rPr>
  </w:style>
  <w:style w:type="character" w:styleId="af">
    <w:name w:val="Hyperlink"/>
    <w:uiPriority w:val="99"/>
    <w:rsid w:val="00ED258B"/>
    <w:rPr>
      <w:color w:val="0000FF"/>
      <w:u w:val="single"/>
    </w:rPr>
  </w:style>
  <w:style w:type="paragraph" w:styleId="af0">
    <w:name w:val="header"/>
    <w:basedOn w:val="a1"/>
    <w:link w:val="af1"/>
    <w:rsid w:val="0089099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rsid w:val="00890993"/>
    <w:rPr>
      <w:sz w:val="24"/>
      <w:szCs w:val="24"/>
    </w:rPr>
  </w:style>
  <w:style w:type="paragraph" w:styleId="af2">
    <w:name w:val="List Paragraph"/>
    <w:link w:val="af3"/>
    <w:uiPriority w:val="34"/>
    <w:qFormat/>
    <w:rsid w:val="00DD6B6B"/>
    <w:pPr>
      <w:ind w:left="709"/>
      <w:contextualSpacing/>
    </w:pPr>
    <w:rPr>
      <w:sz w:val="28"/>
      <w:szCs w:val="24"/>
    </w:rPr>
  </w:style>
  <w:style w:type="character" w:customStyle="1" w:styleId="af3">
    <w:name w:val="Абзац списка Знак"/>
    <w:basedOn w:val="a2"/>
    <w:link w:val="af2"/>
    <w:uiPriority w:val="34"/>
    <w:rsid w:val="00DD6B6B"/>
    <w:rPr>
      <w:sz w:val="28"/>
      <w:szCs w:val="24"/>
    </w:rPr>
  </w:style>
  <w:style w:type="paragraph" w:styleId="af4">
    <w:name w:val="Subtitle"/>
    <w:basedOn w:val="a1"/>
    <w:next w:val="a1"/>
    <w:link w:val="af5"/>
    <w:qFormat/>
    <w:rsid w:val="008852C4"/>
    <w:pPr>
      <w:numPr>
        <w:ilvl w:val="1"/>
      </w:numPr>
      <w:spacing w:before="240" w:line="360" w:lineRule="auto"/>
      <w:ind w:firstLine="709"/>
      <w:jc w:val="both"/>
    </w:pPr>
    <w:rPr>
      <w:rFonts w:eastAsiaTheme="majorEastAsia" w:cstheme="majorBidi"/>
      <w:b/>
      <w:iCs/>
      <w:spacing w:val="15"/>
      <w:sz w:val="28"/>
    </w:rPr>
  </w:style>
  <w:style w:type="character" w:customStyle="1" w:styleId="af5">
    <w:name w:val="Подзаголовок Знак"/>
    <w:basedOn w:val="a2"/>
    <w:link w:val="af4"/>
    <w:rsid w:val="008852C4"/>
    <w:rPr>
      <w:rFonts w:eastAsiaTheme="majorEastAsia" w:cstheme="majorBidi"/>
      <w:b/>
      <w:iCs/>
      <w:spacing w:val="15"/>
      <w:sz w:val="28"/>
      <w:szCs w:val="24"/>
    </w:rPr>
  </w:style>
  <w:style w:type="paragraph" w:styleId="af6">
    <w:name w:val="TOC Heading"/>
    <w:basedOn w:val="10"/>
    <w:next w:val="a1"/>
    <w:uiPriority w:val="39"/>
    <w:unhideWhenUsed/>
    <w:qFormat/>
    <w:rsid w:val="00F82676"/>
    <w:p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12">
    <w:name w:val="toc 1"/>
    <w:basedOn w:val="13"/>
    <w:next w:val="a1"/>
    <w:autoRedefine/>
    <w:uiPriority w:val="39"/>
    <w:qFormat/>
    <w:rsid w:val="003B5E88"/>
    <w:rPr>
      <w:noProof/>
    </w:rPr>
  </w:style>
  <w:style w:type="paragraph" w:customStyle="1" w:styleId="13">
    <w:name w:val="+Оглавление 1"/>
    <w:qFormat/>
    <w:rsid w:val="00060795"/>
    <w:pPr>
      <w:tabs>
        <w:tab w:val="right" w:leader="dot" w:pos="9356"/>
      </w:tabs>
      <w:spacing w:line="360" w:lineRule="auto"/>
    </w:pPr>
    <w:rPr>
      <w:rFonts w:eastAsiaTheme="majorEastAsia"/>
      <w:sz w:val="28"/>
      <w:szCs w:val="28"/>
      <w:lang w:eastAsia="en-US"/>
    </w:rPr>
  </w:style>
  <w:style w:type="paragraph" w:styleId="22">
    <w:name w:val="toc 2"/>
    <w:basedOn w:val="2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23">
    <w:name w:val="+Оглавление 2"/>
    <w:basedOn w:val="13"/>
    <w:next w:val="a1"/>
    <w:qFormat/>
    <w:rsid w:val="00CF75B8"/>
    <w:pPr>
      <w:ind w:left="284"/>
    </w:pPr>
  </w:style>
  <w:style w:type="paragraph" w:styleId="32">
    <w:name w:val="toc 3"/>
    <w:basedOn w:val="3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33">
    <w:name w:val="+Оглавление 3"/>
    <w:basedOn w:val="13"/>
    <w:next w:val="a1"/>
    <w:qFormat/>
    <w:rsid w:val="00CF75B8"/>
    <w:pPr>
      <w:ind w:left="567"/>
    </w:pPr>
  </w:style>
  <w:style w:type="paragraph" w:styleId="af7">
    <w:name w:val="footnote text"/>
    <w:basedOn w:val="a1"/>
    <w:link w:val="af8"/>
    <w:rsid w:val="001E4383"/>
    <w:rPr>
      <w:sz w:val="20"/>
      <w:szCs w:val="20"/>
    </w:rPr>
  </w:style>
  <w:style w:type="character" w:customStyle="1" w:styleId="af8">
    <w:name w:val="Текст сноски Знак"/>
    <w:basedOn w:val="a2"/>
    <w:link w:val="af7"/>
    <w:rsid w:val="001E4383"/>
  </w:style>
  <w:style w:type="character" w:styleId="af9">
    <w:name w:val="footnote reference"/>
    <w:basedOn w:val="a2"/>
    <w:rsid w:val="001E4383"/>
    <w:rPr>
      <w:vertAlign w:val="superscript"/>
    </w:rPr>
  </w:style>
  <w:style w:type="character" w:customStyle="1" w:styleId="apple-converted-space">
    <w:name w:val="apple-converted-space"/>
    <w:basedOn w:val="a2"/>
    <w:rsid w:val="00914FC2"/>
  </w:style>
  <w:style w:type="character" w:customStyle="1" w:styleId="pubnames">
    <w:name w:val="pub_names"/>
    <w:basedOn w:val="a2"/>
    <w:rsid w:val="00914FC2"/>
  </w:style>
  <w:style w:type="paragraph" w:styleId="afa">
    <w:name w:val="Body Text"/>
    <w:basedOn w:val="a1"/>
    <w:link w:val="afb"/>
    <w:unhideWhenUsed/>
    <w:rsid w:val="00707AE3"/>
    <w:pPr>
      <w:jc w:val="center"/>
    </w:pPr>
    <w:rPr>
      <w:szCs w:val="20"/>
    </w:rPr>
  </w:style>
  <w:style w:type="character" w:customStyle="1" w:styleId="afb">
    <w:name w:val="Основной текст Знак"/>
    <w:basedOn w:val="a2"/>
    <w:link w:val="afa"/>
    <w:rsid w:val="00707AE3"/>
    <w:rPr>
      <w:sz w:val="24"/>
    </w:rPr>
  </w:style>
  <w:style w:type="paragraph" w:customStyle="1" w:styleId="afc">
    <w:name w:val="+ЗАГОЛОВОК по центру"/>
    <w:next w:val="1-"/>
    <w:link w:val="afd"/>
    <w:qFormat/>
    <w:rsid w:val="00B53865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character" w:customStyle="1" w:styleId="afd">
    <w:name w:val="+ЗАГОЛОВОК по центру Знак"/>
    <w:basedOn w:val="11"/>
    <w:link w:val="afc"/>
    <w:rsid w:val="00B53865"/>
    <w:rPr>
      <w:rFonts w:eastAsiaTheme="majorEastAsia" w:cstheme="majorBidi"/>
      <w:b/>
      <w:bCs/>
      <w:caps/>
      <w:sz w:val="28"/>
      <w:szCs w:val="28"/>
    </w:rPr>
  </w:style>
  <w:style w:type="paragraph" w:customStyle="1" w:styleId="-">
    <w:name w:val="+№ - Название рисунка"/>
    <w:basedOn w:val="1-"/>
    <w:next w:val="1-"/>
    <w:link w:val="-0"/>
    <w:qFormat/>
    <w:rsid w:val="00D26E82"/>
    <w:pPr>
      <w:keepLines/>
      <w:suppressAutoHyphens/>
      <w:spacing w:before="120" w:after="240" w:line="240" w:lineRule="auto"/>
      <w:ind w:firstLine="0"/>
      <w:jc w:val="center"/>
    </w:pPr>
  </w:style>
  <w:style w:type="character" w:customStyle="1" w:styleId="-0">
    <w:name w:val="+№ - Название рисунка Знак"/>
    <w:basedOn w:val="a2"/>
    <w:link w:val="-"/>
    <w:rsid w:val="00D26E82"/>
    <w:rPr>
      <w:rFonts w:eastAsiaTheme="minorEastAsia"/>
      <w:sz w:val="28"/>
      <w:szCs w:val="28"/>
    </w:rPr>
  </w:style>
  <w:style w:type="paragraph" w:customStyle="1" w:styleId="-1">
    <w:name w:val="+№ - Название таблицы"/>
    <w:basedOn w:val="1-"/>
    <w:next w:val="a1"/>
    <w:link w:val="-2"/>
    <w:qFormat/>
    <w:rsid w:val="00432856"/>
    <w:pPr>
      <w:keepNext/>
      <w:keepLines/>
      <w:suppressAutoHyphens/>
      <w:spacing w:before="120" w:after="120" w:line="240" w:lineRule="auto"/>
      <w:ind w:firstLine="0"/>
      <w:jc w:val="left"/>
    </w:pPr>
  </w:style>
  <w:style w:type="character" w:customStyle="1" w:styleId="-2">
    <w:name w:val="+№ - Название таблицы Знак"/>
    <w:basedOn w:val="a2"/>
    <w:link w:val="-1"/>
    <w:rsid w:val="00432856"/>
    <w:rPr>
      <w:rFonts w:eastAsiaTheme="minorEastAsia"/>
      <w:sz w:val="28"/>
      <w:szCs w:val="28"/>
    </w:rPr>
  </w:style>
  <w:style w:type="paragraph" w:customStyle="1" w:styleId="a0">
    <w:name w:val="+Список использованных источников"/>
    <w:basedOn w:val="af2"/>
    <w:link w:val="afe"/>
    <w:qFormat/>
    <w:rsid w:val="00634A0E"/>
    <w:pPr>
      <w:numPr>
        <w:numId w:val="15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character" w:customStyle="1" w:styleId="afe">
    <w:name w:val="+Список использованных источников Знак"/>
    <w:basedOn w:val="af3"/>
    <w:link w:val="a0"/>
    <w:rsid w:val="00634A0E"/>
    <w:rPr>
      <w:sz w:val="28"/>
      <w:szCs w:val="28"/>
    </w:rPr>
  </w:style>
  <w:style w:type="paragraph" w:customStyle="1" w:styleId="1">
    <w:name w:val="+Заголовок 1 уровня"/>
    <w:next w:val="1-"/>
    <w:qFormat/>
    <w:rsid w:val="004836C2"/>
    <w:pPr>
      <w:keepNext/>
      <w:keepLines/>
      <w:pageBreakBefore/>
      <w:numPr>
        <w:numId w:val="32"/>
      </w:numPr>
      <w:suppressAutoHyphens/>
      <w:spacing w:after="120" w:line="360" w:lineRule="auto"/>
      <w:outlineLvl w:val="0"/>
    </w:pPr>
    <w:rPr>
      <w:rFonts w:eastAsiaTheme="minorEastAsia"/>
      <w:b/>
      <w:sz w:val="28"/>
      <w:szCs w:val="28"/>
    </w:rPr>
  </w:style>
  <w:style w:type="paragraph" w:customStyle="1" w:styleId="2">
    <w:name w:val="+Заголовок 2 уровня"/>
    <w:basedOn w:val="1"/>
    <w:next w:val="1-"/>
    <w:qFormat/>
    <w:rsid w:val="004836C2"/>
    <w:pPr>
      <w:pageBreakBefore w:val="0"/>
      <w:numPr>
        <w:ilvl w:val="1"/>
      </w:numPr>
      <w:spacing w:after="0"/>
      <w:outlineLvl w:val="1"/>
    </w:pPr>
  </w:style>
  <w:style w:type="paragraph" w:customStyle="1" w:styleId="3">
    <w:name w:val="+Заголовок 3 уровня"/>
    <w:basedOn w:val="2"/>
    <w:next w:val="1-"/>
    <w:qFormat/>
    <w:rsid w:val="00F3457B"/>
    <w:pPr>
      <w:numPr>
        <w:ilvl w:val="2"/>
      </w:numPr>
      <w:outlineLvl w:val="2"/>
    </w:pPr>
  </w:style>
  <w:style w:type="paragraph" w:customStyle="1" w:styleId="4">
    <w:name w:val="+Заголовок 4 уровня"/>
    <w:basedOn w:val="3"/>
    <w:next w:val="1-"/>
    <w:qFormat/>
    <w:rsid w:val="00B53865"/>
    <w:pPr>
      <w:numPr>
        <w:ilvl w:val="3"/>
      </w:numPr>
      <w:outlineLvl w:val="3"/>
    </w:pPr>
    <w:rPr>
      <w:lang w:val="en-US"/>
    </w:rPr>
  </w:style>
  <w:style w:type="paragraph" w:styleId="42">
    <w:name w:val="toc 4"/>
    <w:basedOn w:val="43"/>
    <w:next w:val="a1"/>
    <w:autoRedefine/>
    <w:uiPriority w:val="39"/>
    <w:rsid w:val="00FF0CF8"/>
  </w:style>
  <w:style w:type="paragraph" w:customStyle="1" w:styleId="43">
    <w:name w:val="+Оглавление 4"/>
    <w:basedOn w:val="13"/>
    <w:next w:val="a1"/>
    <w:qFormat/>
    <w:rsid w:val="00FD445E"/>
    <w:pPr>
      <w:ind w:left="851"/>
    </w:pPr>
  </w:style>
  <w:style w:type="paragraph" w:customStyle="1" w:styleId="aff">
    <w:name w:val="+Заголовки"/>
    <w:basedOn w:val="a1"/>
    <w:next w:val="a1"/>
    <w:rsid w:val="00051597"/>
    <w:pPr>
      <w:spacing w:line="360" w:lineRule="auto"/>
      <w:ind w:firstLine="709"/>
    </w:pPr>
    <w:rPr>
      <w:rFonts w:eastAsiaTheme="minorEastAsia"/>
      <w:bCs/>
      <w:color w:val="365F91" w:themeColor="accent1" w:themeShade="BF"/>
      <w:sz w:val="28"/>
      <w:szCs w:val="28"/>
    </w:rPr>
  </w:style>
  <w:style w:type="paragraph" w:customStyle="1" w:styleId="24">
    <w:name w:val="+Приложение Заголовок 2"/>
    <w:next w:val="1-"/>
    <w:qFormat/>
    <w:rsid w:val="00D07945"/>
    <w:pPr>
      <w:keepNext/>
      <w:keepLines/>
      <w:suppressAutoHyphens/>
      <w:spacing w:line="360" w:lineRule="auto"/>
      <w:ind w:firstLine="709"/>
      <w:outlineLvl w:val="1"/>
    </w:pPr>
    <w:rPr>
      <w:rFonts w:eastAsiaTheme="minorEastAsia"/>
      <w:b/>
      <w:sz w:val="28"/>
      <w:szCs w:val="28"/>
    </w:rPr>
  </w:style>
  <w:style w:type="paragraph" w:customStyle="1" w:styleId="100">
    <w:name w:val="Стиль _абзац с отступом 1 строки + По центру Первая строка:  0 см"/>
    <w:basedOn w:val="1-"/>
    <w:rsid w:val="00051597"/>
    <w:pPr>
      <w:ind w:firstLine="0"/>
      <w:jc w:val="center"/>
    </w:pPr>
    <w:rPr>
      <w:rFonts w:eastAsia="Times New Roman"/>
      <w:szCs w:val="20"/>
    </w:rPr>
  </w:style>
  <w:style w:type="paragraph" w:customStyle="1" w:styleId="aff0">
    <w:name w:val="+ЗаголРеферСодерж"/>
    <w:basedOn w:val="ac"/>
    <w:next w:val="1-"/>
    <w:qFormat/>
    <w:rsid w:val="003B5E88"/>
    <w:pPr>
      <w:pageBreakBefore/>
      <w:spacing w:after="240"/>
    </w:pPr>
    <w:rPr>
      <w:b/>
      <w:caps/>
    </w:rPr>
  </w:style>
  <w:style w:type="paragraph" w:customStyle="1" w:styleId="aff1">
    <w:name w:val="+Текст в таблице"/>
    <w:basedOn w:val="1-"/>
    <w:qFormat/>
    <w:rsid w:val="00F33BBB"/>
    <w:pPr>
      <w:spacing w:line="240" w:lineRule="auto"/>
      <w:ind w:firstLine="0"/>
      <w:jc w:val="left"/>
    </w:pPr>
  </w:style>
  <w:style w:type="paragraph" w:customStyle="1" w:styleId="aff2">
    <w:name w:val="+ПРИЛОЖЕНИЕ А и Загол. на сл. строке"/>
    <w:basedOn w:val="afc"/>
    <w:next w:val="1-"/>
    <w:rsid w:val="00310318"/>
    <w:rPr>
      <w:bCs w:val="0"/>
      <w:caps w:val="0"/>
    </w:rPr>
  </w:style>
  <w:style w:type="paragraph" w:customStyle="1" w:styleId="aff3">
    <w:name w:val="Стиль +ПРИЛОЖЕНИЕ А + не все прописные"/>
    <w:basedOn w:val="a1"/>
    <w:rsid w:val="001B409D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51">
    <w:name w:val="toc 5"/>
    <w:basedOn w:val="a1"/>
    <w:next w:val="a1"/>
    <w:autoRedefine/>
    <w:rsid w:val="009F6673"/>
    <w:pPr>
      <w:spacing w:after="100"/>
      <w:ind w:left="960"/>
    </w:pPr>
  </w:style>
  <w:style w:type="numbering" w:customStyle="1" w:styleId="a">
    <w:name w:val="+Список автонумер заголовков"/>
    <w:uiPriority w:val="99"/>
    <w:rsid w:val="004836C2"/>
    <w:pPr>
      <w:numPr>
        <w:numId w:val="43"/>
      </w:numPr>
    </w:pPr>
  </w:style>
  <w:style w:type="paragraph" w:customStyle="1" w:styleId="aff4">
    <w:name w:val="+КлючСловаРеферат"/>
    <w:basedOn w:val="1-"/>
    <w:qFormat/>
    <w:rsid w:val="002C7753"/>
    <w:pPr>
      <w:suppressAutoHyphens/>
      <w:spacing w:before="360" w:after="240"/>
    </w:pPr>
    <w:rPr>
      <w:caps/>
    </w:rPr>
  </w:style>
  <w:style w:type="character" w:styleId="aff5">
    <w:name w:val="Unresolved Mention"/>
    <w:basedOn w:val="a2"/>
    <w:uiPriority w:val="99"/>
    <w:semiHidden/>
    <w:unhideWhenUsed/>
    <w:rsid w:val="00E73058"/>
    <w:rPr>
      <w:color w:val="605E5C"/>
      <w:shd w:val="clear" w:color="auto" w:fill="E1DFDD"/>
    </w:rPr>
  </w:style>
  <w:style w:type="paragraph" w:styleId="aff6">
    <w:name w:val="Normal (Web)"/>
    <w:basedOn w:val="a1"/>
    <w:rsid w:val="00F312CA"/>
  </w:style>
  <w:style w:type="character" w:styleId="aff7">
    <w:name w:val="FollowedHyperlink"/>
    <w:basedOn w:val="a2"/>
    <w:rsid w:val="009B090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1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4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8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77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3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8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4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7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73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5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3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62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0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0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2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alo\Downloads\SHablon_oformlenija_Otcheta_po_uch_praktike_2024_5_6_UPr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AB11EE-D834-423B-8CB7-2C21BE3E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SHablon_oformlenija_Otcheta_po_uch_praktike_2024_5_6_UPr.dotm</Template>
  <TotalTime>4657</TotalTime>
  <Pages>1</Pages>
  <Words>4012</Words>
  <Characters>22871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ssau</Company>
  <LinksUpToDate>false</LinksUpToDate>
  <CharactersWithSpaces>26830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Alena Faiustova</dc:creator>
  <cp:lastModifiedBy>Alena Faiustova</cp:lastModifiedBy>
  <cp:revision>38</cp:revision>
  <cp:lastPrinted>2022-04-10T18:27:00Z</cp:lastPrinted>
  <dcterms:created xsi:type="dcterms:W3CDTF">2024-12-23T09:34:00Z</dcterms:created>
  <dcterms:modified xsi:type="dcterms:W3CDTF">2025-04-07T22:01:00Z</dcterms:modified>
</cp:coreProperties>
</file>