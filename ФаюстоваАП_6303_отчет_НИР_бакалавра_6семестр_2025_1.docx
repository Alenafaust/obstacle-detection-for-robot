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B1985" w14:textId="324A19E1" w:rsidR="0057082D" w:rsidRPr="0057082D" w:rsidRDefault="0057082D" w:rsidP="0057082D">
      <w:pPr>
        <w:jc w:val="center"/>
        <w:rPr>
          <w:sz w:val="28"/>
        </w:rPr>
      </w:pPr>
    </w:p>
    <w:p w14:paraId="137C7DC2" w14:textId="77777777" w:rsidR="00695CF0" w:rsidRPr="00D15C8D" w:rsidRDefault="00695CF0" w:rsidP="00695CF0">
      <w:pPr>
        <w:jc w:val="center"/>
        <w:rPr>
          <w:bCs/>
          <w:sz w:val="28"/>
          <w:szCs w:val="28"/>
        </w:rPr>
      </w:pPr>
      <w:r w:rsidRPr="00312C01">
        <w:rPr>
          <w:sz w:val="28"/>
        </w:rPr>
        <w:t>Министерство науки и высшего образования Российской Федерации</w:t>
      </w:r>
      <w:r w:rsidRPr="00D15C8D">
        <w:rPr>
          <w:bCs/>
          <w:color w:val="000000"/>
          <w:sz w:val="28"/>
          <w:szCs w:val="28"/>
        </w:rPr>
        <w:t xml:space="preserve"> </w:t>
      </w:r>
      <w:r w:rsidRPr="00D15C8D">
        <w:rPr>
          <w:bCs/>
          <w:color w:val="000000"/>
          <w:sz w:val="28"/>
          <w:szCs w:val="28"/>
        </w:rPr>
        <w:br/>
      </w:r>
      <w:r w:rsidRPr="00D15C8D">
        <w:rPr>
          <w:bCs/>
          <w:sz w:val="28"/>
          <w:szCs w:val="28"/>
        </w:rPr>
        <w:t>Федеральное государственное автономное образовательное</w:t>
      </w:r>
      <w:r w:rsidRPr="00D15C8D">
        <w:rPr>
          <w:bCs/>
          <w:sz w:val="28"/>
          <w:szCs w:val="28"/>
        </w:rPr>
        <w:br/>
        <w:t>учреждение высшего образования</w:t>
      </w:r>
      <w:r w:rsidRPr="00D15C8D">
        <w:rPr>
          <w:bCs/>
          <w:sz w:val="28"/>
          <w:szCs w:val="28"/>
        </w:rPr>
        <w:br/>
        <w:t xml:space="preserve">«Самарский национальный исследовательский университет </w:t>
      </w:r>
      <w:r w:rsidRPr="00D15C8D">
        <w:rPr>
          <w:bCs/>
          <w:sz w:val="28"/>
          <w:szCs w:val="28"/>
        </w:rPr>
        <w:br/>
        <w:t>имени академика С.П. Королева»</w:t>
      </w:r>
    </w:p>
    <w:p w14:paraId="29F14715" w14:textId="77777777" w:rsidR="00695CF0" w:rsidRPr="00D15C8D" w:rsidRDefault="00695CF0" w:rsidP="00695CF0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2840AEAC" w14:textId="77777777" w:rsidR="00695CF0" w:rsidRPr="00D15C8D" w:rsidRDefault="00695CF0" w:rsidP="00695CF0">
      <w:pPr>
        <w:shd w:val="clear" w:color="auto" w:fill="FFFFFF"/>
        <w:jc w:val="center"/>
        <w:rPr>
          <w:color w:val="000000"/>
          <w:sz w:val="28"/>
          <w:szCs w:val="28"/>
        </w:rPr>
      </w:pPr>
      <w:r w:rsidRPr="0023513F">
        <w:rPr>
          <w:color w:val="000000"/>
          <w:sz w:val="28"/>
          <w:szCs w:val="28"/>
        </w:rPr>
        <w:t xml:space="preserve">Институт </w:t>
      </w:r>
      <w:r w:rsidRPr="00D15C8D">
        <w:rPr>
          <w:color w:val="000000"/>
          <w:sz w:val="28"/>
          <w:szCs w:val="28"/>
        </w:rPr>
        <w:t xml:space="preserve">информатики и </w:t>
      </w:r>
      <w:r>
        <w:rPr>
          <w:color w:val="000000"/>
          <w:sz w:val="28"/>
          <w:szCs w:val="28"/>
        </w:rPr>
        <w:t>кибернетики</w:t>
      </w:r>
    </w:p>
    <w:p w14:paraId="5479BF3F" w14:textId="77777777" w:rsidR="00695CF0" w:rsidRPr="00D15C8D" w:rsidRDefault="00695CF0" w:rsidP="00695CF0">
      <w:pPr>
        <w:shd w:val="clear" w:color="auto" w:fill="FFFFFF"/>
        <w:tabs>
          <w:tab w:val="left" w:leader="underscore" w:pos="1680"/>
        </w:tabs>
        <w:jc w:val="center"/>
        <w:rPr>
          <w:sz w:val="28"/>
          <w:szCs w:val="28"/>
        </w:rPr>
      </w:pPr>
      <w:r w:rsidRPr="00D15C8D">
        <w:rPr>
          <w:color w:val="000000"/>
          <w:sz w:val="28"/>
          <w:szCs w:val="28"/>
        </w:rPr>
        <w:br/>
        <w:t>Кафедра технической кибернетики</w:t>
      </w:r>
    </w:p>
    <w:p w14:paraId="5DAAA7A8" w14:textId="77777777" w:rsidR="00695CF0" w:rsidRDefault="00695CF0" w:rsidP="00695CF0">
      <w:pPr>
        <w:widowControl w:val="0"/>
        <w:suppressAutoHyphens/>
        <w:spacing w:line="360" w:lineRule="auto"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</w:p>
    <w:p w14:paraId="76EEB4B7" w14:textId="77777777" w:rsidR="00695CF0" w:rsidRPr="00D15C8D" w:rsidRDefault="00695CF0" w:rsidP="00695CF0">
      <w:pPr>
        <w:widowControl w:val="0"/>
        <w:suppressAutoHyphens/>
        <w:spacing w:line="360" w:lineRule="auto"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  <w:r>
        <w:rPr>
          <w:rFonts w:eastAsia="DejaVu Sans" w:cs="Lohit Hindi"/>
          <w:b/>
          <w:kern w:val="1"/>
          <w:sz w:val="28"/>
          <w:szCs w:val="28"/>
          <w:lang w:eastAsia="hi-IN" w:bidi="hi-IN"/>
        </w:rPr>
        <w:t xml:space="preserve">Отчёт о </w:t>
      </w:r>
      <w:r w:rsidRPr="00D15C8D">
        <w:rPr>
          <w:rFonts w:eastAsia="DejaVu Sans" w:cs="Lohit Hindi"/>
          <w:b/>
          <w:kern w:val="1"/>
          <w:sz w:val="28"/>
          <w:szCs w:val="28"/>
          <w:lang w:eastAsia="hi-IN" w:bidi="hi-IN"/>
        </w:rPr>
        <w:t>научно-исследовательской работ</w:t>
      </w:r>
      <w:r>
        <w:rPr>
          <w:rFonts w:eastAsia="DejaVu Sans" w:cs="Lohit Hindi"/>
          <w:b/>
          <w:kern w:val="1"/>
          <w:sz w:val="28"/>
          <w:szCs w:val="28"/>
          <w:lang w:eastAsia="hi-IN" w:bidi="hi-IN"/>
        </w:rPr>
        <w:t>е</w:t>
      </w:r>
    </w:p>
    <w:p w14:paraId="3E97C4C5" w14:textId="77777777" w:rsidR="00695CF0" w:rsidRPr="00D15C8D" w:rsidRDefault="00695CF0" w:rsidP="00695CF0">
      <w:pPr>
        <w:widowControl w:val="0"/>
        <w:suppressAutoHyphens/>
        <w:spacing w:line="360" w:lineRule="auto"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  <w:r w:rsidRPr="00D15C8D">
        <w:rPr>
          <w:rFonts w:eastAsia="DejaVu Sans" w:cs="Lohit Hindi"/>
          <w:b/>
          <w:kern w:val="1"/>
          <w:sz w:val="28"/>
          <w:szCs w:val="28"/>
          <w:lang w:eastAsia="hi-IN" w:bidi="hi-IN"/>
        </w:rPr>
        <w:t>бакалавра</w:t>
      </w:r>
    </w:p>
    <w:p w14:paraId="5F648FCF" w14:textId="26B3E5FE" w:rsidR="00695CF0" w:rsidRPr="009E12A2" w:rsidRDefault="00695CF0" w:rsidP="00695CF0">
      <w:pPr>
        <w:widowControl w:val="0"/>
        <w:suppressAutoHyphens/>
        <w:spacing w:line="360" w:lineRule="auto"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  <w:r>
        <w:rPr>
          <w:rFonts w:eastAsia="DejaVu Sans" w:cs="Lohit Hindi"/>
          <w:b/>
          <w:kern w:val="1"/>
          <w:sz w:val="28"/>
          <w:szCs w:val="28"/>
          <w:lang w:eastAsia="hi-IN" w:bidi="hi-IN"/>
        </w:rPr>
        <w:t xml:space="preserve">Семестр </w:t>
      </w:r>
      <w:r w:rsidR="00A04023">
        <w:rPr>
          <w:rFonts w:eastAsia="DejaVu Sans" w:cs="Lohit Hindi"/>
          <w:b/>
          <w:kern w:val="1"/>
          <w:sz w:val="28"/>
          <w:szCs w:val="28"/>
          <w:lang w:eastAsia="hi-IN" w:bidi="hi-IN"/>
        </w:rPr>
        <w:t>6</w:t>
      </w:r>
    </w:p>
    <w:p w14:paraId="2FEDD4A9" w14:textId="77777777" w:rsidR="00695CF0" w:rsidRPr="00D15C8D" w:rsidRDefault="00695CF0" w:rsidP="00695CF0">
      <w:pPr>
        <w:widowControl w:val="0"/>
        <w:tabs>
          <w:tab w:val="left" w:pos="8190"/>
        </w:tabs>
        <w:suppressAutoHyphens/>
        <w:spacing w:line="360" w:lineRule="auto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D15C8D">
        <w:rPr>
          <w:rFonts w:eastAsia="DejaVu Sans" w:cs="Lohit Hindi"/>
          <w:kern w:val="1"/>
          <w:sz w:val="28"/>
          <w:szCs w:val="28"/>
          <w:lang w:eastAsia="hi-IN" w:bidi="hi-IN"/>
        </w:rPr>
        <w:t xml:space="preserve">Направление подготовки: 01.03.02 Прикладная математика и информатика: </w:t>
      </w:r>
      <w:r w:rsidRPr="00D15C8D">
        <w:rPr>
          <w:rFonts w:eastAsia="DejaVu Sans" w:cs="Lohit Hindi"/>
          <w:kern w:val="1"/>
          <w:sz w:val="28"/>
          <w:szCs w:val="28"/>
          <w:lang w:eastAsia="hi-IN" w:bidi="hi-IN"/>
        </w:rPr>
        <w:br/>
        <w:t>Профиль "Компьютерные науки"</w:t>
      </w:r>
    </w:p>
    <w:p w14:paraId="520436C7" w14:textId="03F7D598" w:rsidR="00695CF0" w:rsidRPr="00AE4B54" w:rsidRDefault="00695CF0" w:rsidP="00695CF0">
      <w:pPr>
        <w:widowControl w:val="0"/>
        <w:tabs>
          <w:tab w:val="left" w:pos="1701"/>
          <w:tab w:val="left" w:pos="9638"/>
        </w:tabs>
        <w:suppressAutoHyphens/>
        <w:spacing w:line="360" w:lineRule="auto"/>
        <w:rPr>
          <w:rFonts w:eastAsia="DejaVu Sans" w:cs="Lohit Hindi"/>
          <w:kern w:val="2"/>
          <w:sz w:val="28"/>
          <w:szCs w:val="28"/>
          <w:lang w:eastAsia="hi-IN" w:bidi="hi-IN"/>
        </w:rPr>
      </w:pPr>
      <w:r w:rsidRPr="00AE4B54">
        <w:rPr>
          <w:rFonts w:eastAsia="DejaVu Sans" w:cs="Lohit Hindi"/>
          <w:kern w:val="2"/>
          <w:sz w:val="28"/>
          <w:szCs w:val="28"/>
          <w:lang w:eastAsia="hi-IN" w:bidi="hi-IN"/>
        </w:rPr>
        <w:t xml:space="preserve">Студент  </w:t>
      </w:r>
      <w:r w:rsidRPr="00CD4B0C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>Фаюстова Алёна Петровна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</w:p>
    <w:p w14:paraId="06B652E7" w14:textId="77777777" w:rsidR="00695CF0" w:rsidRPr="00AE4B54" w:rsidRDefault="00695CF0" w:rsidP="00695CF0">
      <w:pPr>
        <w:widowControl w:val="0"/>
        <w:tabs>
          <w:tab w:val="left" w:pos="1701"/>
          <w:tab w:val="left" w:pos="9638"/>
        </w:tabs>
        <w:suppressAutoHyphens/>
        <w:spacing w:line="360" w:lineRule="auto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AE4B54">
        <w:rPr>
          <w:sz w:val="28"/>
          <w:szCs w:val="28"/>
        </w:rPr>
        <w:t xml:space="preserve">группы 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  <w:t>6303 – 010302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val="en-US" w:eastAsia="hi-IN" w:bidi="hi-IN"/>
        </w:rPr>
        <w:t>D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</w:p>
    <w:p w14:paraId="1B971CE5" w14:textId="45453BE5" w:rsidR="00695CF0" w:rsidRDefault="00695CF0" w:rsidP="00695CF0">
      <w:pPr>
        <w:widowControl w:val="0"/>
        <w:tabs>
          <w:tab w:val="left" w:pos="1701"/>
          <w:tab w:val="left" w:pos="9638"/>
        </w:tabs>
        <w:suppressAutoHyphens/>
        <w:spacing w:line="360" w:lineRule="auto"/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 xml:space="preserve">Тема </w:t>
      </w:r>
      <w:r w:rsidR="00C94D08" w:rsidRPr="009E12A2">
        <w:rPr>
          <w:rFonts w:eastAsia="DejaVu Sans" w:cs="Lohit Hindi"/>
          <w:kern w:val="1"/>
          <w:sz w:val="28"/>
          <w:szCs w:val="28"/>
          <w:lang w:eastAsia="hi-IN" w:bidi="hi-IN"/>
        </w:rPr>
        <w:t>научно-исследовательской</w:t>
      </w: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 xml:space="preserve"> работы:</w:t>
      </w:r>
      <w:r w:rsidRPr="004D4C88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 xml:space="preserve"> Исследование методов обнаружения препятствий на основе машинного зрения для наземного робота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</w:p>
    <w:p w14:paraId="0CA3420A" w14:textId="745A9399" w:rsidR="00695CF0" w:rsidRPr="00AE4B54" w:rsidRDefault="00695CF0" w:rsidP="00695CF0">
      <w:pPr>
        <w:widowControl w:val="0"/>
        <w:tabs>
          <w:tab w:val="left" w:pos="1701"/>
          <w:tab w:val="left" w:pos="9638"/>
        </w:tabs>
        <w:suppressAutoHyphens/>
        <w:spacing w:line="360" w:lineRule="auto"/>
        <w:rPr>
          <w:rFonts w:eastAsia="DejaVu Sans" w:cs="Lohit Hindi"/>
          <w:kern w:val="2"/>
          <w:sz w:val="28"/>
          <w:szCs w:val="28"/>
          <w:lang w:eastAsia="hi-IN" w:bidi="hi-IN"/>
        </w:rPr>
      </w:pPr>
      <w:r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  <w:r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</w:p>
    <w:p w14:paraId="7FBCF0A0" w14:textId="22D8A0EC" w:rsidR="00695CF0" w:rsidRDefault="00695CF0" w:rsidP="00695CF0">
      <w:pPr>
        <w:widowControl w:val="0"/>
        <w:tabs>
          <w:tab w:val="left" w:pos="1701"/>
          <w:tab w:val="left" w:pos="9638"/>
        </w:tabs>
        <w:suppressAutoHyphens/>
        <w:spacing w:line="360" w:lineRule="auto"/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Научный руководитель</w:t>
      </w:r>
      <w:r w:rsidRPr="00CD4B0C">
        <w:rPr>
          <w:rFonts w:eastAsia="DejaVu Sans" w:cs="Lohit Hindi"/>
          <w:kern w:val="1"/>
          <w:sz w:val="28"/>
          <w:szCs w:val="28"/>
          <w:lang w:eastAsia="hi-IN" w:bidi="hi-IN"/>
        </w:rPr>
        <w:t>:</w:t>
      </w:r>
      <w:r w:rsidRPr="004D4C88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 xml:space="preserve"> </w:t>
      </w:r>
      <w:r w:rsidRPr="00695CF0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>Минаев Евгений Юрьевич, кандидат технических наук, доцент кафедры суперкомпьютеров и общей информатики</w:t>
      </w:r>
      <w:r w:rsidRPr="00AE4B54">
        <w:rPr>
          <w:rFonts w:eastAsia="DejaVu Sans" w:cs="Lohit Hindi"/>
          <w:i/>
          <w:kern w:val="2"/>
          <w:sz w:val="28"/>
          <w:szCs w:val="28"/>
          <w:u w:val="single"/>
          <w:lang w:eastAsia="hi-IN" w:bidi="hi-IN"/>
        </w:rPr>
        <w:tab/>
      </w:r>
    </w:p>
    <w:p w14:paraId="78F6FE93" w14:textId="77777777" w:rsidR="00695CF0" w:rsidRPr="00CD4B0C" w:rsidRDefault="00695CF0" w:rsidP="00695CF0">
      <w:pPr>
        <w:widowControl w:val="0"/>
        <w:tabs>
          <w:tab w:val="right" w:leader="underscore" w:pos="9638"/>
        </w:tabs>
        <w:suppressAutoHyphens/>
        <w:spacing w:line="360" w:lineRule="auto"/>
        <w:rPr>
          <w:rFonts w:eastAsia="DejaVu Sans" w:cs="Lohit Hindi"/>
          <w:b/>
          <w:kern w:val="1"/>
          <w:sz w:val="28"/>
          <w:szCs w:val="28"/>
          <w:u w:val="single"/>
          <w:lang w:eastAsia="hi-IN" w:bidi="hi-IN"/>
        </w:rPr>
      </w:pPr>
    </w:p>
    <w:p w14:paraId="0E68228A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Научный руководитель</w:t>
      </w:r>
    </w:p>
    <w:p w14:paraId="4C01B7B6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________________________</w:t>
      </w:r>
    </w:p>
    <w:p w14:paraId="78F1A811" w14:textId="77777777" w:rsidR="00695CF0" w:rsidRPr="00807717" w:rsidRDefault="00695CF0" w:rsidP="00695CF0">
      <w:pPr>
        <w:widowControl w:val="0"/>
        <w:suppressAutoHyphens/>
        <w:ind w:left="5670"/>
        <w:rPr>
          <w:rFonts w:eastAsia="DejaVu Sans" w:cs="Lohit Hindi"/>
          <w:i/>
          <w:kern w:val="1"/>
          <w:szCs w:val="28"/>
          <w:lang w:eastAsia="hi-IN" w:bidi="hi-IN"/>
        </w:rPr>
      </w:pPr>
      <w:r w:rsidRPr="00134735">
        <w:rPr>
          <w:rFonts w:eastAsia="DejaVu Sans" w:cs="Lohit Hindi"/>
          <w:i/>
          <w:kern w:val="1"/>
          <w:szCs w:val="28"/>
          <w:lang w:eastAsia="hi-IN" w:bidi="hi-IN"/>
        </w:rPr>
        <w:t xml:space="preserve">                    </w:t>
      </w:r>
      <w:r w:rsidRPr="00807717">
        <w:rPr>
          <w:rFonts w:eastAsia="DejaVu Sans" w:cs="Lohit Hindi"/>
          <w:i/>
          <w:kern w:val="1"/>
          <w:szCs w:val="28"/>
          <w:lang w:eastAsia="hi-IN" w:bidi="hi-IN"/>
        </w:rPr>
        <w:t>(подпись)</w:t>
      </w:r>
    </w:p>
    <w:p w14:paraId="69C9840B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“___”_____________ 20___ г.</w:t>
      </w:r>
    </w:p>
    <w:p w14:paraId="72DB7B2D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</w:p>
    <w:p w14:paraId="69115DBD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Студент</w:t>
      </w:r>
    </w:p>
    <w:p w14:paraId="5A46072E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________________________</w:t>
      </w:r>
    </w:p>
    <w:p w14:paraId="4B8E62A7" w14:textId="77777777" w:rsidR="00695CF0" w:rsidRPr="00807717" w:rsidRDefault="00695CF0" w:rsidP="00695CF0">
      <w:pPr>
        <w:widowControl w:val="0"/>
        <w:suppressAutoHyphens/>
        <w:ind w:left="5670"/>
        <w:rPr>
          <w:rFonts w:eastAsia="DejaVu Sans" w:cs="Lohit Hindi"/>
          <w:i/>
          <w:kern w:val="1"/>
          <w:szCs w:val="28"/>
          <w:lang w:eastAsia="hi-IN" w:bidi="hi-IN"/>
        </w:rPr>
      </w:pPr>
      <w:r w:rsidRPr="00134735">
        <w:rPr>
          <w:rFonts w:eastAsia="DejaVu Sans" w:cs="Lohit Hindi"/>
          <w:i/>
          <w:kern w:val="1"/>
          <w:szCs w:val="28"/>
          <w:lang w:eastAsia="hi-IN" w:bidi="hi-IN"/>
        </w:rPr>
        <w:t xml:space="preserve">                    </w:t>
      </w:r>
      <w:r w:rsidRPr="00807717">
        <w:rPr>
          <w:rFonts w:eastAsia="DejaVu Sans" w:cs="Lohit Hindi"/>
          <w:i/>
          <w:kern w:val="1"/>
          <w:szCs w:val="28"/>
          <w:lang w:eastAsia="hi-IN" w:bidi="hi-IN"/>
        </w:rPr>
        <w:t>(подпись)</w:t>
      </w:r>
    </w:p>
    <w:p w14:paraId="306B6C92" w14:textId="77777777" w:rsidR="00695CF0" w:rsidRPr="009E12A2" w:rsidRDefault="00695CF0" w:rsidP="00695CF0">
      <w:pPr>
        <w:widowControl w:val="0"/>
        <w:suppressAutoHyphens/>
        <w:ind w:left="5670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kern w:val="1"/>
          <w:sz w:val="28"/>
          <w:szCs w:val="28"/>
          <w:lang w:eastAsia="hi-IN" w:bidi="hi-IN"/>
        </w:rPr>
        <w:t>“___”_____________ 20___ г.</w:t>
      </w:r>
    </w:p>
    <w:p w14:paraId="2430F6F4" w14:textId="77777777" w:rsidR="00695CF0" w:rsidRPr="006100D8" w:rsidRDefault="00695CF0" w:rsidP="00695CF0">
      <w:pPr>
        <w:widowControl w:val="0"/>
        <w:suppressAutoHyphens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</w:p>
    <w:p w14:paraId="057EC749" w14:textId="77777777" w:rsidR="00695CF0" w:rsidRDefault="00695CF0" w:rsidP="00695CF0">
      <w:pPr>
        <w:widowControl w:val="0"/>
        <w:suppressAutoHyphens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</w:p>
    <w:p w14:paraId="6BAFEA6C" w14:textId="77777777" w:rsidR="00695CF0" w:rsidRDefault="00695CF0" w:rsidP="00695CF0">
      <w:pPr>
        <w:widowControl w:val="0"/>
        <w:suppressAutoHyphens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</w:p>
    <w:p w14:paraId="56C12632" w14:textId="77777777" w:rsidR="00695CF0" w:rsidRPr="006100D8" w:rsidRDefault="00695CF0" w:rsidP="00695CF0">
      <w:pPr>
        <w:widowControl w:val="0"/>
        <w:suppressAutoHyphens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</w:p>
    <w:p w14:paraId="5ABDD6FA" w14:textId="15ADE679" w:rsidR="00695CF0" w:rsidRPr="004D4749" w:rsidRDefault="00695CF0" w:rsidP="004D4749">
      <w:pPr>
        <w:widowControl w:val="0"/>
        <w:suppressAutoHyphens/>
        <w:jc w:val="center"/>
        <w:rPr>
          <w:rFonts w:eastAsia="DejaVu Sans" w:cs="Lohit Hindi"/>
          <w:b/>
          <w:kern w:val="1"/>
          <w:sz w:val="28"/>
          <w:szCs w:val="28"/>
          <w:lang w:eastAsia="hi-IN" w:bidi="hi-IN"/>
        </w:rPr>
      </w:pPr>
      <w:r w:rsidRPr="009E12A2">
        <w:rPr>
          <w:rFonts w:eastAsia="DejaVu Sans" w:cs="Lohit Hindi"/>
          <w:b/>
          <w:kern w:val="1"/>
          <w:sz w:val="28"/>
          <w:szCs w:val="28"/>
          <w:lang w:eastAsia="hi-IN" w:bidi="hi-IN"/>
        </w:rPr>
        <w:t>Самара 20</w:t>
      </w:r>
      <w:r>
        <w:rPr>
          <w:rFonts w:eastAsia="DejaVu Sans" w:cs="Lohit Hindi"/>
          <w:b/>
          <w:kern w:val="1"/>
          <w:sz w:val="28"/>
          <w:szCs w:val="28"/>
          <w:lang w:eastAsia="hi-IN" w:bidi="hi-IN"/>
        </w:rPr>
        <w:t>2</w:t>
      </w:r>
      <w:r w:rsidR="00A04023">
        <w:rPr>
          <w:rFonts w:eastAsia="DejaVu Sans" w:cs="Lohit Hindi"/>
          <w:b/>
          <w:kern w:val="1"/>
          <w:sz w:val="28"/>
          <w:szCs w:val="28"/>
          <w:lang w:eastAsia="hi-IN" w:bidi="hi-IN"/>
        </w:rPr>
        <w:t>5</w:t>
      </w:r>
    </w:p>
    <w:p w14:paraId="068E8198" w14:textId="77777777" w:rsidR="00695CF0" w:rsidRPr="006424B4" w:rsidRDefault="00695CF0" w:rsidP="00695CF0">
      <w:pPr>
        <w:pStyle w:val="aff0"/>
      </w:pPr>
      <w:r w:rsidRPr="006424B4">
        <w:lastRenderedPageBreak/>
        <w:t>РЕФЕРАТ</w:t>
      </w:r>
    </w:p>
    <w:p w14:paraId="240E5107" w14:textId="77777777" w:rsidR="00695CF0" w:rsidRPr="00882DDA" w:rsidRDefault="00695CF0" w:rsidP="00695CF0">
      <w:pPr>
        <w:jc w:val="both"/>
        <w:rPr>
          <w:sz w:val="28"/>
          <w:highlight w:val="yellow"/>
        </w:rPr>
      </w:pPr>
    </w:p>
    <w:p w14:paraId="544744D8" w14:textId="598354EB" w:rsidR="00695CF0" w:rsidRPr="00000999" w:rsidRDefault="00695CF0" w:rsidP="00695CF0">
      <w:pPr>
        <w:pStyle w:val="1-"/>
      </w:pPr>
      <w:r>
        <w:rPr>
          <w:b/>
        </w:rPr>
        <w:t>Отчет по</w:t>
      </w:r>
      <w:r w:rsidR="009B0909">
        <w:rPr>
          <w:b/>
        </w:rPr>
        <w:t xml:space="preserve"> научно-исследовательской работе</w:t>
      </w:r>
      <w:r w:rsidRPr="00000999">
        <w:rPr>
          <w:b/>
        </w:rPr>
        <w:t xml:space="preserve">: </w:t>
      </w:r>
      <w:r w:rsidR="00B63B65">
        <w:t>2</w:t>
      </w:r>
      <w:r w:rsidR="00620217">
        <w:t>1</w:t>
      </w:r>
      <w:r>
        <w:t xml:space="preserve"> </w:t>
      </w:r>
      <w:r w:rsidRPr="00000999">
        <w:t xml:space="preserve">c., </w:t>
      </w:r>
      <w:r w:rsidR="00B63B65">
        <w:t>8</w:t>
      </w:r>
      <w:r w:rsidRPr="00000999">
        <w:t xml:space="preserve"> рисунк</w:t>
      </w:r>
      <w:r w:rsidR="004D4749">
        <w:t>ов</w:t>
      </w:r>
      <w:r w:rsidRPr="00000999">
        <w:t xml:space="preserve">, </w:t>
      </w:r>
      <w:r w:rsidR="00B63B65">
        <w:t>2</w:t>
      </w:r>
      <w:r w:rsidRPr="00000999">
        <w:t xml:space="preserve"> таблиц</w:t>
      </w:r>
      <w:r>
        <w:t>ы</w:t>
      </w:r>
      <w:r w:rsidRPr="00000999">
        <w:t xml:space="preserve">, </w:t>
      </w:r>
      <w:r w:rsidR="00B63B65">
        <w:t>5</w:t>
      </w:r>
      <w:r w:rsidRPr="00000999">
        <w:t xml:space="preserve"> источников, </w:t>
      </w:r>
      <w:r w:rsidR="004D4749">
        <w:t>1</w:t>
      </w:r>
      <w:r w:rsidRPr="00000999">
        <w:t xml:space="preserve"> приложени</w:t>
      </w:r>
      <w:r w:rsidR="004D4749">
        <w:t>е</w:t>
      </w:r>
      <w:r w:rsidRPr="00000999">
        <w:t xml:space="preserve">. </w:t>
      </w:r>
    </w:p>
    <w:p w14:paraId="4D29015D" w14:textId="6936A76E" w:rsidR="00695CF0" w:rsidRDefault="004D4749" w:rsidP="00964523">
      <w:pPr>
        <w:pStyle w:val="aff4"/>
      </w:pPr>
      <w:r>
        <w:t>обнаружение</w:t>
      </w:r>
      <w:r w:rsidR="00C30B63">
        <w:t xml:space="preserve"> </w:t>
      </w:r>
      <w:r>
        <w:t>препятствий,</w:t>
      </w:r>
      <w:r w:rsidR="00C30B63">
        <w:t xml:space="preserve"> </w:t>
      </w:r>
      <w:r>
        <w:t>нейронные</w:t>
      </w:r>
      <w:r w:rsidR="00C30B63">
        <w:t xml:space="preserve"> </w:t>
      </w:r>
      <w:r>
        <w:t>сети,</w:t>
      </w:r>
      <w:r w:rsidR="00C30B63">
        <w:t xml:space="preserve"> </w:t>
      </w:r>
      <w:r>
        <w:t>бинарная</w:t>
      </w:r>
      <w:r w:rsidR="00C30B63">
        <w:t xml:space="preserve"> </w:t>
      </w:r>
      <w:r>
        <w:t>сегментация,</w:t>
      </w:r>
      <w:r w:rsidR="00C30B63">
        <w:t xml:space="preserve"> </w:t>
      </w:r>
      <w:r>
        <w:t>алгоритмы</w:t>
      </w:r>
      <w:r w:rsidR="00C30B63">
        <w:t xml:space="preserve"> </w:t>
      </w:r>
      <w:r>
        <w:t>компьютерного</w:t>
      </w:r>
      <w:r w:rsidR="00C30B63">
        <w:t xml:space="preserve"> </w:t>
      </w:r>
      <w:r>
        <w:t>зрения,</w:t>
      </w:r>
      <w:r w:rsidR="00C30B63">
        <w:t xml:space="preserve"> </w:t>
      </w:r>
      <w:r w:rsidR="00DA2ED2" w:rsidRPr="00DA2ED2">
        <w:t>DeepLab</w:t>
      </w:r>
      <w:r w:rsidR="00DA2ED2">
        <w:t>,</w:t>
      </w:r>
      <w:r w:rsidR="00C30B63">
        <w:t xml:space="preserve"> </w:t>
      </w:r>
      <w:r w:rsidR="00DA2ED2" w:rsidRPr="00DA2ED2">
        <w:t>ResNet</w:t>
      </w:r>
      <w:r w:rsidR="00DA2ED2">
        <w:t>,</w:t>
      </w:r>
      <w:r w:rsidR="00C30B63">
        <w:t xml:space="preserve"> </w:t>
      </w:r>
      <w:r w:rsidR="00DA2ED2" w:rsidRPr="00DA2ED2">
        <w:t>Расширенная</w:t>
      </w:r>
      <w:r w:rsidR="00C30B63">
        <w:t xml:space="preserve"> </w:t>
      </w:r>
      <w:r w:rsidR="00DA2ED2" w:rsidRPr="00DA2ED2">
        <w:t>свертка</w:t>
      </w:r>
      <w:r w:rsidR="00DA2ED2">
        <w:t>,</w:t>
      </w:r>
      <w:r w:rsidR="00C30B63">
        <w:t xml:space="preserve"> </w:t>
      </w:r>
      <w:r w:rsidR="00335C6E">
        <w:t>остаточное</w:t>
      </w:r>
      <w:r w:rsidR="00C30B63">
        <w:t xml:space="preserve"> </w:t>
      </w:r>
      <w:r w:rsidR="00335C6E">
        <w:t>обучение</w:t>
      </w:r>
    </w:p>
    <w:p w14:paraId="24F7836B" w14:textId="77777777" w:rsidR="00335C6E" w:rsidRPr="00E70A10" w:rsidRDefault="00335C6E" w:rsidP="00E70A10">
      <w:pPr>
        <w:pStyle w:val="1-"/>
      </w:pPr>
      <w:r w:rsidRPr="00E70A10">
        <w:t>Объектом исследования являются алгоритмы машинного зрения и их применение для автоматического обнаружения препятствий в реальном времени.</w:t>
      </w:r>
    </w:p>
    <w:p w14:paraId="65995361" w14:textId="77777777" w:rsidR="00335C6E" w:rsidRPr="00E70A10" w:rsidRDefault="00335C6E" w:rsidP="00E70A10">
      <w:pPr>
        <w:pStyle w:val="1-"/>
      </w:pPr>
      <w:r w:rsidRPr="00E70A10">
        <w:t>Цель работы заключается в исследовании методов бинарной сегментации на основе глубоких нейронных сетей для повышения точности обнаружения препятствий автономными наземными роботами.</w:t>
      </w:r>
    </w:p>
    <w:p w14:paraId="3FD3DE9B" w14:textId="77777777" w:rsidR="00335C6E" w:rsidRPr="00E70A10" w:rsidRDefault="00335C6E" w:rsidP="00E70A10">
      <w:pPr>
        <w:pStyle w:val="1-"/>
      </w:pPr>
      <w:r w:rsidRPr="00E70A10">
        <w:t>Задачи, которые были решены в ходе исследования:</w:t>
      </w:r>
    </w:p>
    <w:p w14:paraId="29950E10" w14:textId="0F88904B" w:rsidR="00335C6E" w:rsidRPr="00E70A10" w:rsidRDefault="00335C6E" w:rsidP="00627EB1">
      <w:pPr>
        <w:pStyle w:val="1-"/>
        <w:numPr>
          <w:ilvl w:val="0"/>
          <w:numId w:val="51"/>
        </w:numPr>
        <w:ind w:left="0" w:firstLine="709"/>
      </w:pPr>
      <w:r w:rsidRPr="00E70A10">
        <w:t>Подробный разбор архитектуры</w:t>
      </w:r>
      <w:r w:rsidR="00C30B63" w:rsidRPr="00E70A10">
        <w:t xml:space="preserve"> и принципов работы</w:t>
      </w:r>
      <w:r w:rsidRPr="00E70A10">
        <w:t xml:space="preserve"> моделей</w:t>
      </w:r>
      <w:r w:rsidR="00E70A10">
        <w:t xml:space="preserve"> </w:t>
      </w:r>
      <w:r w:rsidRPr="00E70A10">
        <w:t>DeepLabV3+ и ResNet-50, а также их совместной работы.</w:t>
      </w:r>
    </w:p>
    <w:p w14:paraId="5BE667F4" w14:textId="74258E4E" w:rsidR="00335C6E" w:rsidRPr="00E70A10" w:rsidRDefault="00335C6E" w:rsidP="00627EB1">
      <w:pPr>
        <w:pStyle w:val="1-"/>
        <w:numPr>
          <w:ilvl w:val="0"/>
          <w:numId w:val="51"/>
        </w:numPr>
        <w:ind w:left="0" w:firstLine="709"/>
      </w:pPr>
      <w:r w:rsidRPr="00E70A10">
        <w:t>Проверка скорости</w:t>
      </w:r>
      <w:r w:rsidR="000B5097" w:rsidRPr="00E70A10">
        <w:t xml:space="preserve"> и качества</w:t>
      </w:r>
      <w:r w:rsidRPr="00E70A10">
        <w:t xml:space="preserve"> работы модели на видео и изображениях произвольного размера.</w:t>
      </w:r>
    </w:p>
    <w:p w14:paraId="75BD6AE1" w14:textId="15E2E8D5" w:rsidR="00695CF0" w:rsidRPr="00E70A10" w:rsidRDefault="00335C6E" w:rsidP="00627EB1">
      <w:pPr>
        <w:pStyle w:val="1-"/>
        <w:numPr>
          <w:ilvl w:val="0"/>
          <w:numId w:val="51"/>
        </w:numPr>
        <w:ind w:left="0" w:firstLine="709"/>
      </w:pPr>
      <w:r w:rsidRPr="00E70A10">
        <w:t>Сравнение результатов</w:t>
      </w:r>
      <w:r w:rsidR="00C30B63" w:rsidRPr="00E70A10">
        <w:t xml:space="preserve"> экспериментов</w:t>
      </w:r>
      <w:r w:rsidRPr="00E70A10">
        <w:t xml:space="preserve"> и составление выводов.</w:t>
      </w:r>
    </w:p>
    <w:p w14:paraId="7EBA2ED9" w14:textId="77777777" w:rsidR="00695CF0" w:rsidRDefault="00695CF0" w:rsidP="00695CF0">
      <w:pPr>
        <w:pStyle w:val="aff0"/>
      </w:pPr>
      <w:bookmarkStart w:id="0" w:name="_Toc419299846"/>
      <w:bookmarkStart w:id="1" w:name="_Toc419300618"/>
      <w:bookmarkStart w:id="2" w:name="_Toc419322231"/>
      <w:bookmarkStart w:id="3" w:name="_Toc419495476"/>
      <w:bookmarkStart w:id="4" w:name="_Toc419495556"/>
      <w:bookmarkStart w:id="5" w:name="_Toc419495644"/>
      <w:bookmarkStart w:id="6" w:name="_Toc102385401"/>
      <w:bookmarkStart w:id="7" w:name="_Toc102388283"/>
      <w:bookmarkStart w:id="8" w:name="_Toc102389587"/>
      <w:bookmarkStart w:id="9" w:name="_Toc102425291"/>
      <w:bookmarkStart w:id="10" w:name="_Toc102485618"/>
      <w:r w:rsidRPr="00B9237C"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sdt>
      <w:sdtPr>
        <w:rPr>
          <w:rFonts w:eastAsiaTheme="minorEastAsia"/>
          <w:noProof w:val="0"/>
          <w:lang w:eastAsia="ru-RU"/>
        </w:rPr>
        <w:id w:val="-1650971077"/>
        <w:docPartObj>
          <w:docPartGallery w:val="Table of Contents"/>
          <w:docPartUnique/>
        </w:docPartObj>
      </w:sdtPr>
      <w:sdtContent>
        <w:p w14:paraId="463CE264" w14:textId="510E27F1" w:rsidR="00CA276A" w:rsidRDefault="00695CF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99431935" w:history="1">
            <w:r w:rsidR="00CA276A" w:rsidRPr="009E2E53">
              <w:rPr>
                <w:rStyle w:val="af"/>
              </w:rPr>
              <w:t>Введение</w:t>
            </w:r>
            <w:r w:rsidR="00CA276A">
              <w:rPr>
                <w:webHidden/>
              </w:rPr>
              <w:tab/>
            </w:r>
            <w:r w:rsidR="00CA276A">
              <w:rPr>
                <w:webHidden/>
              </w:rPr>
              <w:fldChar w:fldCharType="begin"/>
            </w:r>
            <w:r w:rsidR="00CA276A">
              <w:rPr>
                <w:webHidden/>
              </w:rPr>
              <w:instrText xml:space="preserve"> PAGEREF _Toc199431935 \h </w:instrText>
            </w:r>
            <w:r w:rsidR="00CA276A">
              <w:rPr>
                <w:webHidden/>
              </w:rPr>
            </w:r>
            <w:r w:rsidR="00CA276A">
              <w:rPr>
                <w:webHidden/>
              </w:rPr>
              <w:fldChar w:fldCharType="separate"/>
            </w:r>
            <w:r w:rsidR="0092385A">
              <w:rPr>
                <w:webHidden/>
              </w:rPr>
              <w:t>4</w:t>
            </w:r>
            <w:r w:rsidR="00CA276A">
              <w:rPr>
                <w:webHidden/>
              </w:rPr>
              <w:fldChar w:fldCharType="end"/>
            </w:r>
          </w:hyperlink>
        </w:p>
        <w:p w14:paraId="28C5E707" w14:textId="0D3C555D" w:rsidR="00CA276A" w:rsidRDefault="00CA276A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36" w:history="1">
            <w:r w:rsidRPr="009E2E53">
              <w:rPr>
                <w:rStyle w:val="af"/>
              </w:rPr>
              <w:t>1 Теоретическая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_Toc199431936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385A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B3CC312" w14:textId="451E0416" w:rsidR="00CA276A" w:rsidRDefault="00CA276A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37" w:history="1">
            <w:r w:rsidRPr="009E2E53">
              <w:rPr>
                <w:rStyle w:val="af"/>
                <w:noProof/>
              </w:rPr>
              <w:t xml:space="preserve">1.1 Бинарная сегментация с использованием </w:t>
            </w:r>
            <w:r w:rsidRPr="009E2E53">
              <w:rPr>
                <w:rStyle w:val="af"/>
                <w:noProof/>
                <w:lang w:val="en-US"/>
              </w:rPr>
              <w:t>DeeplabV</w:t>
            </w:r>
            <w:r w:rsidRPr="009E2E53">
              <w:rPr>
                <w:rStyle w:val="af"/>
                <w:noProof/>
              </w:rPr>
              <w:t xml:space="preserve">3+ с основой </w:t>
            </w:r>
            <w:r w:rsidRPr="009E2E53">
              <w:rPr>
                <w:rStyle w:val="af"/>
                <w:noProof/>
                <w:lang w:val="en-US"/>
              </w:rPr>
              <w:t>ResNet</w:t>
            </w:r>
            <w:r w:rsidRPr="009E2E53">
              <w:rPr>
                <w:rStyle w:val="af"/>
                <w:noProof/>
              </w:rPr>
              <w:t>-50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_Toc199431937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38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466F9" w14:textId="410FDAE7" w:rsidR="00CA276A" w:rsidRDefault="00CA276A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38" w:history="1">
            <w:r w:rsidRPr="009E2E53">
              <w:rPr>
                <w:rStyle w:val="af"/>
                <w:noProof/>
              </w:rPr>
              <w:t>1.2 Архитектура ResNet50: остаточные блоки и извлечение признаков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_Toc199431938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385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F4BB4" w14:textId="7514B90D" w:rsidR="00CA276A" w:rsidRDefault="00CA276A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39" w:history="1">
            <w:r w:rsidRPr="009E2E53">
              <w:rPr>
                <w:rStyle w:val="af"/>
                <w:noProof/>
              </w:rPr>
              <w:t>1.3 DeepLabV3+: энкодер-декодер с расширенной сверткой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_Toc199431939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385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80BF0" w14:textId="698C9399" w:rsidR="00CA276A" w:rsidRDefault="00CA276A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40" w:history="1">
            <w:r w:rsidRPr="009E2E53">
              <w:rPr>
                <w:rStyle w:val="af"/>
              </w:rPr>
              <w:t>2 Практическая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_Toc199431940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385A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07EBDF9" w14:textId="1D3343E6" w:rsidR="00CA276A" w:rsidRDefault="00CA276A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41" w:history="1">
            <w:r w:rsidRPr="009E2E53">
              <w:rPr>
                <w:rStyle w:val="af"/>
                <w:noProof/>
              </w:rPr>
              <w:t>2.1 Исследование производительности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_Toc199431941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385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AAD62" w14:textId="3F6B9184" w:rsidR="00CA276A" w:rsidRDefault="00CA276A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42" w:history="1">
            <w:r w:rsidRPr="009E2E53">
              <w:rPr>
                <w:rStyle w:val="af"/>
                <w:noProof/>
              </w:rPr>
              <w:t>2.2 Работа с изображениями 128×128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_Toc199431942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385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A5DB9" w14:textId="3339AA3D" w:rsidR="00CA276A" w:rsidRDefault="00CA276A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43" w:history="1">
            <w:r w:rsidRPr="009E2E53">
              <w:rPr>
                <w:rStyle w:val="af"/>
                <w:noProof/>
              </w:rPr>
              <w:t>2.3 Исследование качества сегментации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_Toc199431943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385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A42DF" w14:textId="52DA9BF6" w:rsidR="00CA276A" w:rsidRDefault="00CA276A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44" w:history="1">
            <w:r w:rsidRPr="009E2E53">
              <w:rPr>
                <w:rStyle w:val="af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_Toc199431944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385A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C84357D" w14:textId="750A894B" w:rsidR="00CA276A" w:rsidRDefault="00CA276A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45" w:history="1">
            <w:r w:rsidRPr="009E2E53">
              <w:rPr>
                <w:rStyle w:val="af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_Toc199431945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385A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1704BE80" w14:textId="6D623E99" w:rsidR="00CA276A" w:rsidRDefault="00CA276A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46" w:history="1">
            <w:r w:rsidRPr="009E2E53">
              <w:rPr>
                <w:rStyle w:val="af"/>
              </w:rPr>
              <w:t>Приложение А Фрагменты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_Toc199431946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385A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C0CEFEB" w14:textId="73CE0BB3" w:rsidR="00CA276A" w:rsidRDefault="00CA276A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47" w:history="1">
            <w:r w:rsidRPr="009E2E53">
              <w:rPr>
                <w:rStyle w:val="af"/>
                <w:noProof/>
              </w:rPr>
              <w:t>А.1 Обработка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_Toc199431947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385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CE5CA" w14:textId="1E7D98F2" w:rsidR="00CA276A" w:rsidRDefault="00CA276A">
          <w:pPr>
            <w:pStyle w:val="22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431948" w:history="1">
            <w:r w:rsidRPr="009E2E53">
              <w:rPr>
                <w:rStyle w:val="af"/>
                <w:noProof/>
              </w:rPr>
              <w:t>А</w:t>
            </w:r>
            <w:r w:rsidRPr="009E2E53">
              <w:rPr>
                <w:rStyle w:val="af"/>
                <w:noProof/>
                <w:lang w:val="en-US"/>
              </w:rPr>
              <w:t xml:space="preserve">.2 </w:t>
            </w:r>
            <w:r w:rsidRPr="009E2E53">
              <w:rPr>
                <w:rStyle w:val="af"/>
                <w:noProof/>
              </w:rPr>
              <w:t>Обработка</w:t>
            </w:r>
            <w:r w:rsidRPr="009E2E53">
              <w:rPr>
                <w:rStyle w:val="af"/>
                <w:noProof/>
                <w:lang w:val="en-US"/>
              </w:rPr>
              <w:t xml:space="preserve"> </w:t>
            </w:r>
            <w:r w:rsidRPr="009E2E53">
              <w:rPr>
                <w:rStyle w:val="af"/>
                <w:noProof/>
              </w:rPr>
              <w:t>видео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_Toc199431948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2385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7AA32" w14:textId="4DBEA87A" w:rsidR="00695CF0" w:rsidRDefault="00695CF0" w:rsidP="00C30B63">
          <w:pPr>
            <w:pStyle w:val="1-"/>
          </w:pPr>
          <w:r>
            <w:rPr>
              <w:rFonts w:eastAsiaTheme="majorEastAsia"/>
              <w:lang w:eastAsia="en-US"/>
            </w:rPr>
            <w:fldChar w:fldCharType="end"/>
          </w:r>
        </w:p>
      </w:sdtContent>
    </w:sdt>
    <w:p w14:paraId="35E922B2" w14:textId="605C5AF6" w:rsidR="00CE03C4" w:rsidRDefault="00695CF0" w:rsidP="00695CF0">
      <w:r>
        <w:br w:type="page"/>
      </w:r>
    </w:p>
    <w:p w14:paraId="521A8049" w14:textId="307EC0E4" w:rsidR="00CE03C4" w:rsidRDefault="004F1784" w:rsidP="00CE03C4">
      <w:pPr>
        <w:pStyle w:val="afc"/>
      </w:pPr>
      <w:bookmarkStart w:id="11" w:name="_Toc199431935"/>
      <w:r>
        <w:lastRenderedPageBreak/>
        <w:t>В</w:t>
      </w:r>
      <w:r w:rsidR="00F30DF2">
        <w:t>в</w:t>
      </w:r>
      <w:r w:rsidR="00CE03C4">
        <w:t>едение</w:t>
      </w:r>
      <w:bookmarkEnd w:id="11"/>
    </w:p>
    <w:p w14:paraId="2BC472C4" w14:textId="3E10BBA7" w:rsidR="00CE03C4" w:rsidRDefault="00CE03C4" w:rsidP="00CE03C4">
      <w:pPr>
        <w:pStyle w:val="1-"/>
      </w:pPr>
      <w:r>
        <w:t xml:space="preserve">В последние годы наблюдается значительное развитие в области робототехники, особенно в контексте наземных мобильных роботов. </w:t>
      </w:r>
      <w:r w:rsidR="00C208D8">
        <w:t>Они</w:t>
      </w:r>
      <w:r>
        <w:t xml:space="preserve"> находят широкое применение в различных сферах, таких как промышленность, сельское хозяйство, логистика и бытовое обслуживание. Проблема обнаружения препятствий является ключевым аспектом, влияющим на безопасность и эффективность </w:t>
      </w:r>
      <w:r w:rsidR="00B64E26">
        <w:t xml:space="preserve">их </w:t>
      </w:r>
      <w:r>
        <w:t>работ</w:t>
      </w:r>
      <w:r w:rsidR="00B64E26">
        <w:t>ы</w:t>
      </w:r>
      <w:r>
        <w:t>.</w:t>
      </w:r>
    </w:p>
    <w:p w14:paraId="2A739B2D" w14:textId="628DC9FF" w:rsidR="00CE03C4" w:rsidRDefault="00CE03C4" w:rsidP="00CE03C4">
      <w:pPr>
        <w:pStyle w:val="1-"/>
      </w:pPr>
      <w:r>
        <w:t xml:space="preserve">Актуальность данной проблемы обусловлена необходимостью обеспечения высокой точности и надежности систем обнаружения препятствий в условиях динамической и непредсказуемой среды. Современные роботы должны быть способны </w:t>
      </w:r>
      <w:r w:rsidR="00C208D8">
        <w:t>самостоятельно</w:t>
      </w:r>
      <w:r>
        <w:t xml:space="preserve"> перемещаться, избегая столкновений с различными</w:t>
      </w:r>
      <w:r w:rsidR="00C30B63">
        <w:t xml:space="preserve"> по типу и размеру</w:t>
      </w:r>
      <w:r>
        <w:t xml:space="preserve"> </w:t>
      </w:r>
      <w:r w:rsidR="00C208D8">
        <w:t>препятствиями</w:t>
      </w:r>
      <w:r w:rsidR="00C30B63">
        <w:t>.</w:t>
      </w:r>
    </w:p>
    <w:p w14:paraId="3014DC40" w14:textId="77777777" w:rsidR="00CE03C4" w:rsidRPr="00482BD1" w:rsidRDefault="00CE03C4" w:rsidP="00CE03C4">
      <w:pPr>
        <w:pStyle w:val="1-"/>
      </w:pPr>
      <w:r>
        <w:t xml:space="preserve">Машинное зрение, как одна из самых перспективных технологий для решения задачи обнаружения препятствий, предлагает уникальные преимущества по сравнению с традиционными методами, такими как инфракрасные и ультразвуковые датчики. Системы, основанные на данном методе, предоставляют богатую информацию об окружающей среде, имеют низкую стоимость, малый вес и короткое время обработки, что делает их особенно привлекательными для использования в автономных наземных роботах </w:t>
      </w:r>
      <w:r w:rsidRPr="00D36EF1">
        <w:t>[1]</w:t>
      </w:r>
      <w:r>
        <w:t>.</w:t>
      </w:r>
    </w:p>
    <w:p w14:paraId="7D69781B" w14:textId="77777777" w:rsidR="00CE03C4" w:rsidRPr="00CE03C4" w:rsidRDefault="00CE03C4" w:rsidP="00CE03C4">
      <w:pPr>
        <w:pStyle w:val="1-"/>
      </w:pPr>
    </w:p>
    <w:p w14:paraId="481ECAF1" w14:textId="77777777" w:rsidR="00695CF0" w:rsidRDefault="00695CF0" w:rsidP="00695CF0">
      <w:pPr>
        <w:rPr>
          <w:rFonts w:eastAsiaTheme="minorEastAsia"/>
          <w:sz w:val="28"/>
          <w:szCs w:val="28"/>
        </w:rPr>
      </w:pPr>
    </w:p>
    <w:p w14:paraId="4BE4DB08" w14:textId="2C6EAFA1" w:rsidR="00695CF0" w:rsidRDefault="006339C0" w:rsidP="000A2F63">
      <w:pPr>
        <w:pStyle w:val="1"/>
      </w:pPr>
      <w:bookmarkStart w:id="12" w:name="_Toc199431936"/>
      <w:r>
        <w:lastRenderedPageBreak/>
        <w:t>Теоретическая часть</w:t>
      </w:r>
      <w:bookmarkEnd w:id="12"/>
    </w:p>
    <w:p w14:paraId="0172551A" w14:textId="650DF72A" w:rsidR="00753B97" w:rsidRPr="006339C0" w:rsidRDefault="006339C0" w:rsidP="00A04023">
      <w:pPr>
        <w:pStyle w:val="2"/>
      </w:pPr>
      <w:bookmarkStart w:id="13" w:name="_Toc199431937"/>
      <w:r>
        <w:t>Б</w:t>
      </w:r>
      <w:r w:rsidR="00753B97">
        <w:t>инарная сегментация с использованием</w:t>
      </w:r>
      <w:r w:rsidR="00753B97" w:rsidRPr="00753B97">
        <w:t xml:space="preserve"> </w:t>
      </w:r>
      <w:r w:rsidR="00753B97">
        <w:rPr>
          <w:lang w:val="en-US"/>
        </w:rPr>
        <w:t>DeeplabV</w:t>
      </w:r>
      <w:r w:rsidR="00753B97" w:rsidRPr="003334C8">
        <w:t>3+</w:t>
      </w:r>
      <w:r w:rsidR="007B39DC" w:rsidRPr="007B39DC">
        <w:t xml:space="preserve"> </w:t>
      </w:r>
      <w:r w:rsidR="007B39DC">
        <w:t xml:space="preserve">с основой </w:t>
      </w:r>
      <w:r w:rsidR="007B39DC">
        <w:rPr>
          <w:lang w:val="en-US"/>
        </w:rPr>
        <w:t>ResNet</w:t>
      </w:r>
      <w:r w:rsidR="007B39DC" w:rsidRPr="007B39DC">
        <w:t>-50</w:t>
      </w:r>
      <w:bookmarkEnd w:id="13"/>
    </w:p>
    <w:p w14:paraId="0BB72B95" w14:textId="51A48A41" w:rsidR="00785D4A" w:rsidRDefault="009118B5" w:rsidP="00822494">
      <w:pPr>
        <w:pStyle w:val="1-"/>
      </w:pPr>
      <w:bookmarkStart w:id="14" w:name="_Hlk194963779"/>
      <w:r w:rsidRPr="009118B5">
        <w:t xml:space="preserve">В прошлом семестре было начато исследование метода бинарной сегментации с обучением модели DeepLabV3+ с энкодером ResNet-50 с использованием фреймворка PyTorch. На данном этапе для исследования была использована модель из гитхаб-репозитория Mukund Kumar </w:t>
      </w:r>
      <w:r w:rsidR="00F312CA" w:rsidRPr="00F312CA">
        <w:t>[</w:t>
      </w:r>
      <w:r w:rsidR="00CA276A">
        <w:t>2</w:t>
      </w:r>
      <w:r w:rsidR="00F312CA" w:rsidRPr="00F312CA">
        <w:t>]</w:t>
      </w:r>
      <w:r w:rsidR="00F76A0A">
        <w:t>.</w:t>
      </w:r>
    </w:p>
    <w:p w14:paraId="2AEDD4FD" w14:textId="02DB0B59" w:rsidR="00F312CA" w:rsidRPr="00F312CA" w:rsidRDefault="00F312CA" w:rsidP="00785D4A">
      <w:pPr>
        <w:pStyle w:val="1-"/>
      </w:pPr>
      <w:r w:rsidRPr="00F312CA">
        <w:t>Архитектура модели</w:t>
      </w:r>
      <w:r w:rsidR="00700AD9">
        <w:t xml:space="preserve"> (рисунок 1)</w:t>
      </w:r>
      <w:r w:rsidRPr="00F312CA">
        <w:t xml:space="preserve"> включает следующие компоненты:</w:t>
      </w:r>
    </w:p>
    <w:p w14:paraId="74D6EBE5" w14:textId="134CEADF" w:rsidR="00566A54" w:rsidRPr="00566A54" w:rsidRDefault="00566A54" w:rsidP="00627EB1">
      <w:pPr>
        <w:pStyle w:val="1-"/>
        <w:numPr>
          <w:ilvl w:val="0"/>
          <w:numId w:val="52"/>
        </w:numPr>
        <w:ind w:left="0" w:firstLine="709"/>
      </w:pPr>
      <w:r w:rsidRPr="00566A54">
        <w:t>ResNet как основа (Backbone): ResNet — это семейство нейронных сетей, созданное для решения проблемы</w:t>
      </w:r>
      <w:r w:rsidR="0061681C" w:rsidRPr="0061681C">
        <w:t xml:space="preserve"> </w:t>
      </w:r>
      <w:r w:rsidR="0061681C">
        <w:t>затухающих</w:t>
      </w:r>
      <w:r w:rsidRPr="00566A54">
        <w:t xml:space="preserve"> градиентов. Основное новшество — остаточные блоки, которые обеспечивают прямые соединения, стабилизируют обучение и позволяют строить более глубокие и сложные сети.</w:t>
      </w:r>
    </w:p>
    <w:p w14:paraId="7424B7CF" w14:textId="0DB4C9BA" w:rsidR="00566A54" w:rsidRPr="00566A54" w:rsidRDefault="00566A54" w:rsidP="00627EB1">
      <w:pPr>
        <w:pStyle w:val="1-"/>
        <w:numPr>
          <w:ilvl w:val="0"/>
          <w:numId w:val="52"/>
        </w:numPr>
        <w:ind w:left="0" w:firstLine="709"/>
      </w:pPr>
      <w:r w:rsidRPr="00566A54">
        <w:t>Энкодер: на основе начальных слоев ResNet извлекаются признаки изображения от низкоуровневых (края, текстуры) до сложных. Эти признаки передаются в ASPP для дальнейшей обработки.</w:t>
      </w:r>
    </w:p>
    <w:p w14:paraId="3FAC77B6" w14:textId="30BB589E" w:rsidR="00566A54" w:rsidRPr="00566A54" w:rsidRDefault="00566A54" w:rsidP="00627EB1">
      <w:pPr>
        <w:pStyle w:val="1-"/>
        <w:numPr>
          <w:ilvl w:val="0"/>
          <w:numId w:val="52"/>
        </w:numPr>
        <w:ind w:left="0" w:firstLine="709"/>
      </w:pPr>
      <w:r w:rsidRPr="00566A54">
        <w:t>ASPP (Atrous Spatial Pyramid Pooling): выполняет сверточные операции с разными коэффициентами расширения, собирая контекстную информацию на разных масштабах. Это помогает обрабатывать объекты разного размера и распределения.</w:t>
      </w:r>
    </w:p>
    <w:p w14:paraId="5679502A" w14:textId="1F440F86" w:rsidR="00566A54" w:rsidRPr="00566A54" w:rsidRDefault="00566A54" w:rsidP="00627EB1">
      <w:pPr>
        <w:pStyle w:val="1-"/>
        <w:numPr>
          <w:ilvl w:val="0"/>
          <w:numId w:val="52"/>
        </w:numPr>
        <w:ind w:left="0" w:firstLine="709"/>
      </w:pPr>
      <w:r w:rsidRPr="00566A54">
        <w:t>Декодер: объединяет низкоуровневые признаки из энкодера с высокоуровневыми из ASPP через пропускные соединения. Это улучшает детализацию сегментации и восстанавливает пространственную информацию.</w:t>
      </w:r>
    </w:p>
    <w:p w14:paraId="07054D4D" w14:textId="7B9B999A" w:rsidR="00566A54" w:rsidRDefault="00566A54" w:rsidP="00627EB1">
      <w:pPr>
        <w:pStyle w:val="1-"/>
        <w:numPr>
          <w:ilvl w:val="0"/>
          <w:numId w:val="52"/>
        </w:numPr>
        <w:ind w:left="0" w:firstLine="709"/>
      </w:pPr>
      <w:r w:rsidRPr="00566A54">
        <w:t>Squeeze &amp; Excitation (SE)</w:t>
      </w:r>
      <w:r w:rsidR="00FD4D7F" w:rsidRPr="00FD4D7F">
        <w:t>[</w:t>
      </w:r>
      <w:r w:rsidR="00CA276A">
        <w:t>3</w:t>
      </w:r>
      <w:r w:rsidR="00FD4D7F" w:rsidRPr="00FD4D7F">
        <w:t>]</w:t>
      </w:r>
      <w:r w:rsidRPr="00566A54">
        <w:t xml:space="preserve">: увеличивает </w:t>
      </w:r>
      <w:r w:rsidR="00FD4D7F">
        <w:t>репрезентативную</w:t>
      </w:r>
      <w:r w:rsidRPr="00566A54">
        <w:t xml:space="preserve"> силу сети, выделяя важные каналы и подавляя менее значимые. Среднее значение по каналам вычисляется глобально, а затем каналы адаптивно перекалибруются с помощью двух полносвязных слоев и функции активации ReLU. Результат — набор весов, который определяет, какие каналы усилить или ослабить.</w:t>
      </w:r>
    </w:p>
    <w:p w14:paraId="72C9078E" w14:textId="16E8F13C" w:rsidR="006E2B4F" w:rsidRDefault="00B51F1B" w:rsidP="00DB1FF4">
      <w:pPr>
        <w:pStyle w:val="-"/>
      </w:pPr>
      <w:r w:rsidRPr="00DB1FF4">
        <w:rPr>
          <w:noProof/>
        </w:rPr>
        <w:lastRenderedPageBreak/>
        <w:drawing>
          <wp:inline distT="0" distB="0" distL="0" distR="0" wp14:anchorId="017B5967" wp14:editId="2BF1C5EC">
            <wp:extent cx="6036841" cy="2866757"/>
            <wp:effectExtent l="0" t="0" r="2540" b="0"/>
            <wp:docPr id="743695523" name="Рисунок 2" descr="Изображение выглядит как дизайн, искусств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95523" name="Рисунок 2" descr="Изображение выглядит как дизайн, искусство&#10;&#10;Контент, сгенерированный ИИ, может содержать ошибки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987" cy="287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C0BF" w14:textId="19FCB5E1" w:rsidR="006E2B4F" w:rsidRPr="006E2B4F" w:rsidRDefault="006E2B4F" w:rsidP="006E2B4F">
      <w:pPr>
        <w:pStyle w:val="-"/>
      </w:pPr>
      <w:r>
        <w:t>Рисунок</w:t>
      </w:r>
      <w:r w:rsidR="00700AD9">
        <w:t xml:space="preserve"> 1</w:t>
      </w:r>
      <w:r>
        <w:t xml:space="preserve"> – </w:t>
      </w:r>
      <w:r w:rsidR="00C30B63">
        <w:t>А</w:t>
      </w:r>
      <w:r>
        <w:t xml:space="preserve">рхитектура модели </w:t>
      </w:r>
      <w:r>
        <w:rPr>
          <w:lang w:val="en-US"/>
        </w:rPr>
        <w:t>DeeplabV</w:t>
      </w:r>
      <w:r w:rsidRPr="006E2B4F">
        <w:t xml:space="preserve">3+ </w:t>
      </w:r>
      <w:r>
        <w:t xml:space="preserve">используемой в репозитории </w:t>
      </w:r>
      <w:r w:rsidRPr="006E2B4F">
        <w:t>[</w:t>
      </w:r>
      <w:r w:rsidR="00CA276A">
        <w:t>2</w:t>
      </w:r>
      <w:r w:rsidRPr="006E2B4F">
        <w:t>]</w:t>
      </w:r>
    </w:p>
    <w:p w14:paraId="399F979A" w14:textId="6D14A7E8" w:rsidR="006339C0" w:rsidRDefault="006339C0" w:rsidP="006339C0">
      <w:pPr>
        <w:pStyle w:val="2"/>
      </w:pPr>
      <w:bookmarkStart w:id="15" w:name="_Toc199431938"/>
      <w:r w:rsidRPr="006339C0">
        <w:t>Архитектура ResNet50: остаточные блоки и извлечение признаков</w:t>
      </w:r>
      <w:bookmarkEnd w:id="15"/>
    </w:p>
    <w:p w14:paraId="2195F6CE" w14:textId="5ED5DDE9" w:rsidR="0006472F" w:rsidRPr="00814816" w:rsidRDefault="0006472F" w:rsidP="00924B8D">
      <w:pPr>
        <w:pStyle w:val="1-"/>
      </w:pPr>
      <w:r w:rsidRPr="0006472F">
        <w:t xml:space="preserve">ResNet50 представляет собой </w:t>
      </w:r>
      <w:r w:rsidR="006969D5" w:rsidRPr="006969D5">
        <w:t>глубокую нейронную сеть, построенную на концепции остаточного обучения (</w:t>
      </w:r>
      <w:r w:rsidR="006969D5">
        <w:rPr>
          <w:lang w:val="en-US"/>
        </w:rPr>
        <w:t>residual</w:t>
      </w:r>
      <w:r w:rsidR="006969D5" w:rsidRPr="006969D5">
        <w:t xml:space="preserve"> </w:t>
      </w:r>
      <w:r w:rsidR="006969D5">
        <w:rPr>
          <w:lang w:val="en-US"/>
        </w:rPr>
        <w:t>learning</w:t>
      </w:r>
      <w:r w:rsidR="006969D5" w:rsidRPr="006969D5">
        <w:t>)</w:t>
      </w:r>
      <w:r w:rsidRPr="0006472F">
        <w:t>, разработанную командой исследователей Microsoft Research под руководством Kaiming He</w:t>
      </w:r>
      <w:r w:rsidR="00924B8D" w:rsidRPr="00924B8D">
        <w:t xml:space="preserve"> [</w:t>
      </w:r>
      <w:r w:rsidR="00CA276A">
        <w:t>4</w:t>
      </w:r>
      <w:r w:rsidR="00924B8D" w:rsidRPr="00924B8D">
        <w:t>]</w:t>
      </w:r>
      <w:r w:rsidR="00B51F1B">
        <w:t xml:space="preserve">. </w:t>
      </w:r>
      <w:r w:rsidRPr="00841A48">
        <w:t>Ключевая</w:t>
      </w:r>
      <w:r w:rsidR="00B51F1B" w:rsidRPr="00841A48">
        <w:t xml:space="preserve"> особенность</w:t>
      </w:r>
      <w:r w:rsidRPr="00841A48">
        <w:t xml:space="preserve"> данной архитектуры заключается в </w:t>
      </w:r>
      <w:r w:rsidR="00841A48" w:rsidRPr="00841A48">
        <w:t xml:space="preserve">переформулировке </w:t>
      </w:r>
      <w:r w:rsidRPr="00841A48">
        <w:t>задачи обучения слоев: вместо попытки аппроксимировать желаемое базовое отображение</w:t>
      </w:r>
      <m:oMath>
        <m:r>
          <w:rPr>
            <w:rFonts w:ascii="Cambria Math" w:hAnsi="Cambria Math"/>
          </w:rPr>
          <m:t xml:space="preserve"> 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C30B63">
        <w:t xml:space="preserve"> </w:t>
      </w:r>
      <w:r w:rsidRPr="00841A48">
        <w:t xml:space="preserve">напрямую, архитектура явно заставляет слои аппроксимировать остаточную функцию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:=H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-x</m:t>
        </m:r>
      </m:oMath>
      <w:r w:rsidRPr="00841A48">
        <w:t xml:space="preserve">, при этом исходное отображение </w:t>
      </w:r>
      <w:r w:rsidR="00841A48" w:rsidRPr="00841A48">
        <w:t>изменяется</w:t>
      </w:r>
      <w:r w:rsidRPr="00841A48">
        <w:t xml:space="preserve"> ка</w:t>
      </w:r>
      <w:r w:rsidR="00C30B63">
        <w:t xml:space="preserve">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+x</m:t>
        </m:r>
      </m:oMath>
      <w:r w:rsidRPr="00841A48">
        <w:t>.</w:t>
      </w:r>
      <w:r w:rsidR="00C30B63">
        <w:t xml:space="preserve"> </w:t>
      </w:r>
      <w:r w:rsidRPr="00841A48">
        <w:t>Эт</w:t>
      </w:r>
      <w:r w:rsidR="00841A48" w:rsidRPr="00841A48">
        <w:t>о изменение</w:t>
      </w:r>
      <w:r w:rsidRPr="00841A48">
        <w:t xml:space="preserve"> мотивирован</w:t>
      </w:r>
      <w:r w:rsidR="00841A48" w:rsidRPr="00841A48">
        <w:t>о</w:t>
      </w:r>
      <w:r w:rsidRPr="00841A48">
        <w:t xml:space="preserve"> явлениями проблемы деградации, когда более глубокие сети демонстрируют более высокую ошибку обучения по сравнению с их мелкими аналогами несмотря на то, что пространство решений более глубокой модели является надмножеством пространства решений мелкой модели.</w:t>
      </w:r>
      <w:r w:rsidR="00C30B63">
        <w:t xml:space="preserve"> </w:t>
      </w:r>
      <w:r w:rsidRPr="00841A48">
        <w:t>Формально, остаточный блок определяется как</w:t>
      </w:r>
      <w:r w:rsidR="00C30B63">
        <w:t xml:space="preserve"> </w:t>
      </w:r>
      <m:oMath>
        <m:r>
          <w:rPr>
            <w:rFonts w:ascii="Cambria Math" w:hAnsi="Cambria Math"/>
          </w:rPr>
          <m:t>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+x</m:t>
        </m:r>
      </m:oMath>
      <w:r w:rsidRPr="00841A48">
        <w:t>, где</w:t>
      </w:r>
      <w:r w:rsidR="00C30B63">
        <w:t xml:space="preserve"> </w:t>
      </w:r>
      <m:oMath>
        <m:r>
          <w:rPr>
            <w:rFonts w:ascii="Cambria Math" w:hAnsi="Cambria Math"/>
          </w:rPr>
          <m:t>x</m:t>
        </m:r>
      </m:oMath>
      <w:r w:rsidR="00C30B63">
        <w:t xml:space="preserve"> </w:t>
      </w:r>
      <w:r w:rsidRPr="00841A48">
        <w:t>и</w:t>
      </w:r>
      <w:r w:rsidR="00C30B63">
        <w:t xml:space="preserve"> </w:t>
      </w:r>
      <m:oMath>
        <m:r>
          <w:rPr>
            <w:rFonts w:ascii="Cambria Math" w:hAnsi="Cambria Math"/>
          </w:rPr>
          <m:t>y</m:t>
        </m:r>
      </m:oMath>
      <w:r w:rsidR="00C30B63">
        <w:t xml:space="preserve"> </w:t>
      </w:r>
      <w:r w:rsidRPr="00841A48">
        <w:t xml:space="preserve">представляют входные и выходные векторы </w:t>
      </w:r>
      <w:r w:rsidR="004A3F41">
        <w:t>признаков</w:t>
      </w:r>
      <w:r w:rsidR="00924B8D">
        <w:t xml:space="preserve">,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 w:rsidR="00924B8D" w:rsidRPr="00924B8D">
        <w:t xml:space="preserve"> означает совокупность весов слоев</w:t>
      </w:r>
      <w:r w:rsidRPr="00841A48">
        <w:t xml:space="preserve">, а функция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e>
            </m:d>
          </m:e>
        </m:d>
      </m:oMath>
      <w:r w:rsidR="00C30B63">
        <w:t xml:space="preserve"> </w:t>
      </w:r>
      <w:r w:rsidRPr="00841A48">
        <w:t>представляет остаточное отображение</w:t>
      </w:r>
      <w:r w:rsidR="00BD27D8">
        <w:t>,</w:t>
      </w:r>
      <w:r w:rsidR="00BD27D8" w:rsidRPr="00BD27D8">
        <w:t xml:space="preserve"> которое подлежит обучению</w:t>
      </w:r>
      <w:r w:rsidRPr="00841A48">
        <w:t xml:space="preserve"> (</w:t>
      </w:r>
      <w:r w:rsidR="00FD4D7F">
        <w:t>р</w:t>
      </w:r>
      <w:r w:rsidR="00104045" w:rsidRPr="00841A48">
        <w:t>исуно</w:t>
      </w:r>
      <w:r w:rsidR="00FD4D7F">
        <w:t>к 2</w:t>
      </w:r>
      <w:r w:rsidRPr="00841A48">
        <w:t>).</w:t>
      </w:r>
      <w:r w:rsidR="00C30B63">
        <w:t xml:space="preserve"> </w:t>
      </w:r>
      <w:r w:rsidRPr="00841A48">
        <w:t>Когда размерности входа и выхода не совпадают, приме</w:t>
      </w:r>
      <w:r w:rsidRPr="00841A48">
        <w:lastRenderedPageBreak/>
        <w:t>няется линейная проекция</w:t>
      </w:r>
      <w:r w:rsidR="00814816" w:rsidRPr="00814816">
        <w:t xml:space="preserve"> </w:t>
      </w:r>
      <m:oMath>
        <m:r>
          <w:rPr>
            <w:rFonts w:ascii="Cambria Math" w:hAnsi="Cambria Math"/>
          </w:rPr>
          <m:t>Ws</m:t>
        </m:r>
      </m:oMath>
      <w:r w:rsidR="00814816" w:rsidRPr="00814816">
        <w:t xml:space="preserve"> </w:t>
      </w:r>
      <w:r w:rsidRPr="00841A48">
        <w:t>для</w:t>
      </w:r>
      <w:r w:rsidR="00814816" w:rsidRPr="00814816">
        <w:t xml:space="preserve"> </w:t>
      </w:r>
      <w:r w:rsidRPr="00841A48">
        <w:t>согласования размерностей:</w:t>
      </w:r>
      <w:r w:rsidR="00C30B63">
        <w:t xml:space="preserve"> </w:t>
      </w:r>
      <m:oMath>
        <m:r>
          <w:rPr>
            <w:rFonts w:ascii="Cambria Math" w:hAnsi="Cambria Math"/>
          </w:rPr>
          <m:t>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  <w:lang w:val="en-US"/>
          </w:rPr>
          <m:t>x</m:t>
        </m:r>
      </m:oMath>
      <w:r w:rsidRPr="00841A48">
        <w:t>.</w:t>
      </w:r>
    </w:p>
    <w:p w14:paraId="48FE784D" w14:textId="52DDAF3C" w:rsidR="00932829" w:rsidRPr="00841A48" w:rsidRDefault="00932829" w:rsidP="00932829">
      <w:pPr>
        <w:pStyle w:val="-"/>
      </w:pPr>
      <w:r w:rsidRPr="00841A48">
        <w:rPr>
          <w:noProof/>
        </w:rPr>
        <w:drawing>
          <wp:inline distT="0" distB="0" distL="0" distR="0" wp14:anchorId="1D9864CB" wp14:editId="3402A652">
            <wp:extent cx="4591691" cy="2448267"/>
            <wp:effectExtent l="0" t="0" r="0" b="9525"/>
            <wp:docPr id="560173265" name="Рисунок 1" descr="Изображение выглядит как текст, Шрифт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73265" name="Рисунок 1" descr="Изображение выглядит как текст, Шрифт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E700" w14:textId="24C231EB" w:rsidR="00932829" w:rsidRPr="003F6B45" w:rsidRDefault="00932829" w:rsidP="00104045">
      <w:pPr>
        <w:pStyle w:val="-"/>
      </w:pPr>
      <w:r w:rsidRPr="00841A48">
        <w:t>Рисуно</w:t>
      </w:r>
      <w:r w:rsidR="00FD4D7F">
        <w:t>к 2</w:t>
      </w:r>
      <w:r w:rsidRPr="00841A48">
        <w:t xml:space="preserve"> –</w:t>
      </w:r>
      <w:r w:rsidR="00B51F1B" w:rsidRPr="00841A48">
        <w:t xml:space="preserve"> </w:t>
      </w:r>
      <w:r w:rsidR="00C30B63">
        <w:t>Б</w:t>
      </w:r>
      <w:r w:rsidR="00104045" w:rsidRPr="00841A48">
        <w:t>лок</w:t>
      </w:r>
      <w:r w:rsidR="00B51F1B" w:rsidRPr="00841A48">
        <w:t xml:space="preserve"> остаточного обучения</w:t>
      </w:r>
      <w:r w:rsidR="00CA276A" w:rsidRPr="003F6B45">
        <w:t xml:space="preserve"> </w:t>
      </w:r>
      <w:r w:rsidR="00CA276A" w:rsidRPr="00CA276A">
        <w:t>[</w:t>
      </w:r>
      <w:r w:rsidR="00CA276A" w:rsidRPr="003F6B45">
        <w:t>4]</w:t>
      </w:r>
    </w:p>
    <w:p w14:paraId="5C873FA8" w14:textId="07BD0C39" w:rsidR="00122E95" w:rsidRPr="00841A48" w:rsidRDefault="00122E95" w:rsidP="00122E95">
      <w:pPr>
        <w:pStyle w:val="1-"/>
      </w:pPr>
      <w:r w:rsidRPr="00841A48">
        <w:t>ResNet50 использует архитектуру "узкого места" для повышения вычислительной эффективности, где каждый остаточный блок состоит из трех сверточных слоев: 1×1, 3×3 и 1×1, при этом слои 1×1 отвечают за уменьшение и последующее восстановление размерности, оставляя слой 3×3 в качестве узкого места с меньшими входными и выходными размерностями (</w:t>
      </w:r>
      <w:r w:rsidR="00FD4D7F">
        <w:t>р</w:t>
      </w:r>
      <w:r w:rsidRPr="00841A48">
        <w:t>исуно</w:t>
      </w:r>
      <w:r w:rsidR="00FD4D7F">
        <w:t>к 3</w:t>
      </w:r>
      <w:r w:rsidRPr="00841A48">
        <w:t>).</w:t>
      </w:r>
    </w:p>
    <w:p w14:paraId="086621AE" w14:textId="77777777" w:rsidR="00122E95" w:rsidRPr="00841A48" w:rsidRDefault="00122E95" w:rsidP="00122E95">
      <w:pPr>
        <w:pStyle w:val="-"/>
      </w:pPr>
      <w:r w:rsidRPr="00841A48">
        <w:rPr>
          <w:noProof/>
        </w:rPr>
        <w:drawing>
          <wp:inline distT="0" distB="0" distL="0" distR="0" wp14:anchorId="590E1303" wp14:editId="0BFC35CE">
            <wp:extent cx="2295845" cy="1933845"/>
            <wp:effectExtent l="0" t="0" r="0" b="9525"/>
            <wp:docPr id="491755979" name="Рисунок 1" descr="Изображение выглядит как текст, диаграмма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55979" name="Рисунок 1" descr="Изображение выглядит как текст, диаграмма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D033" w14:textId="6671BDE7" w:rsidR="00122E95" w:rsidRPr="00CA276A" w:rsidRDefault="00122E95" w:rsidP="00122E95">
      <w:pPr>
        <w:pStyle w:val="-"/>
      </w:pPr>
      <w:r>
        <w:t>Рисуно</w:t>
      </w:r>
      <w:r w:rsidR="00FD4D7F">
        <w:t>к 3</w:t>
      </w:r>
      <w:r w:rsidRPr="00122E95">
        <w:t xml:space="preserve"> – </w:t>
      </w:r>
      <w:r w:rsidR="00C30B63">
        <w:t>Б</w:t>
      </w:r>
      <w:r w:rsidRPr="00122E95">
        <w:t>лок "узко</w:t>
      </w:r>
      <w:r>
        <w:t>е место</w:t>
      </w:r>
      <w:r w:rsidRPr="00122E95">
        <w:t>" для ResNet-50/101/152</w:t>
      </w:r>
      <w:r w:rsidR="00CA276A" w:rsidRPr="00CA276A">
        <w:t xml:space="preserve"> [4]</w:t>
      </w:r>
    </w:p>
    <w:p w14:paraId="6F1373F3" w14:textId="77777777" w:rsidR="00814816" w:rsidRPr="00440EE0" w:rsidRDefault="00814816" w:rsidP="00814816">
      <w:pPr>
        <w:pStyle w:val="1-"/>
      </w:pPr>
    </w:p>
    <w:p w14:paraId="14BB27F9" w14:textId="2BC86105" w:rsidR="00122E95" w:rsidRPr="00C74E91" w:rsidRDefault="00814816" w:rsidP="00814816">
      <w:pPr>
        <w:pStyle w:val="2"/>
      </w:pPr>
      <w:bookmarkStart w:id="16" w:name="_Toc199431939"/>
      <w:r w:rsidRPr="00814816">
        <w:t>DeepLabV3+: энкодер-декодер</w:t>
      </w:r>
      <w:r w:rsidR="00C74E91">
        <w:t xml:space="preserve"> с расширенной сверткой</w:t>
      </w:r>
      <w:bookmarkEnd w:id="16"/>
    </w:p>
    <w:p w14:paraId="4C008C4E" w14:textId="1CD6CCB9" w:rsidR="00814816" w:rsidRDefault="005C38BD" w:rsidP="00814816">
      <w:pPr>
        <w:pStyle w:val="1-"/>
      </w:pPr>
      <w:r w:rsidRPr="005C38BD">
        <w:t xml:space="preserve">Данная модель объединяет преимущества двух основных подходов: модулей пространственного пирамидального пулинга и структур </w:t>
      </w:r>
      <w:r>
        <w:t>энкодер-</w:t>
      </w:r>
      <w:r>
        <w:lastRenderedPageBreak/>
        <w:t>декодер</w:t>
      </w:r>
      <w:r w:rsidRPr="005C38BD">
        <w:t>.</w:t>
      </w:r>
      <w:r w:rsidR="00C30B63">
        <w:t xml:space="preserve"> </w:t>
      </w:r>
      <w:r w:rsidRPr="005C38BD">
        <w:t>Архитектура DeepLabV3+ расширяет предыдущую модель DeepLabv3, добавляя модуль декод</w:t>
      </w:r>
      <w:r>
        <w:t>ера</w:t>
      </w:r>
      <w:r w:rsidRPr="005C38BD">
        <w:t xml:space="preserve"> для восстановления границ объектов. Как показано на рисунке</w:t>
      </w:r>
      <w:r w:rsidR="00C74E91">
        <w:t xml:space="preserve"> </w:t>
      </w:r>
      <w:r w:rsidR="00FD4D7F">
        <w:t>4</w:t>
      </w:r>
      <w:r w:rsidRPr="005C38BD">
        <w:t xml:space="preserve">, </w:t>
      </w:r>
      <w:r w:rsidR="007B7C04">
        <w:t>энкодер</w:t>
      </w:r>
      <w:r w:rsidR="007B7C04" w:rsidRPr="007B7C04">
        <w:t xml:space="preserve"> кодирует многомасштабную контекстуальную информацию, применяя </w:t>
      </w:r>
      <w:r w:rsidR="007B7C04">
        <w:t>расширенную</w:t>
      </w:r>
      <w:r w:rsidR="007B7C04" w:rsidRPr="007B7C04">
        <w:t xml:space="preserve"> свертку в нескольких масштабах, в то время как простой, но эффективный модуль декодирования уточняет результаты сегментации по границам объекта.</w:t>
      </w:r>
    </w:p>
    <w:p w14:paraId="41C19A2A" w14:textId="5A050279" w:rsidR="005753EA" w:rsidRDefault="005753EA" w:rsidP="005753EA">
      <w:pPr>
        <w:pStyle w:val="-"/>
      </w:pPr>
      <w:r w:rsidRPr="005753EA">
        <w:rPr>
          <w:noProof/>
        </w:rPr>
        <w:drawing>
          <wp:inline distT="0" distB="0" distL="0" distR="0" wp14:anchorId="0D3CCF93" wp14:editId="2849C68C">
            <wp:extent cx="5939790" cy="2315210"/>
            <wp:effectExtent l="0" t="0" r="3810" b="8890"/>
            <wp:docPr id="988454480" name="Рисунок 1" descr="Изображение выглядит как текст, диаграмма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54480" name="Рисунок 1" descr="Изображение выглядит как текст, диаграмма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0481" w14:textId="23368599" w:rsidR="00440EE0" w:rsidRPr="00700AD9" w:rsidRDefault="005753EA" w:rsidP="00C74E91">
      <w:pPr>
        <w:pStyle w:val="-"/>
      </w:pPr>
      <w:r>
        <w:t>Рисунок</w:t>
      </w:r>
      <w:r w:rsidR="00C74E91">
        <w:t xml:space="preserve"> </w:t>
      </w:r>
      <w:r w:rsidR="00FD4D7F">
        <w:t>4</w:t>
      </w:r>
      <w:r>
        <w:t xml:space="preserve"> – </w:t>
      </w:r>
      <w:r w:rsidRPr="005753EA">
        <w:t>Архитектура модели DeepLabV3+, представляющая собой усовершенствованную версию DeepLabV3 с модулем объединения пространственных пирамид (a) и дополнен</w:t>
      </w:r>
      <w:r w:rsidR="00727B2D">
        <w:t>н</w:t>
      </w:r>
      <w:r>
        <w:t>ой</w:t>
      </w:r>
      <w:r w:rsidRPr="005753EA">
        <w:t xml:space="preserve"> структурой </w:t>
      </w:r>
      <w:r>
        <w:t>эн</w:t>
      </w:r>
      <w:r w:rsidRPr="005753EA">
        <w:t>кодер-декодер (b)</w:t>
      </w:r>
      <w:r w:rsidR="00700AD9" w:rsidRPr="00700AD9">
        <w:t xml:space="preserve"> [</w:t>
      </w:r>
      <w:r w:rsidR="00CA276A" w:rsidRPr="00CA276A">
        <w:t>5</w:t>
      </w:r>
      <w:r w:rsidR="00700AD9" w:rsidRPr="00700AD9">
        <w:t>]</w:t>
      </w:r>
    </w:p>
    <w:p w14:paraId="08E0BA04" w14:textId="5DC712D2" w:rsidR="004F1F14" w:rsidRDefault="00697810" w:rsidP="00697810">
      <w:pPr>
        <w:pStyle w:val="1-"/>
      </w:pPr>
      <w:r w:rsidRPr="00697810">
        <w:t>Расширенная свёртка представляет собой инструмент, который позволяет явно контролировать разрешение признаков, вычисляемых глубокими свёрточными нейронными сетями, и регулировать поле зрения фильтра для захвата многомасштабной информации, обобщая стандартную операцию свёртки.</w:t>
      </w:r>
      <w:r w:rsidR="00C30B63">
        <w:t xml:space="preserve"> </w:t>
      </w:r>
      <w:r w:rsidRPr="00697810">
        <w:t xml:space="preserve">В случае двумерных сигналов для каждого местоположения </w:t>
      </w:r>
      <m:oMath>
        <m:r>
          <w:rPr>
            <w:rFonts w:ascii="Cambria Math" w:hAnsi="Cambria Math"/>
          </w:rPr>
          <m:t>i</m:t>
        </m:r>
      </m:oMath>
      <w:r w:rsidRPr="00697810">
        <w:t xml:space="preserve"> на выходной карте признаков </w:t>
      </w:r>
      <m:oMath>
        <m:r>
          <w:rPr>
            <w:rFonts w:ascii="Cambria Math" w:hAnsi="Cambria Math"/>
          </w:rPr>
          <m:t>y</m:t>
        </m:r>
      </m:oMath>
      <w:r w:rsidRPr="00697810">
        <w:t xml:space="preserve"> и свёрточного фильтра </w:t>
      </w:r>
      <m:oMath>
        <m:r>
          <w:rPr>
            <w:rFonts w:ascii="Cambria Math" w:hAnsi="Cambria Math"/>
          </w:rPr>
          <m:t>w</m:t>
        </m:r>
      </m:oMath>
      <w:r w:rsidRPr="00697810">
        <w:t xml:space="preserve"> расширенная свёртка применяется к входной карте признаков </w:t>
      </w:r>
      <m:oMath>
        <m:r>
          <w:rPr>
            <w:rFonts w:ascii="Cambria Math" w:hAnsi="Cambria Math"/>
          </w:rPr>
          <m:t>x</m:t>
        </m:r>
      </m:oMath>
      <w:r w:rsidRPr="00697810">
        <w:t xml:space="preserve"> следующим образом:</w:t>
      </w:r>
      <w:r w:rsidR="00C30B63">
        <w:t xml:space="preserve"> </w:t>
      </w:r>
      <m:oMath>
        <m:r>
          <w:rPr>
            <w:rFonts w:ascii="Cambria Math" w:hAnsi="Cambria Math"/>
          </w:rPr>
          <m:t>y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  <w:i/>
                <w:iCs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k</m:t>
            </m:r>
          </m:sub>
          <m:sup/>
          <m:e>
            <m:r>
              <w:rPr>
                <w:rFonts w:ascii="Cambria Math" w:hAnsi="Cambria Math"/>
              </w:rPr>
              <m:t>x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i+r</m:t>
                </m:r>
                <m: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 w:hAnsi="Cambria Math"/>
                  </w:rPr>
                  <m:t>k</m:t>
                </m:r>
              </m:e>
            </m:d>
            <m:r>
              <w:rPr>
                <w:rFonts w:ascii="Cambria Math" w:hAnsi="Cambria Math"/>
              </w:rPr>
              <m:t>w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e>
        </m:nary>
      </m:oMath>
      <w:r w:rsidRPr="00697810">
        <w:t xml:space="preserve">, где коэффициент расширения </w:t>
      </w:r>
      <m:oMath>
        <m:r>
          <w:rPr>
            <w:rFonts w:ascii="Cambria Math" w:hAnsi="Cambria Math"/>
          </w:rPr>
          <m:t>r</m:t>
        </m:r>
      </m:oMath>
      <w:r w:rsidRPr="00697810">
        <w:t xml:space="preserve"> определяет шаг, с которым производится выборка входного сигнала</w:t>
      </w:r>
      <w:r w:rsidR="0042333A">
        <w:t>.</w:t>
      </w:r>
    </w:p>
    <w:p w14:paraId="679F8E5B" w14:textId="43EE527C" w:rsidR="00440EE0" w:rsidRPr="008C160F" w:rsidRDefault="008C160F" w:rsidP="008C160F">
      <w:pPr>
        <w:pStyle w:val="1-"/>
      </w:pPr>
      <w:r w:rsidRPr="008C160F">
        <w:t>Помимо использования расширенной свёртки, важную роль в архитектуре</w:t>
      </w:r>
      <w:r>
        <w:t xml:space="preserve"> </w:t>
      </w:r>
      <w:r w:rsidRPr="008C160F">
        <w:t>играет</w:t>
      </w:r>
      <w:r w:rsidR="00C30B63">
        <w:t xml:space="preserve"> </w:t>
      </w:r>
      <w:r w:rsidRPr="008C160F">
        <w:t>поканальная разделимая свёртка (</w:t>
      </w:r>
      <w:r>
        <w:rPr>
          <w:lang w:val="en-US"/>
        </w:rPr>
        <w:t>d</w:t>
      </w:r>
      <w:r w:rsidRPr="008C160F">
        <w:t>epthwise separable convolution)</w:t>
      </w:r>
      <w:r>
        <w:t xml:space="preserve">, которая </w:t>
      </w:r>
      <w:r w:rsidR="0042333A">
        <w:rPr>
          <w:iCs/>
        </w:rPr>
        <w:t>разлагает</w:t>
      </w:r>
      <w:r w:rsidR="00440EE0" w:rsidRPr="00440EE0">
        <w:rPr>
          <w:iCs/>
        </w:rPr>
        <w:t xml:space="preserve"> стандартную свёртку на </w:t>
      </w:r>
      <w:r>
        <w:rPr>
          <w:iCs/>
        </w:rPr>
        <w:t>поканальную свертку</w:t>
      </w:r>
      <w:r w:rsidRPr="008C160F">
        <w:rPr>
          <w:iCs/>
        </w:rPr>
        <w:t xml:space="preserve"> (depthwise </w:t>
      </w:r>
      <w:r w:rsidRPr="008C160F">
        <w:rPr>
          <w:iCs/>
        </w:rPr>
        <w:lastRenderedPageBreak/>
        <w:t>convolution)</w:t>
      </w:r>
      <w:r w:rsidR="00440EE0" w:rsidRPr="00440EE0">
        <w:rPr>
          <w:iCs/>
        </w:rPr>
        <w:t>, за которой следует поточечная свёртка</w:t>
      </w:r>
      <w:r w:rsidRPr="008C160F">
        <w:rPr>
          <w:iCs/>
        </w:rPr>
        <w:t xml:space="preserve"> (</w:t>
      </w:r>
      <w:r>
        <w:rPr>
          <w:iCs/>
          <w:lang w:val="en-US"/>
        </w:rPr>
        <w:t>pointwise</w:t>
      </w:r>
      <w:r w:rsidRPr="008C160F">
        <w:rPr>
          <w:iCs/>
        </w:rPr>
        <w:t xml:space="preserve"> </w:t>
      </w:r>
      <w:r>
        <w:rPr>
          <w:iCs/>
          <w:lang w:val="en-US"/>
        </w:rPr>
        <w:t>convolution</w:t>
      </w:r>
      <w:r w:rsidRPr="008C160F">
        <w:rPr>
          <w:iCs/>
        </w:rPr>
        <w:t>)</w:t>
      </w:r>
      <w:r w:rsidR="00440EE0" w:rsidRPr="00440EE0">
        <w:rPr>
          <w:iCs/>
        </w:rPr>
        <w:t>.</w:t>
      </w:r>
      <w:r w:rsidR="00C30B63">
        <w:rPr>
          <w:iCs/>
        </w:rPr>
        <w:t xml:space="preserve"> </w:t>
      </w:r>
      <w:r w:rsidR="00440EE0" w:rsidRPr="00440EE0">
        <w:rPr>
          <w:iCs/>
        </w:rPr>
        <w:t xml:space="preserve">Конкретно, </w:t>
      </w:r>
      <w:r w:rsidR="0042333A">
        <w:rPr>
          <w:iCs/>
        </w:rPr>
        <w:t xml:space="preserve">поканальная </w:t>
      </w:r>
      <w:r w:rsidR="00440EE0" w:rsidRPr="00440EE0">
        <w:rPr>
          <w:iCs/>
        </w:rPr>
        <w:t>свёртк</w:t>
      </w:r>
      <w:r w:rsidR="0042333A">
        <w:rPr>
          <w:iCs/>
        </w:rPr>
        <w:t>а</w:t>
      </w:r>
      <w:r w:rsidR="00440EE0" w:rsidRPr="00440EE0">
        <w:rPr>
          <w:iCs/>
        </w:rPr>
        <w:t xml:space="preserve"> выполняет пространственную свёртку независимо для каждого входного канала, в то время как поточечная используется для объединения выходов от </w:t>
      </w:r>
      <w:r w:rsidR="00C343FB">
        <w:rPr>
          <w:iCs/>
        </w:rPr>
        <w:t xml:space="preserve">поканальной </w:t>
      </w:r>
      <w:r w:rsidR="00440EE0" w:rsidRPr="00440EE0">
        <w:rPr>
          <w:iCs/>
        </w:rPr>
        <w:t>свёртки.</w:t>
      </w:r>
      <w:r w:rsidR="00F71035" w:rsidRPr="00440EE0">
        <w:rPr>
          <w:iCs/>
        </w:rPr>
        <w:t xml:space="preserve"> </w:t>
      </w:r>
      <w:r w:rsidR="00440EE0" w:rsidRPr="00440EE0">
        <w:rPr>
          <w:iCs/>
        </w:rPr>
        <w:t>В данной работе авторы</w:t>
      </w:r>
      <w:r w:rsidR="00C30B63">
        <w:rPr>
          <w:iCs/>
        </w:rPr>
        <w:t xml:space="preserve"> </w:t>
      </w:r>
      <w:r w:rsidR="00440EE0" w:rsidRPr="00440EE0">
        <w:rPr>
          <w:iCs/>
        </w:rPr>
        <w:t>наз</w:t>
      </w:r>
      <w:r w:rsidR="00F71035">
        <w:rPr>
          <w:iCs/>
        </w:rPr>
        <w:t>вали</w:t>
      </w:r>
      <w:r w:rsidR="00440EE0" w:rsidRPr="00440EE0">
        <w:rPr>
          <w:iCs/>
        </w:rPr>
        <w:t xml:space="preserve"> получившуюся свёртку расширенной </w:t>
      </w:r>
      <w:r w:rsidR="00C343FB">
        <w:rPr>
          <w:iCs/>
        </w:rPr>
        <w:t xml:space="preserve">поканальной </w:t>
      </w:r>
      <w:r w:rsidR="00440EE0" w:rsidRPr="00440EE0">
        <w:rPr>
          <w:iCs/>
        </w:rPr>
        <w:t>свёрткой</w:t>
      </w:r>
      <w:r w:rsidRPr="008C160F">
        <w:rPr>
          <w:iCs/>
        </w:rPr>
        <w:t xml:space="preserve"> (</w:t>
      </w:r>
      <w:r>
        <w:rPr>
          <w:iCs/>
          <w:lang w:val="en-US"/>
        </w:rPr>
        <w:t>atrous</w:t>
      </w:r>
      <w:r w:rsidRPr="008C160F">
        <w:rPr>
          <w:iCs/>
        </w:rPr>
        <w:t xml:space="preserve"> </w:t>
      </w:r>
      <w:r>
        <w:rPr>
          <w:iCs/>
          <w:lang w:val="en-US"/>
        </w:rPr>
        <w:t>depthwise</w:t>
      </w:r>
      <w:r w:rsidRPr="008C160F">
        <w:rPr>
          <w:iCs/>
        </w:rPr>
        <w:t xml:space="preserve"> </w:t>
      </w:r>
      <w:r>
        <w:rPr>
          <w:iCs/>
          <w:lang w:val="en-US"/>
        </w:rPr>
        <w:t>convolution</w:t>
      </w:r>
      <w:r w:rsidRPr="008C160F">
        <w:rPr>
          <w:iCs/>
        </w:rPr>
        <w:t xml:space="preserve">) </w:t>
      </w:r>
      <w:r w:rsidR="00440EE0" w:rsidRPr="00440EE0">
        <w:rPr>
          <w:iCs/>
        </w:rPr>
        <w:t>и обнаружили, что она значительно снижает вычислительную сложность предлагаемой модели при сохранении аналогичной или лучшей производительности.</w:t>
      </w:r>
      <w:r w:rsidRPr="008C160F">
        <w:rPr>
          <w:iCs/>
        </w:rPr>
        <w:t xml:space="preserve"> </w:t>
      </w:r>
      <w:r>
        <w:rPr>
          <w:iCs/>
        </w:rPr>
        <w:t xml:space="preserve">Принцип её работы представлен на рисунке </w:t>
      </w:r>
      <w:r w:rsidR="00FD4D7F">
        <w:rPr>
          <w:iCs/>
        </w:rPr>
        <w:t>5</w:t>
      </w:r>
      <w:r>
        <w:rPr>
          <w:iCs/>
        </w:rPr>
        <w:t>.</w:t>
      </w:r>
    </w:p>
    <w:p w14:paraId="44C5FAC1" w14:textId="62BBAA60" w:rsidR="00727B2D" w:rsidRDefault="00727B2D" w:rsidP="00727B2D">
      <w:pPr>
        <w:pStyle w:val="-"/>
        <w:rPr>
          <w:lang w:val="en-US"/>
        </w:rPr>
      </w:pPr>
      <w:r w:rsidRPr="00727B2D">
        <w:rPr>
          <w:noProof/>
          <w:lang w:val="en-US"/>
        </w:rPr>
        <w:drawing>
          <wp:inline distT="0" distB="0" distL="0" distR="0" wp14:anchorId="54841C29" wp14:editId="232F35E6">
            <wp:extent cx="5939790" cy="1490345"/>
            <wp:effectExtent l="0" t="0" r="3810" b="0"/>
            <wp:docPr id="1116756162" name="Рисунок 1" descr="Изображение выглядит как снимок экрана, диаграмма, линия, Прямоугольн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56162" name="Рисунок 1" descr="Изображение выглядит как снимок экрана, диаграмма, линия, Прямоугольник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1A57" w14:textId="66AE8407" w:rsidR="008C0127" w:rsidRPr="00700AD9" w:rsidRDefault="008C0127" w:rsidP="00C74E91">
      <w:pPr>
        <w:pStyle w:val="-"/>
      </w:pPr>
      <w:r>
        <w:t>Рисунок</w:t>
      </w:r>
      <w:r w:rsidR="00440EE0">
        <w:t xml:space="preserve"> </w:t>
      </w:r>
      <w:r w:rsidR="00FD4D7F">
        <w:t>5</w:t>
      </w:r>
      <w:r>
        <w:t xml:space="preserve"> – П</w:t>
      </w:r>
      <w:r w:rsidRPr="008C0127">
        <w:t>оканальн</w:t>
      </w:r>
      <w:r>
        <w:t>ая</w:t>
      </w:r>
      <w:r w:rsidRPr="008C0127">
        <w:t xml:space="preserve"> </w:t>
      </w:r>
      <w:r w:rsidR="004F1F14">
        <w:t>разделимая</w:t>
      </w:r>
      <w:r w:rsidRPr="008C0127">
        <w:t xml:space="preserve"> свёртк</w:t>
      </w:r>
      <w:r>
        <w:t>а</w:t>
      </w:r>
      <w:r w:rsidRPr="008C0127">
        <w:t xml:space="preserve"> 3×3 разлагает стандартную свертку на (a) </w:t>
      </w:r>
      <w:r>
        <w:t>поканальную свертку</w:t>
      </w:r>
      <w:r w:rsidRPr="008C0127">
        <w:t xml:space="preserve"> и (b) поточечную свертку. В работе</w:t>
      </w:r>
      <w:r>
        <w:t xml:space="preserve"> </w:t>
      </w:r>
      <w:r w:rsidRPr="008C0127">
        <w:t xml:space="preserve">[] исследуется </w:t>
      </w:r>
      <w:r w:rsidR="0042333A">
        <w:t>расширенная</w:t>
      </w:r>
      <w:r w:rsidRPr="008C0127">
        <w:t xml:space="preserve"> разделимая свертка, где </w:t>
      </w:r>
      <w:r w:rsidR="00697810">
        <w:t>расширенная</w:t>
      </w:r>
      <w:r w:rsidR="00DC13C6">
        <w:t xml:space="preserve"> свертка применяется </w:t>
      </w:r>
      <w:r w:rsidRPr="008C0127">
        <w:t>в</w:t>
      </w:r>
      <w:r w:rsidR="00DC13C6">
        <w:t xml:space="preserve"> поканальной свертке</w:t>
      </w:r>
      <w:r w:rsidRPr="008C0127">
        <w:t>, как показано в (c) с коэффициентом расширения = 2</w:t>
      </w:r>
      <w:r w:rsidR="00700AD9" w:rsidRPr="00700AD9">
        <w:t xml:space="preserve"> [</w:t>
      </w:r>
      <w:r w:rsidR="00CA276A" w:rsidRPr="00CA276A">
        <w:t>5</w:t>
      </w:r>
      <w:r w:rsidR="00700AD9" w:rsidRPr="00700AD9">
        <w:t>]</w:t>
      </w:r>
    </w:p>
    <w:p w14:paraId="664AA351" w14:textId="7D4F3258" w:rsidR="00F76A0A" w:rsidRDefault="00DB1FF4" w:rsidP="00DB1FF4">
      <w:pPr>
        <w:pStyle w:val="1-"/>
      </w:pPr>
      <w:r>
        <w:t>В</w:t>
      </w:r>
      <w:r w:rsidRPr="00DB1FF4">
        <w:t xml:space="preserve"> качестве кодировщика</w:t>
      </w:r>
      <w:r>
        <w:t xml:space="preserve"> </w:t>
      </w:r>
      <w:r w:rsidRPr="00DB1FF4">
        <w:t xml:space="preserve">DeepLabv3 использует расширенные свёртки для извлечения признаков с произвольным разрешением. Выходной шаг определяется как отношение пространственного разрешения входного изображения к финальному выходному разрешению. Для семантической сегментации можно использовать выходной шаг 16 или 8 для более плотного извлечения признаков путём удаления шага в последнем одном или двух блоках и соответствующего применения расширенной свёртки. </w:t>
      </w:r>
      <w:r w:rsidR="00A95C8D" w:rsidRPr="00A95C8D">
        <w:t>DeepLabv3 дополняет модуль</w:t>
      </w:r>
      <w:r w:rsidR="00700AD9">
        <w:t xml:space="preserve"> расширенного объединения пространственных пирамид</w:t>
      </w:r>
      <w:r w:rsidR="00A95C8D" w:rsidRPr="00A95C8D">
        <w:t xml:space="preserve"> (ASPP)</w:t>
      </w:r>
      <w:r w:rsidR="00B23D5B">
        <w:t xml:space="preserve"> признаками уровня изображения</w:t>
      </w:r>
      <w:r w:rsidR="00A95C8D" w:rsidRPr="00A95C8D">
        <w:t>.</w:t>
      </w:r>
      <w:r w:rsidR="00B23D5B">
        <w:t xml:space="preserve"> </w:t>
      </w:r>
      <w:r w:rsidR="00F76A0A" w:rsidRPr="00F76A0A">
        <w:t>DeepLabv3+ использует выходные признаки DeepLabv3 (256 каналов) как результат работы</w:t>
      </w:r>
      <w:r w:rsidR="00F76A0A">
        <w:t xml:space="preserve"> энкодера</w:t>
      </w:r>
      <w:r w:rsidR="00F76A0A" w:rsidRPr="00F76A0A">
        <w:t>, который затем передаётся в декод</w:t>
      </w:r>
      <w:r w:rsidR="00F76A0A">
        <w:t>ер</w:t>
      </w:r>
      <w:r w:rsidR="00F76A0A" w:rsidRPr="00F76A0A">
        <w:t xml:space="preserve"> для восстановления детальных границ объектов</w:t>
      </w:r>
      <w:r w:rsidR="00F76A0A">
        <w:t>.</w:t>
      </w:r>
    </w:p>
    <w:p w14:paraId="279ECB41" w14:textId="73132445" w:rsidR="00DB1FF4" w:rsidRPr="00DB1FF4" w:rsidRDefault="00A95C8D" w:rsidP="00DB1FF4">
      <w:pPr>
        <w:pStyle w:val="1-"/>
      </w:pPr>
      <w:r w:rsidRPr="00A95C8D">
        <w:lastRenderedPageBreak/>
        <w:t xml:space="preserve">Авторы предлагают </w:t>
      </w:r>
      <w:r>
        <w:t xml:space="preserve">следующий </w:t>
      </w:r>
      <w:r w:rsidRPr="00A95C8D">
        <w:t>модуль декод</w:t>
      </w:r>
      <w:r>
        <w:t>ера</w:t>
      </w:r>
      <w:r w:rsidRPr="00A95C8D">
        <w:t xml:space="preserve">: признаки </w:t>
      </w:r>
      <w:r>
        <w:t>энкодера</w:t>
      </w:r>
      <w:r w:rsidRPr="00A95C8D">
        <w:t xml:space="preserve"> сначала билинейно увеличиваются в 4 раза, затем </w:t>
      </w:r>
      <w:r>
        <w:t xml:space="preserve">соединяются </w:t>
      </w:r>
      <w:r w:rsidRPr="00A95C8D">
        <w:t xml:space="preserve">с соответствующими низкоуровневыми признаками из основной сети (backbone), имеющими то же пространственное разрешение. Применяется свёртка 1×1 к низкоуровневым признакам для уменьшения количества каналов, поскольку они обычно содержат большое количество каналов (256 или 512), что может перевесить важность богатых признаков кодировщика (только 256 каналов). После </w:t>
      </w:r>
      <w:r>
        <w:t xml:space="preserve">соединения </w:t>
      </w:r>
      <w:r w:rsidRPr="00A95C8D">
        <w:t xml:space="preserve">применяется несколько свёрток 3×3 для уточнения признаков, за которыми следует ещё одно билинейное увеличение в 4 раза. Использование выходного шага 16 для модуля </w:t>
      </w:r>
      <w:r>
        <w:t>энкодера</w:t>
      </w:r>
      <w:r w:rsidRPr="00A95C8D">
        <w:t xml:space="preserve"> обеспечивает лучший компромисс между скоростью и точностью</w:t>
      </w:r>
      <w:r w:rsidR="00700AD9">
        <w:t xml:space="preserve"> </w:t>
      </w:r>
      <w:r w:rsidR="00700AD9">
        <w:rPr>
          <w:lang w:val="en-US"/>
        </w:rPr>
        <w:t>[</w:t>
      </w:r>
      <w:r w:rsidR="00CA276A">
        <w:rPr>
          <w:lang w:val="en-US"/>
        </w:rPr>
        <w:t>5</w:t>
      </w:r>
      <w:r w:rsidR="00700AD9">
        <w:rPr>
          <w:lang w:val="en-US"/>
        </w:rPr>
        <w:t>]</w:t>
      </w:r>
      <w:r w:rsidRPr="00A95C8D">
        <w:t>.</w:t>
      </w:r>
    </w:p>
    <w:p w14:paraId="18EB3E3A" w14:textId="77777777" w:rsidR="005C38BD" w:rsidRPr="00DB1FF4" w:rsidRDefault="005C38BD" w:rsidP="00DB1FF4">
      <w:pPr>
        <w:pStyle w:val="1-"/>
      </w:pPr>
    </w:p>
    <w:p w14:paraId="6D33C994" w14:textId="153D4958" w:rsidR="006339C0" w:rsidRDefault="006339C0" w:rsidP="006339C0">
      <w:pPr>
        <w:pStyle w:val="1"/>
      </w:pPr>
      <w:bookmarkStart w:id="17" w:name="_Toc199431940"/>
      <w:r>
        <w:lastRenderedPageBreak/>
        <w:t>Практическая часть</w:t>
      </w:r>
      <w:bookmarkEnd w:id="17"/>
    </w:p>
    <w:p w14:paraId="780B0F66" w14:textId="77777777" w:rsidR="00B2021E" w:rsidRDefault="00B2021E" w:rsidP="00B2021E">
      <w:pPr>
        <w:pStyle w:val="2"/>
      </w:pPr>
      <w:bookmarkStart w:id="18" w:name="_Toc199431941"/>
      <w:r w:rsidRPr="00B2021E">
        <w:t>Исследование производительности модели</w:t>
      </w:r>
      <w:bookmarkEnd w:id="18"/>
    </w:p>
    <w:p w14:paraId="653E9C05" w14:textId="56213A59" w:rsidR="00FD4D7F" w:rsidRPr="00503573" w:rsidRDefault="009118B5" w:rsidP="009118B5">
      <w:pPr>
        <w:pStyle w:val="1-"/>
      </w:pPr>
      <w:r w:rsidRPr="009118B5">
        <w:t>В рамках исследования метода бинарной сегментации была проведена проверка работы обученной модели на изображениях произвольного размера и видео (таблица 1).</w:t>
      </w:r>
      <w:r>
        <w:t xml:space="preserve"> </w:t>
      </w:r>
      <w:r w:rsidR="00F40528" w:rsidRPr="00F40528">
        <w:t xml:space="preserve">Во всех экспериментах с видео использовалось одинаковое разрешение 1920×1080 пикселей. </w:t>
      </w:r>
      <w:r w:rsidR="00AA7AFC">
        <w:t xml:space="preserve">Характеристики устройства, на котором запускалась модель: </w:t>
      </w:r>
      <w:r w:rsidR="00AA7AFC" w:rsidRPr="00AA7AFC">
        <w:t xml:space="preserve">AMD Ryzen 5 5600H, </w:t>
      </w:r>
      <w:r w:rsidR="00AA7AFC">
        <w:rPr>
          <w:lang w:val="en-US"/>
        </w:rPr>
        <w:t>RAM</w:t>
      </w:r>
      <w:r w:rsidR="00AA7AFC" w:rsidRPr="00AA7AFC">
        <w:t xml:space="preserve"> 8</w:t>
      </w:r>
      <w:r w:rsidR="00AA7AFC">
        <w:t xml:space="preserve"> </w:t>
      </w:r>
      <w:r w:rsidR="00AA7AFC">
        <w:rPr>
          <w:lang w:val="en-US"/>
        </w:rPr>
        <w:t>Gb</w:t>
      </w:r>
      <w:r w:rsidR="00AA7AFC" w:rsidRPr="00AA7AFC">
        <w:t>.</w:t>
      </w:r>
    </w:p>
    <w:p w14:paraId="7F04C83F" w14:textId="47D5EB43" w:rsidR="00E01EC8" w:rsidRPr="00E01EC8" w:rsidRDefault="00E01EC8" w:rsidP="00FD4D7F">
      <w:pPr>
        <w:pStyle w:val="1-"/>
      </w:pPr>
      <w:r>
        <w:t>При инференсе на изображениях считалась только скорость обработки. Для видео скорость считалась вместе с предобработкой и постобработкой.</w:t>
      </w:r>
    </w:p>
    <w:p w14:paraId="05736ED5" w14:textId="6062997A" w:rsidR="00E01EC8" w:rsidRPr="00FA094A" w:rsidRDefault="00E01EC8" w:rsidP="00E01EC8">
      <w:pPr>
        <w:pStyle w:val="-1"/>
      </w:pPr>
      <w:r>
        <w:t xml:space="preserve">Таблица </w:t>
      </w:r>
      <w:r w:rsidRPr="00E01EC8">
        <w:t>1</w:t>
      </w:r>
      <w:r>
        <w:t xml:space="preserve"> – Скорость работы модели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92"/>
        <w:gridCol w:w="2392"/>
        <w:gridCol w:w="2393"/>
        <w:gridCol w:w="2393"/>
      </w:tblGrid>
      <w:tr w:rsidR="00E01EC8" w14:paraId="5295374B" w14:textId="77777777" w:rsidTr="008806F8">
        <w:tc>
          <w:tcPr>
            <w:tcW w:w="2392" w:type="dxa"/>
          </w:tcPr>
          <w:p w14:paraId="386F8F89" w14:textId="77777777" w:rsidR="00E01EC8" w:rsidRPr="003476D0" w:rsidRDefault="00E01EC8" w:rsidP="003476D0">
            <w:pPr>
              <w:pStyle w:val="aff1"/>
            </w:pPr>
            <w:r w:rsidRPr="003476D0">
              <w:t>Размер изображений при обучениии</w:t>
            </w:r>
          </w:p>
        </w:tc>
        <w:tc>
          <w:tcPr>
            <w:tcW w:w="2392" w:type="dxa"/>
          </w:tcPr>
          <w:p w14:paraId="2AE2506A" w14:textId="77777777" w:rsidR="00E01EC8" w:rsidRPr="003476D0" w:rsidRDefault="00E01EC8" w:rsidP="003476D0">
            <w:pPr>
              <w:pStyle w:val="aff1"/>
            </w:pPr>
            <w:r w:rsidRPr="003476D0">
              <w:t>Размер изображений при инференсе</w:t>
            </w:r>
          </w:p>
        </w:tc>
        <w:tc>
          <w:tcPr>
            <w:tcW w:w="2393" w:type="dxa"/>
          </w:tcPr>
          <w:p w14:paraId="4733BD96" w14:textId="77777777" w:rsidR="00E01EC8" w:rsidRPr="003476D0" w:rsidRDefault="00E01EC8" w:rsidP="003476D0">
            <w:pPr>
              <w:pStyle w:val="aff1"/>
            </w:pPr>
            <w:r w:rsidRPr="003476D0">
              <w:t>Скорость обработки изображения, с</w:t>
            </w:r>
          </w:p>
        </w:tc>
        <w:tc>
          <w:tcPr>
            <w:tcW w:w="2393" w:type="dxa"/>
          </w:tcPr>
          <w:p w14:paraId="26FCFD7C" w14:textId="073F0EE2" w:rsidR="00E01EC8" w:rsidRPr="003476D0" w:rsidRDefault="00E01EC8" w:rsidP="003476D0">
            <w:pPr>
              <w:pStyle w:val="aff1"/>
            </w:pPr>
            <w:r w:rsidRPr="003476D0">
              <w:t>Скорость видео</w:t>
            </w:r>
            <w:r w:rsidR="009118B5">
              <w:t xml:space="preserve"> с обработкой</w:t>
            </w:r>
            <w:r w:rsidRPr="003476D0">
              <w:t>, fps</w:t>
            </w:r>
          </w:p>
        </w:tc>
      </w:tr>
      <w:tr w:rsidR="00E01EC8" w14:paraId="57AF55DB" w14:textId="77777777" w:rsidTr="008806F8">
        <w:tc>
          <w:tcPr>
            <w:tcW w:w="2392" w:type="dxa"/>
          </w:tcPr>
          <w:p w14:paraId="41770965" w14:textId="77777777" w:rsidR="00E01EC8" w:rsidRPr="003476D0" w:rsidRDefault="00E01EC8" w:rsidP="003476D0">
            <w:pPr>
              <w:pStyle w:val="aff1"/>
            </w:pPr>
            <w:r w:rsidRPr="003476D0">
              <w:t>512</w:t>
            </w:r>
          </w:p>
        </w:tc>
        <w:tc>
          <w:tcPr>
            <w:tcW w:w="2392" w:type="dxa"/>
          </w:tcPr>
          <w:p w14:paraId="0EB036AB" w14:textId="77777777" w:rsidR="00E01EC8" w:rsidRPr="003476D0" w:rsidRDefault="00E01EC8" w:rsidP="003476D0">
            <w:pPr>
              <w:pStyle w:val="aff1"/>
            </w:pPr>
            <w:r w:rsidRPr="003476D0">
              <w:t>512</w:t>
            </w:r>
          </w:p>
        </w:tc>
        <w:tc>
          <w:tcPr>
            <w:tcW w:w="2393" w:type="dxa"/>
          </w:tcPr>
          <w:p w14:paraId="192E02D5" w14:textId="77777777" w:rsidR="00E01EC8" w:rsidRPr="003476D0" w:rsidRDefault="00E01EC8" w:rsidP="003476D0">
            <w:pPr>
              <w:pStyle w:val="aff1"/>
            </w:pPr>
            <w:r w:rsidRPr="003476D0">
              <w:t>0,7257</w:t>
            </w:r>
          </w:p>
        </w:tc>
        <w:tc>
          <w:tcPr>
            <w:tcW w:w="2393" w:type="dxa"/>
          </w:tcPr>
          <w:p w14:paraId="152F6E83" w14:textId="77777777" w:rsidR="00E01EC8" w:rsidRPr="003476D0" w:rsidRDefault="00E01EC8" w:rsidP="003476D0">
            <w:pPr>
              <w:pStyle w:val="aff1"/>
            </w:pPr>
            <w:r w:rsidRPr="003476D0">
              <w:t>1,5</w:t>
            </w:r>
          </w:p>
        </w:tc>
      </w:tr>
      <w:tr w:rsidR="00E01EC8" w14:paraId="4421DC08" w14:textId="77777777" w:rsidTr="008806F8">
        <w:tc>
          <w:tcPr>
            <w:tcW w:w="2392" w:type="dxa"/>
          </w:tcPr>
          <w:p w14:paraId="7C7D8A39" w14:textId="77777777" w:rsidR="00E01EC8" w:rsidRPr="003476D0" w:rsidRDefault="00E01EC8" w:rsidP="003476D0">
            <w:pPr>
              <w:pStyle w:val="aff1"/>
            </w:pPr>
            <w:r w:rsidRPr="003476D0">
              <w:t>512</w:t>
            </w:r>
          </w:p>
        </w:tc>
        <w:tc>
          <w:tcPr>
            <w:tcW w:w="2392" w:type="dxa"/>
          </w:tcPr>
          <w:p w14:paraId="772C9A79" w14:textId="77777777" w:rsidR="00E01EC8" w:rsidRPr="003476D0" w:rsidRDefault="00E01EC8" w:rsidP="003476D0">
            <w:pPr>
              <w:pStyle w:val="aff1"/>
            </w:pPr>
            <w:r w:rsidRPr="003476D0">
              <w:t>256</w:t>
            </w:r>
          </w:p>
        </w:tc>
        <w:tc>
          <w:tcPr>
            <w:tcW w:w="2393" w:type="dxa"/>
          </w:tcPr>
          <w:p w14:paraId="052F1836" w14:textId="77777777" w:rsidR="00E01EC8" w:rsidRPr="003476D0" w:rsidRDefault="00E01EC8" w:rsidP="003476D0">
            <w:pPr>
              <w:pStyle w:val="aff1"/>
            </w:pPr>
            <w:r w:rsidRPr="003476D0">
              <w:t>0,2307</w:t>
            </w:r>
          </w:p>
        </w:tc>
        <w:tc>
          <w:tcPr>
            <w:tcW w:w="2393" w:type="dxa"/>
          </w:tcPr>
          <w:p w14:paraId="7AC073A8" w14:textId="77777777" w:rsidR="00E01EC8" w:rsidRPr="003476D0" w:rsidRDefault="00E01EC8" w:rsidP="003476D0">
            <w:pPr>
              <w:pStyle w:val="aff1"/>
            </w:pPr>
            <w:r w:rsidRPr="003476D0">
              <w:t>5,6</w:t>
            </w:r>
          </w:p>
        </w:tc>
      </w:tr>
      <w:tr w:rsidR="00E01EC8" w14:paraId="43E8B5C5" w14:textId="77777777" w:rsidTr="008806F8">
        <w:tc>
          <w:tcPr>
            <w:tcW w:w="2392" w:type="dxa"/>
          </w:tcPr>
          <w:p w14:paraId="6202FD3D" w14:textId="77777777" w:rsidR="00E01EC8" w:rsidRPr="003476D0" w:rsidRDefault="00E01EC8" w:rsidP="003476D0">
            <w:pPr>
              <w:pStyle w:val="aff1"/>
            </w:pPr>
            <w:r w:rsidRPr="003476D0">
              <w:t>256</w:t>
            </w:r>
          </w:p>
        </w:tc>
        <w:tc>
          <w:tcPr>
            <w:tcW w:w="2392" w:type="dxa"/>
          </w:tcPr>
          <w:p w14:paraId="27BA014D" w14:textId="77777777" w:rsidR="00E01EC8" w:rsidRPr="003476D0" w:rsidRDefault="00E01EC8" w:rsidP="003476D0">
            <w:pPr>
              <w:pStyle w:val="aff1"/>
            </w:pPr>
            <w:r w:rsidRPr="003476D0">
              <w:t>512</w:t>
            </w:r>
          </w:p>
        </w:tc>
        <w:tc>
          <w:tcPr>
            <w:tcW w:w="2393" w:type="dxa"/>
          </w:tcPr>
          <w:p w14:paraId="25D0AF48" w14:textId="77777777" w:rsidR="00E01EC8" w:rsidRPr="003476D0" w:rsidRDefault="00E01EC8" w:rsidP="003476D0">
            <w:pPr>
              <w:pStyle w:val="aff1"/>
            </w:pPr>
            <w:r w:rsidRPr="003476D0">
              <w:t>0,6933</w:t>
            </w:r>
          </w:p>
        </w:tc>
        <w:tc>
          <w:tcPr>
            <w:tcW w:w="2393" w:type="dxa"/>
          </w:tcPr>
          <w:p w14:paraId="51E11B7F" w14:textId="77777777" w:rsidR="00E01EC8" w:rsidRPr="003476D0" w:rsidRDefault="00E01EC8" w:rsidP="003476D0">
            <w:pPr>
              <w:pStyle w:val="aff1"/>
            </w:pPr>
            <w:r w:rsidRPr="003476D0">
              <w:t>1,5</w:t>
            </w:r>
          </w:p>
        </w:tc>
      </w:tr>
      <w:tr w:rsidR="00E01EC8" w:rsidRPr="00891193" w14:paraId="7B3C1E75" w14:textId="77777777" w:rsidTr="008806F8">
        <w:tc>
          <w:tcPr>
            <w:tcW w:w="2392" w:type="dxa"/>
          </w:tcPr>
          <w:p w14:paraId="51923037" w14:textId="77777777" w:rsidR="00E01EC8" w:rsidRPr="003476D0" w:rsidRDefault="00E01EC8" w:rsidP="003476D0">
            <w:pPr>
              <w:pStyle w:val="aff1"/>
            </w:pPr>
            <w:r w:rsidRPr="003476D0">
              <w:t>256</w:t>
            </w:r>
          </w:p>
        </w:tc>
        <w:tc>
          <w:tcPr>
            <w:tcW w:w="2392" w:type="dxa"/>
          </w:tcPr>
          <w:p w14:paraId="70508C2A" w14:textId="77777777" w:rsidR="00E01EC8" w:rsidRPr="003476D0" w:rsidRDefault="00E01EC8" w:rsidP="003476D0">
            <w:pPr>
              <w:pStyle w:val="aff1"/>
            </w:pPr>
            <w:r w:rsidRPr="003476D0">
              <w:t>256</w:t>
            </w:r>
          </w:p>
        </w:tc>
        <w:tc>
          <w:tcPr>
            <w:tcW w:w="2393" w:type="dxa"/>
          </w:tcPr>
          <w:p w14:paraId="5D1E0D75" w14:textId="77777777" w:rsidR="00E01EC8" w:rsidRPr="003476D0" w:rsidRDefault="00E01EC8" w:rsidP="003476D0">
            <w:pPr>
              <w:pStyle w:val="aff1"/>
            </w:pPr>
            <w:r w:rsidRPr="003476D0">
              <w:t>0,2171</w:t>
            </w:r>
          </w:p>
        </w:tc>
        <w:tc>
          <w:tcPr>
            <w:tcW w:w="2393" w:type="dxa"/>
          </w:tcPr>
          <w:p w14:paraId="64F7386A" w14:textId="77777777" w:rsidR="00E01EC8" w:rsidRPr="003476D0" w:rsidRDefault="00E01EC8" w:rsidP="003476D0">
            <w:pPr>
              <w:pStyle w:val="aff1"/>
            </w:pPr>
            <w:r w:rsidRPr="003476D0">
              <w:t>5.7</w:t>
            </w:r>
          </w:p>
        </w:tc>
      </w:tr>
      <w:tr w:rsidR="00E01EC8" w14:paraId="31A3BFF9" w14:textId="77777777" w:rsidTr="008806F8">
        <w:tc>
          <w:tcPr>
            <w:tcW w:w="2392" w:type="dxa"/>
          </w:tcPr>
          <w:p w14:paraId="4C697A8B" w14:textId="77777777" w:rsidR="00E01EC8" w:rsidRPr="003476D0" w:rsidRDefault="00E01EC8" w:rsidP="003476D0">
            <w:pPr>
              <w:pStyle w:val="aff1"/>
            </w:pPr>
            <w:r w:rsidRPr="003476D0">
              <w:t>128</w:t>
            </w:r>
          </w:p>
        </w:tc>
        <w:tc>
          <w:tcPr>
            <w:tcW w:w="2392" w:type="dxa"/>
          </w:tcPr>
          <w:p w14:paraId="058F1312" w14:textId="77777777" w:rsidR="00E01EC8" w:rsidRPr="003476D0" w:rsidRDefault="00E01EC8" w:rsidP="003476D0">
            <w:pPr>
              <w:pStyle w:val="aff1"/>
            </w:pPr>
            <w:r w:rsidRPr="003476D0">
              <w:t>128</w:t>
            </w:r>
          </w:p>
        </w:tc>
        <w:tc>
          <w:tcPr>
            <w:tcW w:w="2393" w:type="dxa"/>
          </w:tcPr>
          <w:p w14:paraId="5CDB5495" w14:textId="77777777" w:rsidR="00E01EC8" w:rsidRPr="003476D0" w:rsidRDefault="00E01EC8" w:rsidP="003476D0">
            <w:pPr>
              <w:pStyle w:val="aff1"/>
            </w:pPr>
            <w:r w:rsidRPr="003476D0">
              <w:t>0,1505</w:t>
            </w:r>
          </w:p>
        </w:tc>
        <w:tc>
          <w:tcPr>
            <w:tcW w:w="2393" w:type="dxa"/>
          </w:tcPr>
          <w:p w14:paraId="6548B710" w14:textId="77777777" w:rsidR="00E01EC8" w:rsidRPr="003476D0" w:rsidRDefault="00E01EC8" w:rsidP="003476D0">
            <w:pPr>
              <w:pStyle w:val="aff1"/>
            </w:pPr>
            <w:r w:rsidRPr="003476D0">
              <w:t>14,5</w:t>
            </w:r>
          </w:p>
        </w:tc>
      </w:tr>
    </w:tbl>
    <w:p w14:paraId="20148037" w14:textId="77777777" w:rsidR="00E01EC8" w:rsidRDefault="00E01EC8" w:rsidP="00E01EC8">
      <w:pPr>
        <w:pStyle w:val="1-"/>
        <w:rPr>
          <w:lang w:val="en-US"/>
        </w:rPr>
      </w:pPr>
    </w:p>
    <w:p w14:paraId="08CE3383" w14:textId="1DF4C38E" w:rsidR="00E01EC8" w:rsidRPr="00503573" w:rsidRDefault="009118B5" w:rsidP="00E01EC8">
      <w:pPr>
        <w:pStyle w:val="1-"/>
      </w:pPr>
      <w:r w:rsidRPr="009118B5">
        <w:t>В ходе замеров скорости работы модели было замечено, что время предобработки различается в зависимости от размера исходных изображений, что отражено в таблице 2.</w:t>
      </w:r>
      <w:r>
        <w:t xml:space="preserve"> </w:t>
      </w:r>
      <w:r w:rsidR="00E01EC8">
        <w:t xml:space="preserve">Предобработка включает в себя </w:t>
      </w:r>
      <w:r w:rsidR="00E01EC8" w:rsidRPr="00FA094A">
        <w:t>чтение и преобразование изображения, нормализацию значений пикселей, изменение размера до входного размера модели, применение дополнительных преобразований и конвертацию в тензор, готовый для модели.</w:t>
      </w:r>
    </w:p>
    <w:p w14:paraId="01B9D718" w14:textId="1907DB8D" w:rsidR="00E06562" w:rsidRPr="00A1694D" w:rsidRDefault="00E06562" w:rsidP="00E06562">
      <w:pPr>
        <w:pStyle w:val="-1"/>
      </w:pPr>
      <w:r>
        <w:t xml:space="preserve">Таблица </w:t>
      </w:r>
      <w:r w:rsidR="00E01EC8" w:rsidRPr="00E01EC8">
        <w:t>2</w:t>
      </w:r>
      <w:r>
        <w:t xml:space="preserve"> – </w:t>
      </w:r>
      <w:r w:rsidR="00FA094A">
        <w:t>З</w:t>
      </w:r>
      <w:r>
        <w:t>ависимость времени предобработки от размеров входного изображения</w:t>
      </w:r>
      <w:r w:rsidR="00A1694D" w:rsidRPr="00A1694D">
        <w:t xml:space="preserve"> (</w:t>
      </w:r>
      <w:r w:rsidR="00A1694D">
        <w:t>изменение размера происходит до 256×256)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06562" w14:paraId="66F6E3B0" w14:textId="77777777" w:rsidTr="00E06562">
        <w:tc>
          <w:tcPr>
            <w:tcW w:w="4785" w:type="dxa"/>
          </w:tcPr>
          <w:p w14:paraId="402871B3" w14:textId="472B70BE" w:rsidR="00E06562" w:rsidRPr="003476D0" w:rsidRDefault="00E06562" w:rsidP="003476D0">
            <w:pPr>
              <w:pStyle w:val="aff1"/>
            </w:pPr>
            <w:r w:rsidRPr="003476D0">
              <w:t xml:space="preserve">Размер </w:t>
            </w:r>
            <w:r w:rsidR="00A1694D" w:rsidRPr="003476D0">
              <w:t>исходного</w:t>
            </w:r>
            <w:r w:rsidRPr="003476D0">
              <w:t xml:space="preserve"> изображения, пикс.</w:t>
            </w:r>
          </w:p>
        </w:tc>
        <w:tc>
          <w:tcPr>
            <w:tcW w:w="4785" w:type="dxa"/>
          </w:tcPr>
          <w:p w14:paraId="6A9EBE49" w14:textId="672EE9B3" w:rsidR="00E06562" w:rsidRPr="003476D0" w:rsidRDefault="00E06562" w:rsidP="003476D0">
            <w:pPr>
              <w:pStyle w:val="aff1"/>
            </w:pPr>
            <w:r w:rsidRPr="003476D0">
              <w:t>Время предобработки, с.</w:t>
            </w:r>
          </w:p>
        </w:tc>
      </w:tr>
      <w:tr w:rsidR="00E06562" w14:paraId="0A8401B7" w14:textId="77777777" w:rsidTr="00E06562">
        <w:tc>
          <w:tcPr>
            <w:tcW w:w="4785" w:type="dxa"/>
          </w:tcPr>
          <w:p w14:paraId="2889C9BB" w14:textId="4695CC1B" w:rsidR="00E06562" w:rsidRPr="003476D0" w:rsidRDefault="00E06562" w:rsidP="003476D0">
            <w:pPr>
              <w:pStyle w:val="aff1"/>
            </w:pPr>
            <w:r w:rsidRPr="003476D0">
              <w:t>320×320</w:t>
            </w:r>
          </w:p>
        </w:tc>
        <w:tc>
          <w:tcPr>
            <w:tcW w:w="4785" w:type="dxa"/>
          </w:tcPr>
          <w:p w14:paraId="490CC8E6" w14:textId="3CCC3FF8" w:rsidR="00E06562" w:rsidRPr="003476D0" w:rsidRDefault="00A1694D" w:rsidP="003476D0">
            <w:pPr>
              <w:pStyle w:val="aff1"/>
            </w:pPr>
            <w:r w:rsidRPr="003476D0">
              <w:t>0,0234</w:t>
            </w:r>
          </w:p>
        </w:tc>
      </w:tr>
      <w:tr w:rsidR="00E06562" w14:paraId="5DEDC914" w14:textId="77777777" w:rsidTr="00E06562">
        <w:tc>
          <w:tcPr>
            <w:tcW w:w="4785" w:type="dxa"/>
          </w:tcPr>
          <w:p w14:paraId="05427B03" w14:textId="25CFDB18" w:rsidR="00E06562" w:rsidRPr="003476D0" w:rsidRDefault="00E06562" w:rsidP="003476D0">
            <w:pPr>
              <w:pStyle w:val="aff1"/>
            </w:pPr>
            <w:r w:rsidRPr="003476D0">
              <w:t>640×640</w:t>
            </w:r>
          </w:p>
        </w:tc>
        <w:tc>
          <w:tcPr>
            <w:tcW w:w="4785" w:type="dxa"/>
          </w:tcPr>
          <w:p w14:paraId="6275D809" w14:textId="0CE5112C" w:rsidR="00E06562" w:rsidRPr="003476D0" w:rsidRDefault="00FA094A" w:rsidP="003476D0">
            <w:pPr>
              <w:pStyle w:val="aff1"/>
            </w:pPr>
            <w:r w:rsidRPr="003476D0">
              <w:t>0</w:t>
            </w:r>
            <w:r w:rsidR="00A1694D" w:rsidRPr="003476D0">
              <w:t>,</w:t>
            </w:r>
            <w:r w:rsidRPr="003476D0">
              <w:t>0367</w:t>
            </w:r>
          </w:p>
        </w:tc>
      </w:tr>
      <w:tr w:rsidR="00E06562" w14:paraId="58D0C441" w14:textId="77777777" w:rsidTr="00E06562">
        <w:tc>
          <w:tcPr>
            <w:tcW w:w="4785" w:type="dxa"/>
          </w:tcPr>
          <w:p w14:paraId="0647EF1E" w14:textId="0ED69188" w:rsidR="00E06562" w:rsidRPr="003476D0" w:rsidRDefault="00E06562" w:rsidP="003476D0">
            <w:pPr>
              <w:pStyle w:val="aff1"/>
            </w:pPr>
            <w:r w:rsidRPr="003476D0">
              <w:t>1920×1080</w:t>
            </w:r>
          </w:p>
        </w:tc>
        <w:tc>
          <w:tcPr>
            <w:tcW w:w="4785" w:type="dxa"/>
          </w:tcPr>
          <w:p w14:paraId="10AD0620" w14:textId="5B8B4FCA" w:rsidR="00E06562" w:rsidRPr="003476D0" w:rsidRDefault="00FA094A" w:rsidP="003476D0">
            <w:pPr>
              <w:pStyle w:val="aff1"/>
            </w:pPr>
            <w:r w:rsidRPr="003476D0">
              <w:t>0</w:t>
            </w:r>
            <w:r w:rsidR="00A1694D" w:rsidRPr="003476D0">
              <w:t>,</w:t>
            </w:r>
            <w:r w:rsidRPr="003476D0">
              <w:t>0563</w:t>
            </w:r>
          </w:p>
        </w:tc>
      </w:tr>
      <w:tr w:rsidR="00E06562" w14:paraId="7907BBC2" w14:textId="77777777" w:rsidTr="00E06562">
        <w:tc>
          <w:tcPr>
            <w:tcW w:w="4785" w:type="dxa"/>
          </w:tcPr>
          <w:p w14:paraId="5C05C827" w14:textId="2041EF22" w:rsidR="00E06562" w:rsidRPr="003476D0" w:rsidRDefault="00E06562" w:rsidP="003476D0">
            <w:pPr>
              <w:pStyle w:val="aff1"/>
            </w:pPr>
            <w:r w:rsidRPr="003476D0">
              <w:t>4000×3000</w:t>
            </w:r>
          </w:p>
        </w:tc>
        <w:tc>
          <w:tcPr>
            <w:tcW w:w="4785" w:type="dxa"/>
          </w:tcPr>
          <w:p w14:paraId="64DC7880" w14:textId="3D938AF5" w:rsidR="00E06562" w:rsidRPr="003476D0" w:rsidRDefault="00FA094A" w:rsidP="003476D0">
            <w:pPr>
              <w:pStyle w:val="aff1"/>
            </w:pPr>
            <w:r w:rsidRPr="003476D0">
              <w:t>0,</w:t>
            </w:r>
            <w:r w:rsidR="00A1694D" w:rsidRPr="003476D0">
              <w:t>2536</w:t>
            </w:r>
          </w:p>
        </w:tc>
      </w:tr>
    </w:tbl>
    <w:p w14:paraId="4ED05ADD" w14:textId="77777777" w:rsidR="007C5E90" w:rsidRDefault="007C5E90" w:rsidP="00E06562"/>
    <w:p w14:paraId="7C48B552" w14:textId="198E0C3E" w:rsidR="00D576E1" w:rsidRDefault="00D576E1" w:rsidP="00D576E1">
      <w:pPr>
        <w:pStyle w:val="1-"/>
        <w:rPr>
          <w:b/>
        </w:rPr>
      </w:pPr>
      <w:r w:rsidRPr="00D576E1">
        <w:lastRenderedPageBreak/>
        <w:t>Для повышения производительности модели при обработке видеопотока была реализована оптимизация, заключающаяся в сегментации каждого второго</w:t>
      </w:r>
      <w:r>
        <w:t xml:space="preserve"> кадра</w:t>
      </w:r>
      <w:r w:rsidRPr="00D576E1">
        <w:t>. Данный подход позволил увеличить</w:t>
      </w:r>
      <w:r>
        <w:t xml:space="preserve"> </w:t>
      </w:r>
      <w:r>
        <w:rPr>
          <w:lang w:val="en-US"/>
        </w:rPr>
        <w:t>fps</w:t>
      </w:r>
      <w:r>
        <w:rPr>
          <w:b/>
        </w:rPr>
        <w:t xml:space="preserve">, </w:t>
      </w:r>
      <w:r w:rsidRPr="00D576E1">
        <w:t xml:space="preserve">однако </w:t>
      </w:r>
      <w:r>
        <w:t>его использование может привести</w:t>
      </w:r>
      <w:r w:rsidRPr="00D576E1">
        <w:t xml:space="preserve"> </w:t>
      </w:r>
      <w:r>
        <w:t xml:space="preserve">к </w:t>
      </w:r>
      <w:r w:rsidRPr="00D576E1">
        <w:t>уменьшени</w:t>
      </w:r>
      <w:r>
        <w:t>ю</w:t>
      </w:r>
      <w:r w:rsidRPr="00D576E1">
        <w:t xml:space="preserve"> частоты обновления информации о состоянии окружающей среды во времени и потенциальному пропуску быстро изменяющихся препятствий.</w:t>
      </w:r>
    </w:p>
    <w:p w14:paraId="6F9CE4AC" w14:textId="7A0065A7" w:rsidR="00F40528" w:rsidRDefault="00F40528" w:rsidP="00D576E1">
      <w:pPr>
        <w:pStyle w:val="2"/>
      </w:pPr>
      <w:bookmarkStart w:id="19" w:name="_Toc199431942"/>
      <w:r>
        <w:t>Работа с изображениями 128×128</w:t>
      </w:r>
      <w:bookmarkEnd w:id="19"/>
    </w:p>
    <w:p w14:paraId="707F5D0F" w14:textId="1406CBA0" w:rsidR="00F40528" w:rsidRDefault="00F66207" w:rsidP="00F40528">
      <w:pPr>
        <w:pStyle w:val="1-"/>
      </w:pPr>
      <w:r w:rsidRPr="00F66207">
        <w:t>В ходе исследования возникла необходимость обучить модель на изображениях малого размера (128×128 пикселей), поскольку такие данные позволяют существенно повысить скорость обработки и сделать модель более пригодной для применения на устройствах с ограниченными вычислительными ресурсами.</w:t>
      </w:r>
      <w:r w:rsidR="00C30B63">
        <w:t xml:space="preserve"> </w:t>
      </w:r>
      <w:r w:rsidR="009118B5" w:rsidRPr="009118B5">
        <w:t>Изначально архитектура Deeplabv3+ не позволяла обучать модель на изображениях малого размера, поэтому в неё были внесены следующие изменения</w:t>
      </w:r>
      <w:r w:rsidR="005443FF">
        <w:t>:</w:t>
      </w:r>
    </w:p>
    <w:p w14:paraId="678C123F" w14:textId="182D8F53" w:rsidR="009118B5" w:rsidRPr="009118B5" w:rsidRDefault="0070212E" w:rsidP="00627EB1">
      <w:pPr>
        <w:pStyle w:val="1-"/>
        <w:numPr>
          <w:ilvl w:val="6"/>
          <w:numId w:val="53"/>
        </w:numPr>
        <w:ind w:left="0" w:firstLine="709"/>
      </w:pPr>
      <w:r w:rsidRPr="009118B5">
        <w:t xml:space="preserve"> </w:t>
      </w:r>
      <w:r w:rsidR="009118B5" w:rsidRPr="009118B5">
        <w:t>Динамический расчёт размера карты признаков</w:t>
      </w:r>
      <w:r w:rsidR="009118B5">
        <w:t xml:space="preserve">. </w:t>
      </w:r>
      <w:r w:rsidR="009118B5" w:rsidRPr="009118B5">
        <w:t>Был введён автоматический расчёт размера входной карты признаков для модуля ASPP (aspp_input_feature_map_h = input_size // 16), что позволило модели корректно работать с любым размером входного изображения без ручной настройки.</w:t>
      </w:r>
    </w:p>
    <w:p w14:paraId="03A4D99A" w14:textId="1E1C41CE" w:rsidR="009118B5" w:rsidRPr="009118B5" w:rsidRDefault="009118B5" w:rsidP="00627EB1">
      <w:pPr>
        <w:pStyle w:val="1-"/>
        <w:numPr>
          <w:ilvl w:val="6"/>
          <w:numId w:val="53"/>
        </w:numPr>
        <w:ind w:left="0" w:firstLine="709"/>
      </w:pPr>
      <w:r w:rsidRPr="009118B5">
        <w:t>Адаптивный выбор коэффициентов дилатации</w:t>
      </w:r>
      <w:r>
        <w:t>. Д</w:t>
      </w:r>
      <w:r w:rsidRPr="009118B5">
        <w:t>ля малых изображений большие коэффициенты дилатации выходили за границы карты признаков, что приводило к потере информации. Поэтому коэффициенты дилатации стали автоматически подбираться в зависимости от размера карты признаков (например, для ≤ 8 пикселей использовались dilations =</w:t>
      </w:r>
      <w:r w:rsidR="00C30B63">
        <w:t xml:space="preserve"> </w:t>
      </w:r>
      <w:r w:rsidRPr="009118B5">
        <w:t>1).</w:t>
      </w:r>
    </w:p>
    <w:p w14:paraId="663C8CD5" w14:textId="2426A226" w:rsidR="009118B5" w:rsidRPr="009118B5" w:rsidRDefault="009118B5" w:rsidP="00627EB1">
      <w:pPr>
        <w:pStyle w:val="1-"/>
        <w:numPr>
          <w:ilvl w:val="6"/>
          <w:numId w:val="53"/>
        </w:numPr>
        <w:ind w:left="0" w:firstLine="709"/>
      </w:pPr>
      <w:r w:rsidRPr="009118B5">
        <w:t>Адаптивный размер ядра свёртки</w:t>
      </w:r>
      <w:r>
        <w:t xml:space="preserve">. </w:t>
      </w:r>
      <w:r w:rsidRPr="009118B5">
        <w:t>Размер ядра свёртки стал определяться минимальным коэффициентом дилатации: для малых значений использовались ядра 1×1 (что снижало вычислительные затраты), для больших — сохранялись ядра 3×3 для достаточного охвата области анализа.</w:t>
      </w:r>
    </w:p>
    <w:p w14:paraId="3BF3C7CE" w14:textId="1EBBFB26" w:rsidR="009118B5" w:rsidRPr="009118B5" w:rsidRDefault="009118B5" w:rsidP="00627EB1">
      <w:pPr>
        <w:pStyle w:val="1-"/>
        <w:numPr>
          <w:ilvl w:val="6"/>
          <w:numId w:val="53"/>
        </w:numPr>
        <w:ind w:left="0" w:firstLine="709"/>
      </w:pPr>
      <w:r w:rsidRPr="009118B5">
        <w:t>Замена BatchNorm на GroupNorm</w:t>
      </w:r>
      <w:r>
        <w:t xml:space="preserve">. </w:t>
      </w:r>
      <w:r w:rsidRPr="009118B5">
        <w:t>Все слои BatchNorm2d были заменены на GroupNorm (32 группы), что обеспечило стабильную нормали</w:t>
      </w:r>
      <w:r w:rsidRPr="009118B5">
        <w:lastRenderedPageBreak/>
        <w:t>зацию при работе с малыми батчами и картами признаков, характерными для изображений 128×128.</w:t>
      </w:r>
    </w:p>
    <w:p w14:paraId="1245106A" w14:textId="0957E2A3" w:rsidR="009118B5" w:rsidRPr="009118B5" w:rsidRDefault="009118B5" w:rsidP="00627EB1">
      <w:pPr>
        <w:pStyle w:val="1-"/>
        <w:numPr>
          <w:ilvl w:val="6"/>
          <w:numId w:val="53"/>
        </w:numPr>
        <w:ind w:left="0" w:firstLine="709"/>
      </w:pPr>
      <w:r w:rsidRPr="009118B5">
        <w:t>Адаптивный глобальный пулинг</w:t>
      </w:r>
      <w:r w:rsidR="00C30B63">
        <w:t xml:space="preserve">. </w:t>
      </w:r>
      <w:r w:rsidRPr="009118B5">
        <w:t>Фиксированный глобальный пулинг был заменён на адаптивный (nn.AdaptiveAvgPool2d((2, 2))), что позволило корректно обрабатывать карты признаков любого размера, включая малые.</w:t>
      </w:r>
    </w:p>
    <w:p w14:paraId="7E937F88" w14:textId="0C78B55C" w:rsidR="009118B5" w:rsidRPr="009118B5" w:rsidRDefault="009118B5" w:rsidP="00627EB1">
      <w:pPr>
        <w:pStyle w:val="1-"/>
        <w:numPr>
          <w:ilvl w:val="6"/>
          <w:numId w:val="53"/>
        </w:numPr>
        <w:ind w:left="0" w:firstLine="709"/>
      </w:pPr>
      <w:r w:rsidRPr="009118B5">
        <w:t>Улучшенная интерполяция</w:t>
      </w:r>
      <w:r>
        <w:t xml:space="preserve">. </w:t>
      </w:r>
      <w:r w:rsidRPr="009118B5">
        <w:t>Для восстановления пространственного разрешения стала использоваться адаптивная билинейная интерполяция, что обеспечило точное масштабирование независимо от исходного размера карты признаков.</w:t>
      </w:r>
    </w:p>
    <w:p w14:paraId="21E74232" w14:textId="7B907A1E" w:rsidR="008A1E6F" w:rsidRPr="008A1E6F" w:rsidRDefault="008A1E6F" w:rsidP="009118B5">
      <w:pPr>
        <w:pStyle w:val="1-"/>
      </w:pPr>
      <w:r w:rsidRPr="008A1E6F">
        <w:t>Все эти изменения в совокупности обеспечивают эффективную работу модели DeepLabV3Plus с изображениями размером 128×128, сохраняя при этом совместимость с изображениями других размеров и улучшая общую производительность модели.</w:t>
      </w:r>
    </w:p>
    <w:p w14:paraId="04FF8D33" w14:textId="706AA2E7" w:rsidR="00F40528" w:rsidRDefault="00B2021E" w:rsidP="00F40528">
      <w:pPr>
        <w:pStyle w:val="2"/>
      </w:pPr>
      <w:bookmarkStart w:id="20" w:name="_Toc199431943"/>
      <w:r>
        <w:t>Исследование к</w:t>
      </w:r>
      <w:r w:rsidR="00F40528">
        <w:t>ачеств</w:t>
      </w:r>
      <w:r>
        <w:t>а</w:t>
      </w:r>
      <w:r w:rsidR="00F40528">
        <w:t xml:space="preserve"> сегментации</w:t>
      </w:r>
      <w:bookmarkEnd w:id="20"/>
    </w:p>
    <w:p w14:paraId="69BC1F94" w14:textId="3E9E135F" w:rsidR="007C48F7" w:rsidRPr="00F40528" w:rsidRDefault="00F40528" w:rsidP="00303B36">
      <w:pPr>
        <w:pStyle w:val="1-"/>
      </w:pPr>
      <w:r w:rsidRPr="00F40528">
        <w:t>Для демонстрации зависимости качества сегментации от разрешения обучающих данных было проведено тестирование версий модели, обученных на изображениях разного размера. На рисунках [</w:t>
      </w:r>
      <w:r w:rsidR="00B2021E">
        <w:t>6, 7, 8</w:t>
      </w:r>
      <w:r w:rsidRPr="00F40528">
        <w:t>] показаны результаты обработки одного тестового изображения различными версиями модели</w:t>
      </w:r>
      <w:r w:rsidR="00B2021E">
        <w:t xml:space="preserve">, </w:t>
      </w:r>
      <w:r w:rsidR="00B64E26" w:rsidRPr="00B64E26">
        <w:t>что позволяет наглядно оценить влияние разрешения обучающих данных на качество сегментации.</w:t>
      </w:r>
    </w:p>
    <w:p w14:paraId="3E416BFB" w14:textId="77777777" w:rsidR="00303B36" w:rsidRDefault="007C48F7" w:rsidP="00303B36">
      <w:pPr>
        <w:pStyle w:val="-"/>
      </w:pPr>
      <w:r w:rsidRPr="00B2021E">
        <w:rPr>
          <w:noProof/>
        </w:rPr>
        <w:drawing>
          <wp:inline distT="0" distB="0" distL="0" distR="0" wp14:anchorId="4E6A8D05" wp14:editId="4B4EFCAD">
            <wp:extent cx="3742711" cy="2105425"/>
            <wp:effectExtent l="0" t="0" r="0" b="9525"/>
            <wp:docPr id="1552096225" name="Рисунок 1" descr="Изображение выглядит как в помещении, Напольное покрытие, мебель, дизайн интерьер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96225" name="Рисунок 1" descr="Изображение выглядит как в помещении, Напольное покрытие, мебель, дизайн интерьера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2258" cy="21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7006" w14:textId="701D8CD3" w:rsidR="00303B36" w:rsidRPr="00303B36" w:rsidRDefault="00303B36" w:rsidP="00303B36">
      <w:pPr>
        <w:pStyle w:val="-"/>
      </w:pPr>
      <w:r w:rsidRPr="00B2021E">
        <w:t>Рисунок 6 – Результаты сегментации модели, обученной на изображениях 512×512</w:t>
      </w:r>
    </w:p>
    <w:p w14:paraId="3681AEFD" w14:textId="5B541721" w:rsidR="007C48F7" w:rsidRPr="00B2021E" w:rsidRDefault="007C48F7" w:rsidP="00B2021E">
      <w:pPr>
        <w:pStyle w:val="-"/>
      </w:pPr>
      <w:r w:rsidRPr="00B2021E">
        <w:rPr>
          <w:noProof/>
        </w:rPr>
        <w:lastRenderedPageBreak/>
        <w:drawing>
          <wp:inline distT="0" distB="0" distL="0" distR="0" wp14:anchorId="44084626" wp14:editId="0BE03856">
            <wp:extent cx="4143983" cy="2331157"/>
            <wp:effectExtent l="0" t="0" r="9525" b="0"/>
            <wp:docPr id="1268846617" name="Рисунок 1" descr="Изображение выглядит как Напольное покрытие, в помещении, Деревянный пол, Ламина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46617" name="Рисунок 1" descr="Изображение выглядит как Напольное покрытие, в помещении, Деревянный пол, Ламина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9219" cy="233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B0F1" w14:textId="768E41DF" w:rsidR="007C48F7" w:rsidRPr="00B2021E" w:rsidRDefault="00B2021E" w:rsidP="00B2021E">
      <w:pPr>
        <w:pStyle w:val="-"/>
      </w:pPr>
      <w:r w:rsidRPr="00B2021E">
        <w:t>Рисунок 7 – Результаты сегментации модели, обученной на изображениях 256×256</w:t>
      </w:r>
    </w:p>
    <w:p w14:paraId="29D1AEBC" w14:textId="5A87F345" w:rsidR="007C48F7" w:rsidRPr="00B2021E" w:rsidRDefault="00B54DA5" w:rsidP="00B2021E">
      <w:pPr>
        <w:pStyle w:val="-"/>
      </w:pPr>
      <w:r w:rsidRPr="00B2021E">
        <w:rPr>
          <w:noProof/>
        </w:rPr>
        <w:drawing>
          <wp:inline distT="0" distB="0" distL="0" distR="0" wp14:anchorId="2C8C779B" wp14:editId="26DCB7DE">
            <wp:extent cx="4202349" cy="2363990"/>
            <wp:effectExtent l="0" t="0" r="8255" b="0"/>
            <wp:docPr id="2146616711" name="Рисунок 1" descr="Изображение выглядит как пол, в помещении, Напольное покрытие, крас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16711" name="Рисунок 1" descr="Изображение выглядит как пол, в помещении, Напольное покрытие, красный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7683" cy="237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A49A" w14:textId="2555AEC5" w:rsidR="00B2021E" w:rsidRPr="00B2021E" w:rsidRDefault="00B2021E" w:rsidP="00B2021E">
      <w:pPr>
        <w:pStyle w:val="-"/>
      </w:pPr>
      <w:r w:rsidRPr="00B2021E">
        <w:t>Рисунок 8 – Результаты сегментации модели, обученной на изображениях 128×128</w:t>
      </w:r>
    </w:p>
    <w:p w14:paraId="0577913D" w14:textId="77777777" w:rsidR="007C5E90" w:rsidRPr="007C5E90" w:rsidRDefault="007C5E90" w:rsidP="007C5E90">
      <w:pPr>
        <w:pStyle w:val="1-"/>
      </w:pPr>
      <w:r w:rsidRPr="007C5E90">
        <w:t>Анализ представленных результатов показывает существенное влияние разрешения обучающих данных на качество бинарной сегментации. Модель, обученная на изображениях 512×512 пикселей, демонстрирует наиболее четкие границы объектов и высокую детализацию сегментированных областей. Контуры препятствий воспроизводятся с максимальной точностью, что особенно заметно на мелких деталях и сложных формах объектов.</w:t>
      </w:r>
    </w:p>
    <w:p w14:paraId="570B799F" w14:textId="15691AD0" w:rsidR="007C5E90" w:rsidRPr="007C5E90" w:rsidRDefault="00B46E30" w:rsidP="007C5E90">
      <w:pPr>
        <w:pStyle w:val="1-"/>
      </w:pPr>
      <w:r>
        <w:t>Версия модели</w:t>
      </w:r>
      <w:r w:rsidR="007C5E90" w:rsidRPr="007C5E90">
        <w:t>, обученная на разрешении 256×256, показывает умеренное качество сегментации с некоторой потерей детализации, однако сохраняет достаточную точность для большинства практических задач обнаружения препятствий.</w:t>
      </w:r>
    </w:p>
    <w:p w14:paraId="6E45A5E5" w14:textId="788CD88D" w:rsidR="007C5E90" w:rsidRPr="007C5E90" w:rsidRDefault="007C5E90" w:rsidP="007C5E90">
      <w:pPr>
        <w:pStyle w:val="1-"/>
      </w:pPr>
      <w:r w:rsidRPr="007C5E90">
        <w:lastRenderedPageBreak/>
        <w:t>Версия модели, адаптированная для работы с изображениями 128×128, демонстрирует заметное снижение качества сегментации. Границы объектов становятся менее четкими, и общая детализация значительно уступает моделям, обученным на больших разрешениях.</w:t>
      </w:r>
    </w:p>
    <w:p w14:paraId="6D402694" w14:textId="1E88D09C" w:rsidR="007C48F7" w:rsidRPr="00B2021E" w:rsidRDefault="007C48F7" w:rsidP="007C48F7">
      <w:pPr>
        <w:pStyle w:val="-"/>
      </w:pPr>
    </w:p>
    <w:p w14:paraId="6D0608DC" w14:textId="38B521AB" w:rsidR="00695CF0" w:rsidRPr="005A3F12" w:rsidRDefault="00F6113D" w:rsidP="00695CF0">
      <w:pPr>
        <w:pStyle w:val="afc"/>
      </w:pPr>
      <w:bookmarkStart w:id="21" w:name="_Toc199431944"/>
      <w:bookmarkEnd w:id="14"/>
      <w:r>
        <w:lastRenderedPageBreak/>
        <w:t>Заключение</w:t>
      </w:r>
      <w:bookmarkEnd w:id="21"/>
    </w:p>
    <w:p w14:paraId="6AE06CBB" w14:textId="77777777" w:rsidR="00FC040A" w:rsidRPr="00FC040A" w:rsidRDefault="00FC040A" w:rsidP="00FC040A">
      <w:pPr>
        <w:pStyle w:val="1-"/>
      </w:pPr>
      <w:r w:rsidRPr="00FC040A">
        <w:t>В результате проведённого исследования была подробно изучена и экспериментально оценена модель бинарной сегментации на основе DeepLabV3+ с энкодером ResNet-50 для обнаружения препятствий на изображениях и видео. Был проведён сравнительный анализ производительности и качества моделей, обученных на различных разрешениях входных данных, и показано, что уменьшение разрешения позволяет существенно повысить скорость обработки, что важно для задач реального времени, однако сопровождается снижением детализации сегментации.</w:t>
      </w:r>
    </w:p>
    <w:p w14:paraId="3EB82357" w14:textId="77777777" w:rsidR="00FC040A" w:rsidRPr="00FC040A" w:rsidRDefault="00FC040A" w:rsidP="00FC040A">
      <w:pPr>
        <w:pStyle w:val="1-"/>
      </w:pPr>
      <w:r w:rsidRPr="00FC040A">
        <w:t>Для повышения производительности при обработке видео была реализована оптимизация, заключающаяся в сегментации каждого второго кадра. Кроме того, для корректной работы модели на изображениях малого размера были внесены изменения в архитектуру: реализован динамический расчёт размеров карт признаков, адаптивный выбор коэффициентов дилатации, замена BatchNorm на GroupNorm и адаптация глобального пулинга. Эти доработки позволяют использовать модель на устройствах с ограниченными вычислительными ресурсами, расширяя возможности её практического применения.</w:t>
      </w:r>
    </w:p>
    <w:p w14:paraId="39309F8A" w14:textId="4BE83D6D" w:rsidR="00FC040A" w:rsidRPr="00FC040A" w:rsidRDefault="00FC040A" w:rsidP="00FC040A">
      <w:pPr>
        <w:pStyle w:val="1-"/>
      </w:pPr>
      <w:r w:rsidRPr="00FC040A">
        <w:t xml:space="preserve">В ходе экспериментов также выявлено, что значительное влияние на общую производительность оказывает скорость этапов предобработки и ресайза изображений. При увеличении разрешения входных данных время предобработки существенно возрастает, что может </w:t>
      </w:r>
      <w:r w:rsidR="00F66207">
        <w:t xml:space="preserve">замедлять </w:t>
      </w:r>
      <w:r w:rsidRPr="00FC040A">
        <w:t>работ</w:t>
      </w:r>
      <w:r w:rsidR="00F66207">
        <w:t>у</w:t>
      </w:r>
      <w:r w:rsidRPr="00FC040A">
        <w:t xml:space="preserve"> системы. Это подчёркивает необходимость дальнейшей оптимизации предобработки и ресайза для повышения эффективности применения моделей машинного зрения в мобильной робототехнике</w:t>
      </w:r>
    </w:p>
    <w:p w14:paraId="0C0FFEAB" w14:textId="007B9B2A" w:rsidR="00695CF0" w:rsidRPr="000C5DE4" w:rsidRDefault="00695CF0" w:rsidP="000C5DE4">
      <w:pPr>
        <w:pStyle w:val="1-"/>
      </w:pPr>
    </w:p>
    <w:p w14:paraId="5CA99CAB" w14:textId="4F33FBEA" w:rsidR="00695CF0" w:rsidRPr="009E12A2" w:rsidRDefault="009D429B" w:rsidP="00695CF0">
      <w:pPr>
        <w:pStyle w:val="afc"/>
      </w:pPr>
      <w:bookmarkStart w:id="22" w:name="_Toc199431945"/>
      <w:r>
        <w:lastRenderedPageBreak/>
        <w:t>Список использованных источников</w:t>
      </w:r>
      <w:bookmarkEnd w:id="22"/>
    </w:p>
    <w:p w14:paraId="2201E620" w14:textId="2E5CE780" w:rsidR="009D6347" w:rsidRPr="009D6347" w:rsidRDefault="009D6347" w:rsidP="009D6347">
      <w:pPr>
        <w:pStyle w:val="a0"/>
        <w:rPr>
          <w:lang w:val="en-US"/>
        </w:rPr>
      </w:pPr>
      <w:r w:rsidRPr="004675DB">
        <w:rPr>
          <w:lang w:val="en-US"/>
        </w:rPr>
        <w:t xml:space="preserve">Lee, T. A Monocular Vision Sensor-Based Obstacle Detection Algorithm for Autonomous Robots / T. Lee, D. Yi, D. Cho. – DOI: 10.3390/s16030311 // Sensors. – 2016. – Vol. 16, Issue 3. </w:t>
      </w:r>
      <w:r w:rsidRPr="00E63E57">
        <w:rPr>
          <w:lang w:val="en-US"/>
        </w:rPr>
        <w:t>–</w:t>
      </w:r>
      <w:r>
        <w:rPr>
          <w:lang w:val="en-US"/>
        </w:rPr>
        <w:t xml:space="preserve"> P. 311</w:t>
      </w:r>
      <w:r w:rsidRPr="004675DB">
        <w:rPr>
          <w:lang w:val="en-US"/>
        </w:rPr>
        <w:t xml:space="preserve">. </w:t>
      </w:r>
      <w:r w:rsidRPr="00E63E57">
        <w:rPr>
          <w:lang w:val="en-US"/>
        </w:rPr>
        <w:t>– URL: https://www.mdpi.com/1424-8220/16/3/311 (</w:t>
      </w:r>
      <w:r>
        <w:t>дата</w:t>
      </w:r>
      <w:r w:rsidRPr="00E63E57">
        <w:rPr>
          <w:lang w:val="en-US"/>
        </w:rPr>
        <w:t xml:space="preserve"> </w:t>
      </w:r>
      <w:r>
        <w:t>обращения</w:t>
      </w:r>
      <w:r w:rsidRPr="00E63E57">
        <w:rPr>
          <w:lang w:val="en-US"/>
        </w:rPr>
        <w:t xml:space="preserve">: </w:t>
      </w:r>
      <w:r w:rsidRPr="00C232B8">
        <w:rPr>
          <w:lang w:val="en-US"/>
        </w:rPr>
        <w:t>26</w:t>
      </w:r>
      <w:r w:rsidRPr="00E63E57">
        <w:rPr>
          <w:lang w:val="en-US"/>
        </w:rPr>
        <w:t>.</w:t>
      </w:r>
      <w:r w:rsidRPr="00C232B8">
        <w:rPr>
          <w:lang w:val="en-US"/>
        </w:rPr>
        <w:t>12</w:t>
      </w:r>
      <w:r w:rsidRPr="00E63E57">
        <w:rPr>
          <w:lang w:val="en-US"/>
        </w:rPr>
        <w:t>.2024).</w:t>
      </w:r>
    </w:p>
    <w:p w14:paraId="49134E7B" w14:textId="1227F580" w:rsidR="00A53CEC" w:rsidRDefault="009831AE" w:rsidP="000201E3">
      <w:pPr>
        <w:pStyle w:val="a0"/>
        <w:rPr>
          <w:lang w:val="en-US"/>
        </w:rPr>
      </w:pPr>
      <w:r w:rsidRPr="009831AE">
        <w:rPr>
          <w:lang w:val="en-US"/>
        </w:rPr>
        <w:t xml:space="preserve">Surehli, </w:t>
      </w:r>
      <w:r>
        <w:rPr>
          <w:lang w:val="en-US"/>
        </w:rPr>
        <w:t xml:space="preserve">M.K. </w:t>
      </w:r>
      <w:r w:rsidR="00527C7F" w:rsidRPr="00527C7F">
        <w:rPr>
          <w:lang w:val="en-US"/>
        </w:rPr>
        <w:t>A DeepLab V3+ Model with ResNet 50 Encoder to perform Binary Segmentation Tasks</w:t>
      </w:r>
      <w:r w:rsidR="00527C7F">
        <w:rPr>
          <w:lang w:val="en-US"/>
        </w:rPr>
        <w:t xml:space="preserve"> </w:t>
      </w:r>
      <w:r w:rsidR="000201E3" w:rsidRPr="000201E3">
        <w:rPr>
          <w:lang w:val="en-US"/>
        </w:rPr>
        <w:t>[</w:t>
      </w:r>
      <w:r w:rsidR="000201E3" w:rsidRPr="000201E3">
        <w:t>Электронный</w:t>
      </w:r>
      <w:r w:rsidR="000201E3" w:rsidRPr="000201E3">
        <w:rPr>
          <w:lang w:val="en-US"/>
        </w:rPr>
        <w:t xml:space="preserve"> </w:t>
      </w:r>
      <w:r w:rsidR="000201E3" w:rsidRPr="000201E3">
        <w:t>ресурс</w:t>
      </w:r>
      <w:r w:rsidR="000201E3" w:rsidRPr="000201E3">
        <w:rPr>
          <w:lang w:val="en-US"/>
        </w:rPr>
        <w:t>] /</w:t>
      </w:r>
      <w:r w:rsidRPr="009831AE">
        <w:rPr>
          <w:lang w:val="en-US"/>
        </w:rPr>
        <w:t xml:space="preserve"> M.K. Surehli, N. Aggarwal, G.</w:t>
      </w:r>
      <w:r w:rsidRPr="000201E3">
        <w:rPr>
          <w:lang w:val="en-US"/>
        </w:rPr>
        <w:t xml:space="preserve"> </w:t>
      </w:r>
      <w:r w:rsidRPr="009831AE">
        <w:rPr>
          <w:lang w:val="en-US"/>
        </w:rPr>
        <w:t>Joshi.</w:t>
      </w:r>
      <w:r w:rsidR="00527C7F" w:rsidRPr="000201E3">
        <w:rPr>
          <w:lang w:val="en-US"/>
        </w:rPr>
        <w:t xml:space="preserve"> – </w:t>
      </w:r>
      <w:r w:rsidR="000201E3" w:rsidRPr="000201E3">
        <w:rPr>
          <w:lang w:val="en-US"/>
        </w:rPr>
        <w:t>GitHub Repository. – URL: https://github.com/mukund-ks/DeepLabV3Plus-PyTorch (</w:t>
      </w:r>
      <w:r w:rsidR="000201E3" w:rsidRPr="000201E3">
        <w:t>дата</w:t>
      </w:r>
      <w:r w:rsidR="000201E3" w:rsidRPr="000201E3">
        <w:rPr>
          <w:lang w:val="en-US"/>
        </w:rPr>
        <w:t xml:space="preserve"> </w:t>
      </w:r>
      <w:r w:rsidR="000201E3" w:rsidRPr="000201E3">
        <w:t>обращения</w:t>
      </w:r>
      <w:r w:rsidR="000201E3" w:rsidRPr="000201E3">
        <w:rPr>
          <w:lang w:val="en-US"/>
        </w:rPr>
        <w:t>: 26.12.2024).</w:t>
      </w:r>
    </w:p>
    <w:p w14:paraId="33EA5EB8" w14:textId="2FD65341" w:rsidR="00667F8C" w:rsidRPr="00667F8C" w:rsidRDefault="00667F8C" w:rsidP="00667F8C">
      <w:pPr>
        <w:pStyle w:val="a0"/>
        <w:rPr>
          <w:lang w:val="en-US"/>
        </w:rPr>
      </w:pPr>
      <w:r w:rsidRPr="00667F8C">
        <w:rPr>
          <w:lang w:val="en-US"/>
        </w:rPr>
        <w:t>Squeeze-and-Excitation Networks</w:t>
      </w:r>
      <w:r w:rsidRPr="00667F8C">
        <w:rPr>
          <w:rFonts w:eastAsiaTheme="minorEastAsia"/>
          <w:lang w:val="en-US"/>
        </w:rPr>
        <w:t xml:space="preserve"> / </w:t>
      </w:r>
      <w:r>
        <w:rPr>
          <w:rFonts w:eastAsiaTheme="minorEastAsia"/>
          <w:lang w:val="en-US"/>
        </w:rPr>
        <w:t>Jie Hu</w:t>
      </w:r>
      <w:r w:rsidRPr="00667F8C">
        <w:rPr>
          <w:rFonts w:eastAsiaTheme="minorEastAsia"/>
          <w:lang w:val="en-US"/>
        </w:rPr>
        <w:t xml:space="preserve"> </w:t>
      </w:r>
      <w:r w:rsidRPr="00667F8C">
        <w:rPr>
          <w:lang w:val="en-US"/>
        </w:rPr>
        <w:t xml:space="preserve">[et al.] </w:t>
      </w:r>
      <w:r w:rsidRPr="00667F8C">
        <w:rPr>
          <w:rFonts w:eastAsiaTheme="minorEastAsia"/>
          <w:lang w:val="en-US"/>
        </w:rPr>
        <w:t>// ArXiv / Cornell University. – 20</w:t>
      </w:r>
      <w:r>
        <w:rPr>
          <w:rFonts w:eastAsiaTheme="minorEastAsia"/>
          <w:lang w:val="en-US"/>
        </w:rPr>
        <w:t>19</w:t>
      </w:r>
      <w:r w:rsidRPr="00667F8C">
        <w:rPr>
          <w:rFonts w:eastAsiaTheme="minorEastAsia"/>
          <w:lang w:val="en-US"/>
        </w:rPr>
        <w:t xml:space="preserve">. – URL: </w:t>
      </w:r>
      <w:r w:rsidRPr="00667F8C">
        <w:rPr>
          <w:lang w:val="en-US"/>
        </w:rPr>
        <w:t xml:space="preserve">https://arxiv.org/abs/1709.01507 </w:t>
      </w:r>
      <w:r w:rsidRPr="00667F8C">
        <w:rPr>
          <w:rFonts w:eastAsiaTheme="minorEastAsia"/>
          <w:lang w:val="en-US"/>
        </w:rPr>
        <w:t>(дата обращения: 2</w:t>
      </w:r>
      <w:r>
        <w:rPr>
          <w:rFonts w:eastAsiaTheme="minorEastAsia"/>
          <w:lang w:val="en-US"/>
        </w:rPr>
        <w:t>7</w:t>
      </w:r>
      <w:r w:rsidRPr="00667F8C">
        <w:rPr>
          <w:rFonts w:eastAsiaTheme="minorEastAsia"/>
          <w:lang w:val="en-US"/>
        </w:rPr>
        <w:t>.</w:t>
      </w:r>
      <w:r>
        <w:rPr>
          <w:rFonts w:eastAsiaTheme="minorEastAsia"/>
          <w:lang w:val="en-US"/>
        </w:rPr>
        <w:t>05</w:t>
      </w:r>
      <w:r w:rsidRPr="00667F8C">
        <w:rPr>
          <w:rFonts w:eastAsiaTheme="minorEastAsia"/>
          <w:lang w:val="en-US"/>
        </w:rPr>
        <w:t>.202</w:t>
      </w:r>
      <w:r>
        <w:rPr>
          <w:rFonts w:eastAsiaTheme="minorEastAsia"/>
          <w:lang w:val="en-US"/>
        </w:rPr>
        <w:t>5</w:t>
      </w:r>
      <w:r w:rsidRPr="00667F8C">
        <w:rPr>
          <w:rFonts w:eastAsiaTheme="minorEastAsia"/>
          <w:lang w:val="en-US"/>
        </w:rPr>
        <w:t>). </w:t>
      </w:r>
    </w:p>
    <w:p w14:paraId="127BD48A" w14:textId="2E5971A8" w:rsidR="00667F8C" w:rsidRDefault="00667F8C" w:rsidP="000201E3">
      <w:pPr>
        <w:pStyle w:val="a0"/>
        <w:rPr>
          <w:rStyle w:val="af"/>
          <w:color w:val="auto"/>
          <w:u w:val="none"/>
          <w:lang w:val="en-US"/>
        </w:rPr>
      </w:pPr>
      <w:r w:rsidRPr="00667F8C">
        <w:rPr>
          <w:lang w:val="en-US"/>
        </w:rPr>
        <w:t>Deep Residual Learning for Image Recognition / K. He</w:t>
      </w:r>
      <w:r w:rsidR="00DF5FF9" w:rsidRPr="00DF5FF9">
        <w:rPr>
          <w:lang w:val="en-US"/>
        </w:rPr>
        <w:t xml:space="preserve">, </w:t>
      </w:r>
      <w:r w:rsidR="00DF5FF9">
        <w:rPr>
          <w:lang w:val="en-US"/>
        </w:rPr>
        <w:t>[et al.]</w:t>
      </w:r>
      <w:r w:rsidRPr="00667F8C">
        <w:rPr>
          <w:lang w:val="en-US"/>
        </w:rPr>
        <w:t xml:space="preserve"> // ArXiv </w:t>
      </w:r>
      <w:r>
        <w:rPr>
          <w:lang w:val="en-US"/>
        </w:rPr>
        <w:t xml:space="preserve">/ </w:t>
      </w:r>
      <w:r w:rsidRPr="00667F8C">
        <w:rPr>
          <w:lang w:val="en-US"/>
        </w:rPr>
        <w:t>Cornell University. - 2015. - URL: https://arxiv.org/abs/1512.03385 (</w:t>
      </w:r>
      <w:r w:rsidRPr="00667F8C">
        <w:t>дата</w:t>
      </w:r>
      <w:r w:rsidRPr="00667F8C">
        <w:rPr>
          <w:lang w:val="en-US"/>
        </w:rPr>
        <w:t xml:space="preserve"> </w:t>
      </w:r>
      <w:r w:rsidRPr="00667F8C">
        <w:t>обращения</w:t>
      </w:r>
      <w:r w:rsidRPr="00667F8C">
        <w:rPr>
          <w:lang w:val="en-US"/>
        </w:rPr>
        <w:t xml:space="preserve">: </w:t>
      </w:r>
      <w:r>
        <w:rPr>
          <w:lang w:val="en-US"/>
        </w:rPr>
        <w:t>27</w:t>
      </w:r>
      <w:r w:rsidRPr="00667F8C">
        <w:rPr>
          <w:lang w:val="en-US"/>
        </w:rPr>
        <w:t>.</w:t>
      </w:r>
      <w:r>
        <w:rPr>
          <w:lang w:val="en-US"/>
        </w:rPr>
        <w:t>05</w:t>
      </w:r>
      <w:r w:rsidRPr="00667F8C">
        <w:rPr>
          <w:lang w:val="en-US"/>
        </w:rPr>
        <w:t>.</w:t>
      </w:r>
      <w:r>
        <w:rPr>
          <w:lang w:val="en-US"/>
        </w:rPr>
        <w:t>2025</w:t>
      </w:r>
      <w:r w:rsidRPr="00667F8C">
        <w:rPr>
          <w:lang w:val="en-US"/>
        </w:rPr>
        <w:t>).</w:t>
      </w:r>
    </w:p>
    <w:p w14:paraId="7AA7615E" w14:textId="7F41E1C9" w:rsidR="00DF5FF9" w:rsidRDefault="00DF5FF9" w:rsidP="000201E3">
      <w:pPr>
        <w:pStyle w:val="a0"/>
        <w:rPr>
          <w:rStyle w:val="af"/>
          <w:color w:val="auto"/>
          <w:u w:val="none"/>
          <w:lang w:val="en-US"/>
        </w:rPr>
      </w:pPr>
      <w:r w:rsidRPr="00DF5FF9">
        <w:rPr>
          <w:lang w:val="en-US"/>
        </w:rPr>
        <w:t>Encoder-Decoder with Atrous Separable Convolution for Semantic Image Segmentation / L.-C. Chen,</w:t>
      </w:r>
      <w:r>
        <w:rPr>
          <w:lang w:val="en-US"/>
        </w:rPr>
        <w:t xml:space="preserve"> </w:t>
      </w:r>
      <w:r w:rsidRPr="00DF5FF9">
        <w:rPr>
          <w:lang w:val="en-US"/>
        </w:rPr>
        <w:t>[</w:t>
      </w:r>
      <w:r>
        <w:rPr>
          <w:lang w:val="en-US"/>
        </w:rPr>
        <w:t>et al</w:t>
      </w:r>
      <w:r w:rsidRPr="00DF5FF9">
        <w:rPr>
          <w:lang w:val="en-US"/>
        </w:rPr>
        <w:t>.] // ArXiv</w:t>
      </w:r>
      <w:r>
        <w:rPr>
          <w:lang w:val="en-US"/>
        </w:rPr>
        <w:t xml:space="preserve"> /</w:t>
      </w:r>
      <w:r w:rsidRPr="00DF5FF9">
        <w:rPr>
          <w:lang w:val="en-US"/>
        </w:rPr>
        <w:t xml:space="preserve"> Cornell University. - 2018. - URL: https://arxiv.org/abs/1802.02611 (</w:t>
      </w:r>
      <w:r w:rsidRPr="00DF5FF9">
        <w:t>дата</w:t>
      </w:r>
      <w:r w:rsidRPr="00DF5FF9">
        <w:rPr>
          <w:lang w:val="en-US"/>
        </w:rPr>
        <w:t xml:space="preserve"> </w:t>
      </w:r>
      <w:r w:rsidRPr="00DF5FF9">
        <w:t>обращения</w:t>
      </w:r>
      <w:r w:rsidRPr="00DF5FF9">
        <w:rPr>
          <w:lang w:val="en-US"/>
        </w:rPr>
        <w:t xml:space="preserve">: </w:t>
      </w:r>
      <w:r>
        <w:rPr>
          <w:lang w:val="en-US"/>
        </w:rPr>
        <w:t>27</w:t>
      </w:r>
      <w:r w:rsidRPr="00DF5FF9">
        <w:rPr>
          <w:lang w:val="en-US"/>
        </w:rPr>
        <w:t>.</w:t>
      </w:r>
      <w:r>
        <w:rPr>
          <w:lang w:val="en-US"/>
        </w:rPr>
        <w:t>05</w:t>
      </w:r>
      <w:r w:rsidRPr="00DF5FF9">
        <w:rPr>
          <w:lang w:val="en-US"/>
        </w:rPr>
        <w:t>.</w:t>
      </w:r>
      <w:r>
        <w:rPr>
          <w:lang w:val="en-US"/>
        </w:rPr>
        <w:t>2025</w:t>
      </w:r>
      <w:r w:rsidRPr="00DF5FF9">
        <w:rPr>
          <w:lang w:val="en-US"/>
        </w:rPr>
        <w:t>).</w:t>
      </w:r>
    </w:p>
    <w:p w14:paraId="35560528" w14:textId="77777777" w:rsidR="00700AD9" w:rsidRPr="000201E3" w:rsidRDefault="00700AD9" w:rsidP="008A40CB">
      <w:pPr>
        <w:pStyle w:val="a0"/>
        <w:numPr>
          <w:ilvl w:val="0"/>
          <w:numId w:val="0"/>
        </w:numPr>
        <w:rPr>
          <w:rStyle w:val="af"/>
          <w:color w:val="auto"/>
          <w:u w:val="none"/>
          <w:lang w:val="en-US"/>
        </w:rPr>
      </w:pPr>
    </w:p>
    <w:p w14:paraId="6294945B" w14:textId="3735B2DE" w:rsidR="00922E18" w:rsidRPr="000201E3" w:rsidRDefault="00A53CEC" w:rsidP="00A53CEC">
      <w:pPr>
        <w:rPr>
          <w:rStyle w:val="af"/>
          <w:lang w:val="en-US"/>
        </w:rPr>
      </w:pPr>
      <w:r w:rsidRPr="000201E3">
        <w:rPr>
          <w:rStyle w:val="af"/>
          <w:lang w:val="en-US"/>
        </w:rPr>
        <w:br w:type="page"/>
      </w:r>
    </w:p>
    <w:p w14:paraId="652186E2" w14:textId="1D99C7E1" w:rsidR="007B39DC" w:rsidRDefault="009D429B" w:rsidP="00322AAD">
      <w:pPr>
        <w:pStyle w:val="aff2"/>
      </w:pPr>
      <w:bookmarkStart w:id="23" w:name="_Toc199431946"/>
      <w:r>
        <w:lastRenderedPageBreak/>
        <w:t>Приложение</w:t>
      </w:r>
      <w:r w:rsidR="00A53CEC">
        <w:t xml:space="preserve"> А</w:t>
      </w:r>
      <w:r w:rsidR="00322AAD">
        <w:br/>
        <w:t>Фрагменты кода</w:t>
      </w:r>
      <w:bookmarkEnd w:id="23"/>
      <w:r w:rsidR="00092DCA">
        <w:t xml:space="preserve"> </w:t>
      </w:r>
    </w:p>
    <w:p w14:paraId="41D30C94" w14:textId="77777777" w:rsidR="00A10E70" w:rsidRPr="00D810D0" w:rsidRDefault="00A10E70" w:rsidP="00A10E7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0F05E55D" w14:textId="4BB0ACBE" w:rsidR="00322AAD" w:rsidRPr="003F6B45" w:rsidRDefault="00092DCA" w:rsidP="00092DCA">
      <w:pPr>
        <w:pStyle w:val="24"/>
      </w:pPr>
      <w:bookmarkStart w:id="24" w:name="_Toc199431947"/>
      <w:r>
        <w:t>А.1 Обработка изображений</w:t>
      </w:r>
      <w:bookmarkEnd w:id="24"/>
    </w:p>
    <w:p w14:paraId="24DBABC1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torch</w:t>
      </w:r>
    </w:p>
    <w:p w14:paraId="1A58DCCA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cv2</w:t>
      </w:r>
    </w:p>
    <w:p w14:paraId="5E1AE468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numpy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AF00DB"/>
          <w:sz w:val="21"/>
          <w:szCs w:val="21"/>
          <w:lang w:val="en-US"/>
        </w:rPr>
        <w:t>as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np</w:t>
      </w:r>
    </w:p>
    <w:p w14:paraId="48B95E5F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albumentations </w:t>
      </w:r>
      <w:r w:rsidRPr="0030264D">
        <w:rPr>
          <w:rFonts w:ascii="Consolas" w:hAnsi="Consolas"/>
          <w:color w:val="AF00DB"/>
          <w:sz w:val="21"/>
          <w:szCs w:val="21"/>
          <w:lang w:val="en-US"/>
        </w:rPr>
        <w:t>as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A</w:t>
      </w:r>
    </w:p>
    <w:p w14:paraId="0A662E45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AF00DB"/>
          <w:sz w:val="21"/>
          <w:szCs w:val="21"/>
          <w:lang w:val="en-US"/>
        </w:rPr>
        <w:t>from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albumentations.pytorch </w:t>
      </w:r>
      <w:r w:rsidRPr="0030264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ToTensorV2</w:t>
      </w:r>
    </w:p>
    <w:p w14:paraId="0D09B2AF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AF00DB"/>
          <w:sz w:val="21"/>
          <w:szCs w:val="21"/>
          <w:lang w:val="en-US"/>
        </w:rPr>
        <w:t>from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model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DeepLabV3Plus</w:t>
      </w:r>
    </w:p>
    <w:p w14:paraId="48189E18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AF00DB"/>
          <w:sz w:val="21"/>
          <w:szCs w:val="21"/>
          <w:lang w:val="en-US"/>
        </w:rPr>
        <w:t>from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config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Config</w:t>
      </w:r>
    </w:p>
    <w:p w14:paraId="7375D33C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AF00DB"/>
          <w:sz w:val="21"/>
          <w:szCs w:val="21"/>
          <w:lang w:val="en-US"/>
        </w:rPr>
        <w:t>from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PIL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Image</w:t>
      </w:r>
    </w:p>
    <w:p w14:paraId="0A35A0CF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time</w:t>
      </w:r>
    </w:p>
    <w:p w14:paraId="4666C9FD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26B65323" w14:textId="5BC9C89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predict_mask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image_path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weights_path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1024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return_overlay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False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):   </w:t>
      </w:r>
    </w:p>
    <w:p w14:paraId="0C76CA7D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Config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update_input_size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775DC909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device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torch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device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"cuda"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torch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cuda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is_available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() </w:t>
      </w:r>
      <w:r w:rsidRPr="0030264D">
        <w:rPr>
          <w:rFonts w:ascii="Consolas" w:hAnsi="Consolas"/>
          <w:color w:val="AF00DB"/>
          <w:sz w:val="21"/>
          <w:szCs w:val="21"/>
          <w:lang w:val="en-US"/>
        </w:rPr>
        <w:t>else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"cpu"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75F5E883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model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DeepLabV3Plus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num_classes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Config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CLASSES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75E5CF1D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model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load_state_dict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torch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load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weights_path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map_location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torch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device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'cpu'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)))</w:t>
      </w:r>
    </w:p>
    <w:p w14:paraId="0C479089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model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to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device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30809B22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model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eval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299896D2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start_time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time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time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526DF224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pil_image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open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image_path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convert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"RGB"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538A0F39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print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</w:t>
      </w:r>
      <w:r>
        <w:rPr>
          <w:rFonts w:ascii="Consolas" w:hAnsi="Consolas"/>
          <w:color w:val="A31515"/>
          <w:sz w:val="21"/>
          <w:szCs w:val="21"/>
        </w:rPr>
        <w:t>Оригинальные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размеры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изображения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{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pil_image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width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}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x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{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pil_image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height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}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56FB07B7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original_image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np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array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pil_image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dtype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np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float32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1A2290EC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original_image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original_image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/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255.0</w:t>
      </w:r>
    </w:p>
    <w:p w14:paraId="3B1E5C57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pil_resized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pil_image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resize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((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Config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],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Config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]))</w:t>
      </w:r>
    </w:p>
    <w:p w14:paraId="16C94EB3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resized_image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np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array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pil_resized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4027B6CD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transform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A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.Compose([</w:t>
      </w:r>
    </w:p>
    <w:p w14:paraId="4E9C9F14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A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.Resize(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Config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],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Config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]),</w:t>
      </w:r>
    </w:p>
    <w:p w14:paraId="698F9C7A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A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.Normalize(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mean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0.485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0.456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0.406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],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std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0.229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0.224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0.225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]),</w:t>
      </w:r>
    </w:p>
    <w:p w14:paraId="4572E8D5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>        ToTensorV2(),</w:t>
      </w:r>
    </w:p>
    <w:p w14:paraId="645B1E86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>    ])</w:t>
      </w:r>
    </w:p>
    <w:p w14:paraId="16AEF125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5065D296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transformed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transform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image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original_image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6D4C9C88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image_tensor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transformed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"image"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].unsqueeze(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).to(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device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014BF624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mid_time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time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time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5A2E6804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1A6C450B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AF00DB"/>
          <w:sz w:val="21"/>
          <w:szCs w:val="21"/>
          <w:lang w:val="en-US"/>
        </w:rPr>
        <w:t>with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torch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no_grad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():</w:t>
      </w:r>
    </w:p>
    <w:p w14:paraId="46A18140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output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model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image_tensor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3CE84E50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prediction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output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.cpu().numpy()[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]</w:t>
      </w:r>
    </w:p>
    <w:p w14:paraId="371139A4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7E92AAA7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end_time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time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time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5BA9D695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352C58B3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preprocessing_duration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mid_time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-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start_time</w:t>
      </w:r>
    </w:p>
    <w:p w14:paraId="015388D9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processing_duration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end_time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-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mid_time</w:t>
      </w:r>
    </w:p>
    <w:p w14:paraId="7CB59AAF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print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</w:t>
      </w:r>
      <w:r>
        <w:rPr>
          <w:rFonts w:ascii="Consolas" w:hAnsi="Consolas"/>
          <w:color w:val="A31515"/>
          <w:sz w:val="21"/>
          <w:szCs w:val="21"/>
        </w:rPr>
        <w:t>Время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предобработки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{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preprocessing_duration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:.4f}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секунд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5DFC3212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print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</w:t>
      </w:r>
      <w:r>
        <w:rPr>
          <w:rFonts w:ascii="Consolas" w:hAnsi="Consolas"/>
          <w:color w:val="A31515"/>
          <w:sz w:val="21"/>
          <w:szCs w:val="21"/>
        </w:rPr>
        <w:t>Время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обработки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моделью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{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processing_duration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:.4f}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секунд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0A7621E5" w14:textId="016A283B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70FEFC92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mask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prediction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0.5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).astype(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np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uint8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)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*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255</w:t>
      </w:r>
    </w:p>
    <w:p w14:paraId="012C5797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48274DE5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original_image_display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np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array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pil_image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26E4227F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190C2B45" w14:textId="77777777" w:rsidR="0030264D" w:rsidRPr="003F6B45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F6B45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F6B45">
        <w:rPr>
          <w:rFonts w:ascii="Consolas" w:hAnsi="Consolas"/>
          <w:color w:val="001080"/>
          <w:sz w:val="21"/>
          <w:szCs w:val="21"/>
          <w:lang w:val="en-US"/>
        </w:rPr>
        <w:t>return_overlay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1AE6F88C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w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original_image_display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shape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[: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]</w:t>
      </w:r>
    </w:p>
    <w:p w14:paraId="29D9DA45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mask_resized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resize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mask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, 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w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h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),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interpolation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INTER_NEAREST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76FF9DA5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overlay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original_image_display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copy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5B378604" w14:textId="285040C0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overlay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mask</w:t>
      </w:r>
      <w:r w:rsidRPr="003F6B45">
        <w:rPr>
          <w:rFonts w:ascii="Consolas" w:hAnsi="Consolas"/>
          <w:color w:val="001080"/>
          <w:sz w:val="21"/>
          <w:szCs w:val="21"/>
          <w:lang w:val="en-US"/>
        </w:rPr>
        <w:t>_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resized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F6B45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F6B45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] </w:t>
      </w:r>
      <w:r w:rsidRPr="003F6B4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 [</w:t>
      </w:r>
      <w:r w:rsidRPr="003F6B45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F6B45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F6B45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] 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 </w:t>
      </w:r>
    </w:p>
    <w:p w14:paraId="31923634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blended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addWeighted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original_image_display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0.7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overlay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0.5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4CE76607" w14:textId="7ADDA9C2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AF00DB"/>
          <w:sz w:val="21"/>
          <w:szCs w:val="21"/>
          <w:lang w:val="en-US"/>
        </w:rPr>
        <w:t>return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resized_image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mask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blended</w:t>
      </w:r>
    </w:p>
    <w:p w14:paraId="6441E877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AF00DB"/>
          <w:sz w:val="21"/>
          <w:szCs w:val="21"/>
          <w:lang w:val="en-US"/>
        </w:rPr>
        <w:t>return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mask</w:t>
      </w:r>
    </w:p>
    <w:p w14:paraId="4F8019D6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4AC3C146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__name__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"__main__"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52DA7D09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img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mask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overlay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predict_mask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</w:p>
    <w:p w14:paraId="1A1C59F2" w14:textId="13E830EA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image_path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"C:</w:t>
      </w:r>
      <w:r w:rsidRPr="0030264D">
        <w:rPr>
          <w:rFonts w:ascii="Consolas" w:hAnsi="Consolas"/>
          <w:color w:val="EE0000"/>
          <w:sz w:val="21"/>
          <w:szCs w:val="21"/>
          <w:lang w:val="en-US"/>
        </w:rPr>
        <w:t>\\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Users</w:t>
      </w:r>
      <w:r w:rsidRPr="0030264D">
        <w:rPr>
          <w:rFonts w:ascii="Consolas" w:hAnsi="Consolas"/>
          <w:color w:val="EE0000"/>
          <w:sz w:val="21"/>
          <w:szCs w:val="21"/>
          <w:lang w:val="en-US"/>
        </w:rPr>
        <w:t>\\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lealo</w:t>
      </w:r>
      <w:r w:rsidRPr="0030264D">
        <w:rPr>
          <w:rFonts w:ascii="Consolas" w:hAnsi="Consolas"/>
          <w:color w:val="EE0000"/>
          <w:sz w:val="21"/>
          <w:szCs w:val="21"/>
          <w:lang w:val="en-US"/>
        </w:rPr>
        <w:t>\\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Documents</w:t>
      </w:r>
      <w:r w:rsidRPr="0030264D">
        <w:rPr>
          <w:rFonts w:ascii="Consolas" w:hAnsi="Consolas"/>
          <w:color w:val="EE0000"/>
          <w:sz w:val="21"/>
          <w:szCs w:val="21"/>
          <w:lang w:val="en-US"/>
        </w:rPr>
        <w:t>\\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SRW</w:t>
      </w:r>
      <w:r w:rsidRPr="0030264D">
        <w:rPr>
          <w:rFonts w:ascii="Consolas" w:hAnsi="Consolas"/>
          <w:color w:val="EE0000"/>
          <w:sz w:val="21"/>
          <w:szCs w:val="21"/>
          <w:lang w:val="en-US"/>
        </w:rPr>
        <w:t>\\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test</w:t>
      </w:r>
      <w:r w:rsidRPr="0030264D">
        <w:rPr>
          <w:rFonts w:ascii="Consolas" w:hAnsi="Consolas"/>
          <w:color w:val="EE0000"/>
          <w:sz w:val="21"/>
          <w:szCs w:val="21"/>
          <w:lang w:val="en-US"/>
        </w:rPr>
        <w:t>\\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photos</w:t>
      </w:r>
      <w:r w:rsidRPr="0030264D">
        <w:rPr>
          <w:rFonts w:ascii="Consolas" w:hAnsi="Consolas"/>
          <w:color w:val="EE0000"/>
          <w:sz w:val="21"/>
          <w:szCs w:val="21"/>
          <w:lang w:val="en-US"/>
        </w:rPr>
        <w:t>\\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obstacles-5.jpg"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</w:p>
    <w:p w14:paraId="4CB35B3A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weights_path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"../output/256-41.pth"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17BF9065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return_overlay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2B1341BE" w14:textId="77777777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30264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0264D">
        <w:rPr>
          <w:rFonts w:ascii="Consolas" w:hAnsi="Consolas"/>
          <w:color w:val="098658"/>
          <w:sz w:val="21"/>
          <w:szCs w:val="21"/>
          <w:lang w:val="en-US"/>
        </w:rPr>
        <w:t>256</w:t>
      </w:r>
    </w:p>
    <w:p w14:paraId="5A82DD0F" w14:textId="2656FF11" w:rsidR="0030264D" w:rsidRPr="0030264D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>    )</w:t>
      </w:r>
    </w:p>
    <w:p w14:paraId="69675C97" w14:textId="77777777" w:rsidR="0030264D" w:rsidRPr="003F6B45" w:rsidRDefault="0030264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imwrite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A31515"/>
          <w:sz w:val="21"/>
          <w:szCs w:val="21"/>
          <w:lang w:val="en-US"/>
        </w:rPr>
        <w:t>"overlay.png"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795E26"/>
          <w:sz w:val="21"/>
          <w:szCs w:val="21"/>
          <w:lang w:val="en-US"/>
        </w:rPr>
        <w:t>cvtColor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overlay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0264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0264D">
        <w:rPr>
          <w:rFonts w:ascii="Consolas" w:hAnsi="Consolas"/>
          <w:color w:val="001080"/>
          <w:sz w:val="21"/>
          <w:szCs w:val="21"/>
          <w:lang w:val="en-US"/>
        </w:rPr>
        <w:t>COLOR_RGB2BGR</w:t>
      </w:r>
      <w:r w:rsidRPr="0030264D">
        <w:rPr>
          <w:rFonts w:ascii="Consolas" w:hAnsi="Consolas"/>
          <w:color w:val="3B3B3B"/>
          <w:sz w:val="21"/>
          <w:szCs w:val="21"/>
          <w:lang w:val="en-US"/>
        </w:rPr>
        <w:t>))</w:t>
      </w:r>
    </w:p>
    <w:p w14:paraId="46805D79" w14:textId="77777777" w:rsidR="00505A5D" w:rsidRPr="003F6B45" w:rsidRDefault="00505A5D" w:rsidP="0030264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7EB5C3B3" w14:textId="14C4F9B0" w:rsidR="00092DCA" w:rsidRPr="00505A5D" w:rsidRDefault="00505A5D" w:rsidP="00505A5D">
      <w:pPr>
        <w:pStyle w:val="24"/>
        <w:rPr>
          <w:lang w:val="en-US"/>
        </w:rPr>
      </w:pPr>
      <w:bookmarkStart w:id="25" w:name="_Toc199431948"/>
      <w:r>
        <w:t>А</w:t>
      </w:r>
      <w:r w:rsidRPr="00505A5D">
        <w:rPr>
          <w:lang w:val="en-US"/>
        </w:rPr>
        <w:t xml:space="preserve">.2 </w:t>
      </w:r>
      <w:r>
        <w:t>Обработка</w:t>
      </w:r>
      <w:r w:rsidRPr="00505A5D">
        <w:rPr>
          <w:lang w:val="en-US"/>
        </w:rPr>
        <w:t xml:space="preserve"> </w:t>
      </w:r>
      <w:r>
        <w:t>видео</w:t>
      </w:r>
      <w:bookmarkEnd w:id="25"/>
    </w:p>
    <w:p w14:paraId="06EABEA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torch</w:t>
      </w:r>
    </w:p>
    <w:p w14:paraId="76A1E99B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</w:p>
    <w:p w14:paraId="3C8BDBB1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numpy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as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np</w:t>
      </w:r>
    </w:p>
    <w:p w14:paraId="5C77DCDB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albumentations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as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A</w:t>
      </w:r>
    </w:p>
    <w:p w14:paraId="7D60A94D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AF00DB"/>
          <w:sz w:val="21"/>
          <w:szCs w:val="21"/>
          <w:lang w:val="en-US"/>
        </w:rPr>
        <w:t>from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albumentations.pytorch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ToTensorV2</w:t>
      </w:r>
    </w:p>
    <w:p w14:paraId="004BF6D2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AF00DB"/>
          <w:sz w:val="21"/>
          <w:szCs w:val="21"/>
          <w:lang w:val="en-US"/>
        </w:rPr>
        <w:t>from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model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DeepLabV3Plus</w:t>
      </w:r>
    </w:p>
    <w:p w14:paraId="7D4895E6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AF00DB"/>
          <w:sz w:val="21"/>
          <w:szCs w:val="21"/>
          <w:lang w:val="en-US"/>
        </w:rPr>
        <w:t>from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config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Config</w:t>
      </w:r>
    </w:p>
    <w:p w14:paraId="64ABA0EC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AF00DB"/>
          <w:sz w:val="21"/>
          <w:szCs w:val="21"/>
          <w:lang w:val="en-US"/>
        </w:rPr>
        <w:t>import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time</w:t>
      </w:r>
    </w:p>
    <w:p w14:paraId="27497C71" w14:textId="77777777" w:rsidR="00505A5D" w:rsidRPr="00505A5D" w:rsidRDefault="00505A5D" w:rsidP="00505A5D">
      <w:pPr>
        <w:shd w:val="clear" w:color="auto" w:fill="FFFFFF"/>
        <w:spacing w:after="240"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4937B472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process_video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video_path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weights_path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256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output_path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skip_frames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scale_factor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0.5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):</w:t>
      </w:r>
    </w:p>
    <w:p w14:paraId="7912587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Config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update_input_size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4FD9ED3B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766EDC41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device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torch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device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"cpu"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16049211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model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DeepLabV3Plus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num_classes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Config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CLASSES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486451BE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model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load_state_dict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torch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load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weights_path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map_location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device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))</w:t>
      </w:r>
    </w:p>
    <w:p w14:paraId="4BA0CF5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model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to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device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7340582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model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eval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0683F9C4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10117CE4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cap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VideoCapture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video_path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or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video_path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.lower()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"camera"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else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video_path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09F10282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</w:p>
    <w:p w14:paraId="7DF9FA3B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cap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isOpened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():</w:t>
      </w:r>
    </w:p>
    <w:p w14:paraId="7A01B4CC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print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"</w:t>
      </w:r>
      <w:r>
        <w:rPr>
          <w:rFonts w:ascii="Consolas" w:hAnsi="Consolas"/>
          <w:color w:val="A31515"/>
          <w:sz w:val="21"/>
          <w:szCs w:val="21"/>
        </w:rPr>
        <w:t>Ошибка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при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открытии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видео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{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video_path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}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2E81F09E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return</w:t>
      </w:r>
    </w:p>
    <w:p w14:paraId="49F8B6A3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658371DD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display_width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int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*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scale_factor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7EB425A4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display_height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int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*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scale_factor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6014F62B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1F34B78D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None</w:t>
      </w:r>
    </w:p>
    <w:p w14:paraId="44724D3A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output_path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70097BF7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fourcc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.VideoWriter_fourcc(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*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'XVID'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36E5A107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VideoWriter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output_path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fourcc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cap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get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CAP_PROP_FPS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), 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display_width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display_height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))</w:t>
      </w:r>
    </w:p>
    <w:p w14:paraId="225F4B68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3CDCA1A8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transform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A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.Compose([</w:t>
      </w:r>
    </w:p>
    <w:p w14:paraId="773291CE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A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.Normalize(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mean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0.485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0.456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0.406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],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std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0.229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0.224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0.225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]),</w:t>
      </w:r>
    </w:p>
    <w:p w14:paraId="6A107BA0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>        ToTensorV2(),</w:t>
      </w:r>
    </w:p>
    <w:p w14:paraId="1563A9A1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>    ])</w:t>
      </w:r>
    </w:p>
    <w:p w14:paraId="2B6F4CAC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67DD2B63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frame_count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14:paraId="2AD66B0E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start_total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time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time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7ED5B5C0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last_mask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None</w:t>
      </w:r>
    </w:p>
    <w:p w14:paraId="67AA7365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1119D238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try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26A270BB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while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cap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isOpened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():</w:t>
      </w:r>
    </w:p>
    <w:p w14:paraId="40CB8D3A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ret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frame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cap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read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5BF5B4F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ret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7C2D8D0D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break</w:t>
      </w:r>
    </w:p>
    <w:p w14:paraId="7A891392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</w:p>
    <w:p w14:paraId="77C0BEF2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frame_count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+=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1</w:t>
      </w:r>
    </w:p>
    <w:p w14:paraId="386A544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</w:t>
      </w:r>
    </w:p>
    <w:p w14:paraId="6231210E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frame_resized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resize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frame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, 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))</w:t>
      </w:r>
    </w:p>
    <w:p w14:paraId="11CE056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</w:p>
    <w:p w14:paraId="27B323A8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skip_frames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frame_count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%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skip_frames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+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)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!=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last_mask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is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1E6B9D94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mask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last_mask</w:t>
      </w:r>
    </w:p>
    <w:p w14:paraId="2188FD6D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else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1F6EFD17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image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cvtColor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frame_resized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COLOR_BGR2RGB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astype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np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float32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) 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/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255.0</w:t>
      </w:r>
    </w:p>
    <w:p w14:paraId="7FF0218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transformed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transform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image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image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3A4472B8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image_tensor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transformed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"image"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].unsqueeze(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6EF1DBC6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</w:p>
    <w:p w14:paraId="4F894074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with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torch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no_grad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():</w:t>
      </w:r>
    </w:p>
    <w:p w14:paraId="5F7A6FFD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output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model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image_tensor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7727328B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prediction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output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.numpy()[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]</w:t>
      </w:r>
    </w:p>
    <w:p w14:paraId="35CB0571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</w:p>
    <w:p w14:paraId="489C9F22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mask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prediction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0.5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).astype(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np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uint8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)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*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255</w:t>
      </w:r>
    </w:p>
    <w:p w14:paraId="3B91C873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last_mask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mask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.copy()</w:t>
      </w:r>
    </w:p>
    <w:p w14:paraId="62C3A93C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</w:p>
    <w:p w14:paraId="07404B40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overlay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frame_resized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copy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489391AB" w14:textId="77777777" w:rsidR="00505A5D" w:rsidRPr="003F6B45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F6B45">
        <w:rPr>
          <w:rFonts w:ascii="Consolas" w:hAnsi="Consolas"/>
          <w:color w:val="001080"/>
          <w:sz w:val="21"/>
          <w:szCs w:val="21"/>
          <w:lang w:val="en-US"/>
        </w:rPr>
        <w:t>overlay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3F6B45">
        <w:rPr>
          <w:rFonts w:ascii="Consolas" w:hAnsi="Consolas"/>
          <w:color w:val="001080"/>
          <w:sz w:val="21"/>
          <w:szCs w:val="21"/>
          <w:lang w:val="en-US"/>
        </w:rPr>
        <w:t>mask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F6B45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F6B45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] </w:t>
      </w:r>
      <w:r w:rsidRPr="003F6B4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 [</w:t>
      </w:r>
      <w:r w:rsidRPr="003F6B45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F6B45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F6B45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3F6B45">
        <w:rPr>
          <w:rFonts w:ascii="Consolas" w:hAnsi="Consolas"/>
          <w:color w:val="3B3B3B"/>
          <w:sz w:val="21"/>
          <w:szCs w:val="21"/>
          <w:lang w:val="en-US"/>
        </w:rPr>
        <w:t>]</w:t>
      </w:r>
    </w:p>
    <w:p w14:paraId="60482888" w14:textId="77777777" w:rsidR="00505A5D" w:rsidRPr="003F6B45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F6B45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        </w:t>
      </w:r>
    </w:p>
    <w:p w14:paraId="4B47DA53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F6B45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blended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addWeighted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frame_resized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0.7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overlay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0.5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1E8F71BB" w14:textId="77777777" w:rsidR="00505A5D" w:rsidRPr="00BD27D8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BD27D8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BD27D8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D27D8">
        <w:rPr>
          <w:rFonts w:ascii="Consolas" w:hAnsi="Consolas"/>
          <w:color w:val="001080"/>
          <w:sz w:val="21"/>
          <w:szCs w:val="21"/>
          <w:lang w:val="en-US"/>
        </w:rPr>
        <w:t>scale_factor</w:t>
      </w:r>
      <w:r w:rsidRPr="00BD27D8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D27D8">
        <w:rPr>
          <w:rFonts w:ascii="Consolas" w:hAnsi="Consolas"/>
          <w:color w:val="000000"/>
          <w:sz w:val="21"/>
          <w:szCs w:val="21"/>
          <w:lang w:val="en-US"/>
        </w:rPr>
        <w:t>!=</w:t>
      </w:r>
      <w:r w:rsidRPr="00BD27D8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D27D8">
        <w:rPr>
          <w:rFonts w:ascii="Consolas" w:hAnsi="Consolas"/>
          <w:color w:val="098658"/>
          <w:sz w:val="21"/>
          <w:szCs w:val="21"/>
          <w:lang w:val="en-US"/>
        </w:rPr>
        <w:t>1.0</w:t>
      </w:r>
      <w:r w:rsidRPr="00BD27D8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000AC2AB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D27D8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blended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resize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blended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, 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display_width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display_height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))</w:t>
      </w:r>
    </w:p>
    <w:p w14:paraId="37DAC249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</w:p>
    <w:p w14:paraId="5E5C2BC8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imshow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"Segmentation"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blended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11088727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</w:p>
    <w:p w14:paraId="0F35A170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output_path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177EF6FE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write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blended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7CD635AD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</w:p>
    <w:p w14:paraId="40D63205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waitKey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)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&amp;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0x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FF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ord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'q'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):</w:t>
      </w:r>
    </w:p>
    <w:p w14:paraId="7449D38A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break</w:t>
      </w:r>
    </w:p>
    <w:p w14:paraId="4F453A49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</w:p>
    <w:p w14:paraId="2DD9E4C1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except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Exception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as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1B29789D" w14:textId="77777777" w:rsid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795E26"/>
          <w:sz w:val="21"/>
          <w:szCs w:val="21"/>
        </w:rPr>
        <w:t>print</w:t>
      </w:r>
      <w:r>
        <w:rPr>
          <w:rFonts w:ascii="Consolas" w:hAnsi="Consolas"/>
          <w:color w:val="3B3B3B"/>
          <w:sz w:val="21"/>
          <w:szCs w:val="21"/>
        </w:rPr>
        <w:t>(</w:t>
      </w:r>
      <w:r>
        <w:rPr>
          <w:rFonts w:ascii="Consolas" w:hAnsi="Consolas"/>
          <w:color w:val="0000FF"/>
          <w:sz w:val="21"/>
          <w:szCs w:val="21"/>
        </w:rPr>
        <w:t>f</w:t>
      </w:r>
      <w:r>
        <w:rPr>
          <w:rFonts w:ascii="Consolas" w:hAnsi="Consolas"/>
          <w:color w:val="A31515"/>
          <w:sz w:val="21"/>
          <w:szCs w:val="21"/>
        </w:rPr>
        <w:t xml:space="preserve">"Произошла ошибка: </w:t>
      </w:r>
      <w:r>
        <w:rPr>
          <w:rFonts w:ascii="Consolas" w:hAnsi="Consolas"/>
          <w:color w:val="0000FF"/>
          <w:sz w:val="21"/>
          <w:szCs w:val="21"/>
        </w:rPr>
        <w:t>{</w:t>
      </w:r>
      <w:r>
        <w:rPr>
          <w:rFonts w:ascii="Consolas" w:hAnsi="Consolas"/>
          <w:color w:val="001080"/>
          <w:sz w:val="21"/>
          <w:szCs w:val="21"/>
        </w:rPr>
        <w:t>e</w:t>
      </w:r>
      <w:r>
        <w:rPr>
          <w:rFonts w:ascii="Consolas" w:hAnsi="Consolas"/>
          <w:color w:val="0000FF"/>
          <w:sz w:val="21"/>
          <w:szCs w:val="21"/>
        </w:rPr>
        <w:t>}</w:t>
      </w:r>
      <w:r>
        <w:rPr>
          <w:rFonts w:ascii="Consolas" w:hAnsi="Consolas"/>
          <w:color w:val="A31515"/>
          <w:sz w:val="21"/>
          <w:szCs w:val="21"/>
        </w:rPr>
        <w:t>"</w:t>
      </w:r>
      <w:r>
        <w:rPr>
          <w:rFonts w:ascii="Consolas" w:hAnsi="Consolas"/>
          <w:color w:val="3B3B3B"/>
          <w:sz w:val="21"/>
          <w:szCs w:val="21"/>
        </w:rPr>
        <w:t>)</w:t>
      </w:r>
    </w:p>
    <w:p w14:paraId="2104D0DD" w14:textId="77777777" w:rsid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</w:p>
    <w:p w14:paraId="50CD801B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finally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76B87322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cap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release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1D25CBB3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4E045EAE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release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18B10C16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cv2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destroyAllWindows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5B29576C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</w:p>
    <w:p w14:paraId="5C0BA33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end_total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267F99"/>
          <w:sz w:val="21"/>
          <w:szCs w:val="21"/>
          <w:lang w:val="en-US"/>
        </w:rPr>
        <w:t>time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time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()</w:t>
      </w:r>
    </w:p>
    <w:p w14:paraId="45829FF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frame_count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3F40D9F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average_effective_fps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frame_count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/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max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0.001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end_total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-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start_total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35F7D5BE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print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505A5D">
        <w:rPr>
          <w:rFonts w:ascii="Consolas" w:hAnsi="Consolas"/>
          <w:color w:val="EE0000"/>
          <w:sz w:val="21"/>
          <w:szCs w:val="21"/>
          <w:lang w:val="en-US"/>
        </w:rPr>
        <w:t>\n</w:t>
      </w:r>
      <w:r>
        <w:rPr>
          <w:rFonts w:ascii="Consolas" w:hAnsi="Consolas"/>
          <w:color w:val="A31515"/>
          <w:sz w:val="21"/>
          <w:szCs w:val="21"/>
        </w:rPr>
        <w:t>Средний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эффективный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 xml:space="preserve"> FPS: 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{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average_effective_fps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:.1f}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)</w:t>
      </w:r>
    </w:p>
    <w:p w14:paraId="7FCFA626" w14:textId="77777777" w:rsidR="00505A5D" w:rsidRPr="00505A5D" w:rsidRDefault="00505A5D" w:rsidP="00505A5D">
      <w:pPr>
        <w:shd w:val="clear" w:color="auto" w:fill="FFFFFF"/>
        <w:spacing w:after="240"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5C25EE9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AF00DB"/>
          <w:sz w:val="21"/>
          <w:szCs w:val="21"/>
          <w:lang w:val="en-US"/>
        </w:rPr>
        <w:t>if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__name__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==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"__main__"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:</w:t>
      </w:r>
    </w:p>
    <w:p w14:paraId="36403C7A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505A5D">
        <w:rPr>
          <w:rFonts w:ascii="Consolas" w:hAnsi="Consolas"/>
          <w:color w:val="795E26"/>
          <w:sz w:val="21"/>
          <w:szCs w:val="21"/>
          <w:lang w:val="en-US"/>
        </w:rPr>
        <w:t>process_video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(</w:t>
      </w:r>
    </w:p>
    <w:p w14:paraId="595CF1AE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video_path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r</w:t>
      </w:r>
      <w:r w:rsidRPr="00505A5D">
        <w:rPr>
          <w:rFonts w:ascii="Consolas" w:hAnsi="Consolas"/>
          <w:color w:val="811F3F"/>
          <w:sz w:val="21"/>
          <w:szCs w:val="21"/>
          <w:lang w:val="en-US"/>
        </w:rPr>
        <w:t>"C:</w:t>
      </w:r>
      <w:r w:rsidRPr="00505A5D">
        <w:rPr>
          <w:rFonts w:ascii="Consolas" w:hAnsi="Consolas"/>
          <w:color w:val="EE0000"/>
          <w:sz w:val="21"/>
          <w:szCs w:val="21"/>
          <w:lang w:val="en-US"/>
        </w:rPr>
        <w:t>\U</w:t>
      </w:r>
      <w:r w:rsidRPr="00505A5D">
        <w:rPr>
          <w:rFonts w:ascii="Consolas" w:hAnsi="Consolas"/>
          <w:color w:val="811F3F"/>
          <w:sz w:val="21"/>
          <w:szCs w:val="21"/>
          <w:lang w:val="en-US"/>
        </w:rPr>
        <w:t>sers</w:t>
      </w:r>
      <w:r w:rsidRPr="00505A5D">
        <w:rPr>
          <w:rFonts w:ascii="Consolas" w:hAnsi="Consolas"/>
          <w:color w:val="EE0000"/>
          <w:sz w:val="21"/>
          <w:szCs w:val="21"/>
          <w:lang w:val="en-US"/>
        </w:rPr>
        <w:t>\l</w:t>
      </w:r>
      <w:r w:rsidRPr="00505A5D">
        <w:rPr>
          <w:rFonts w:ascii="Consolas" w:hAnsi="Consolas"/>
          <w:color w:val="811F3F"/>
          <w:sz w:val="21"/>
          <w:szCs w:val="21"/>
          <w:lang w:val="en-US"/>
        </w:rPr>
        <w:t>ealo\Documents\SRW</w:t>
      </w:r>
      <w:r w:rsidRPr="00505A5D">
        <w:rPr>
          <w:rFonts w:ascii="Consolas" w:hAnsi="Consolas"/>
          <w:color w:val="EE0000"/>
          <w:sz w:val="21"/>
          <w:szCs w:val="21"/>
          <w:lang w:val="en-US"/>
        </w:rPr>
        <w:t>\t</w:t>
      </w:r>
      <w:r w:rsidRPr="00505A5D">
        <w:rPr>
          <w:rFonts w:ascii="Consolas" w:hAnsi="Consolas"/>
          <w:color w:val="811F3F"/>
          <w:sz w:val="21"/>
          <w:szCs w:val="21"/>
          <w:lang w:val="en-US"/>
        </w:rPr>
        <w:t>est</w:t>
      </w:r>
      <w:r w:rsidRPr="00505A5D">
        <w:rPr>
          <w:rFonts w:ascii="Consolas" w:hAnsi="Consolas"/>
          <w:color w:val="EE0000"/>
          <w:sz w:val="21"/>
          <w:szCs w:val="21"/>
          <w:lang w:val="en-US"/>
        </w:rPr>
        <w:t>\v</w:t>
      </w:r>
      <w:r w:rsidRPr="00505A5D">
        <w:rPr>
          <w:rFonts w:ascii="Consolas" w:hAnsi="Consolas"/>
          <w:color w:val="811F3F"/>
          <w:sz w:val="21"/>
          <w:szCs w:val="21"/>
          <w:lang w:val="en-US"/>
        </w:rPr>
        <w:t>ideo-1.mp4"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5DB0867D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weights_path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A31515"/>
          <w:sz w:val="21"/>
          <w:szCs w:val="21"/>
          <w:lang w:val="en-US"/>
        </w:rPr>
        <w:t>"../output/models/best_model(0.4282).pth"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582440ED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input_size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098658"/>
          <w:sz w:val="21"/>
          <w:szCs w:val="21"/>
          <w:lang w:val="en-US"/>
        </w:rPr>
        <w:t>512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,  </w:t>
      </w:r>
    </w:p>
    <w:p w14:paraId="01DBA3EF" w14:textId="77777777" w:rsidR="00505A5D" w:rsidRP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505A5D">
        <w:rPr>
          <w:rFonts w:ascii="Consolas" w:hAnsi="Consolas"/>
          <w:color w:val="001080"/>
          <w:sz w:val="21"/>
          <w:szCs w:val="21"/>
          <w:lang w:val="en-US"/>
        </w:rPr>
        <w:t>output_path</w:t>
      </w:r>
      <w:r w:rsidRPr="00505A5D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505A5D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505A5D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622CC783" w14:textId="77777777" w:rsid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505A5D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001080"/>
          <w:sz w:val="21"/>
          <w:szCs w:val="21"/>
        </w:rPr>
        <w:t>skip_frames</w:t>
      </w:r>
      <w:r>
        <w:rPr>
          <w:rFonts w:ascii="Consolas" w:hAnsi="Consolas"/>
          <w:color w:val="000000"/>
          <w:sz w:val="21"/>
          <w:szCs w:val="21"/>
        </w:rPr>
        <w:t>=</w:t>
      </w:r>
      <w:r>
        <w:rPr>
          <w:rFonts w:ascii="Consolas" w:hAnsi="Consolas"/>
          <w:color w:val="098658"/>
          <w:sz w:val="21"/>
          <w:szCs w:val="21"/>
        </w:rPr>
        <w:t>0</w:t>
      </w:r>
      <w:r>
        <w:rPr>
          <w:rFonts w:ascii="Consolas" w:hAnsi="Consolas"/>
          <w:color w:val="3B3B3B"/>
          <w:sz w:val="21"/>
          <w:szCs w:val="21"/>
        </w:rPr>
        <w:t>,  </w:t>
      </w:r>
    </w:p>
    <w:p w14:paraId="6AEED590" w14:textId="77777777" w:rsid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</w:t>
      </w:r>
      <w:r>
        <w:rPr>
          <w:rFonts w:ascii="Consolas" w:hAnsi="Consolas"/>
          <w:color w:val="001080"/>
          <w:sz w:val="21"/>
          <w:szCs w:val="21"/>
        </w:rPr>
        <w:t>scale_factor</w:t>
      </w:r>
      <w:r>
        <w:rPr>
          <w:rFonts w:ascii="Consolas" w:hAnsi="Consolas"/>
          <w:color w:val="000000"/>
          <w:sz w:val="21"/>
          <w:szCs w:val="21"/>
        </w:rPr>
        <w:t>=</w:t>
      </w:r>
      <w:r>
        <w:rPr>
          <w:rFonts w:ascii="Consolas" w:hAnsi="Consolas"/>
          <w:color w:val="098658"/>
          <w:sz w:val="21"/>
          <w:szCs w:val="21"/>
        </w:rPr>
        <w:t>1</w:t>
      </w:r>
    </w:p>
    <w:p w14:paraId="6783F883" w14:textId="77777777" w:rsid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    )</w:t>
      </w:r>
    </w:p>
    <w:p w14:paraId="4CE19587" w14:textId="77777777" w:rsidR="00505A5D" w:rsidRDefault="00505A5D" w:rsidP="00505A5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</w:p>
    <w:p w14:paraId="248CF8D7" w14:textId="77777777" w:rsidR="00092DCA" w:rsidRPr="003F6B45" w:rsidRDefault="00092DCA" w:rsidP="00322AAD">
      <w:pPr>
        <w:pStyle w:val="1-"/>
      </w:pPr>
    </w:p>
    <w:p w14:paraId="11072497" w14:textId="77777777" w:rsidR="00E73058" w:rsidRPr="003F6B45" w:rsidRDefault="00E73058" w:rsidP="00E73058">
      <w:pPr>
        <w:pStyle w:val="a0"/>
        <w:numPr>
          <w:ilvl w:val="0"/>
          <w:numId w:val="0"/>
        </w:numPr>
        <w:ind w:firstLine="709"/>
      </w:pPr>
    </w:p>
    <w:p w14:paraId="6AFF817A" w14:textId="77777777" w:rsidR="00695CF0" w:rsidRPr="003F6B45" w:rsidRDefault="00695CF0" w:rsidP="00695CF0">
      <w:pPr>
        <w:widowControl w:val="0"/>
        <w:suppressAutoHyphens/>
        <w:ind w:firstLine="708"/>
        <w:rPr>
          <w:rFonts w:eastAsia="DejaVu Sans"/>
          <w:kern w:val="1"/>
          <w:lang w:eastAsia="hi-IN" w:bidi="hi-IN"/>
        </w:rPr>
      </w:pPr>
    </w:p>
    <w:p w14:paraId="67170EBE" w14:textId="77777777" w:rsidR="00695CF0" w:rsidRPr="003F6B45" w:rsidRDefault="00695CF0" w:rsidP="00695CF0">
      <w:pPr>
        <w:jc w:val="center"/>
        <w:rPr>
          <w:rFonts w:eastAsia="DejaVu Sans" w:cs="Lohit Hindi"/>
          <w:kern w:val="1"/>
          <w:sz w:val="28"/>
          <w:szCs w:val="28"/>
          <w:lang w:eastAsia="hi-IN" w:bidi="hi-IN"/>
        </w:rPr>
      </w:pPr>
      <w:r w:rsidRPr="003F6B45">
        <w:rPr>
          <w:rFonts w:eastAsia="DejaVu Sans" w:cs="Lohit Hindi"/>
          <w:kern w:val="1"/>
          <w:sz w:val="28"/>
          <w:szCs w:val="28"/>
          <w:lang w:eastAsia="hi-IN" w:bidi="hi-IN"/>
        </w:rPr>
        <w:t xml:space="preserve"> </w:t>
      </w:r>
    </w:p>
    <w:sectPr w:rsidR="00695CF0" w:rsidRPr="003F6B45" w:rsidSect="00B5339B">
      <w:footerReference w:type="default" r:id="rId16"/>
      <w:footerReference w:type="first" r:id="rId17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B56D86" w14:textId="77777777" w:rsidR="00B705ED" w:rsidRDefault="00B705ED">
      <w:r>
        <w:separator/>
      </w:r>
    </w:p>
  </w:endnote>
  <w:endnote w:type="continuationSeparator" w:id="0">
    <w:p w14:paraId="7E7389B1" w14:textId="77777777" w:rsidR="00B705ED" w:rsidRDefault="00B705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jaVu Sans">
    <w:altName w:val="Verdana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3255741"/>
      <w:docPartObj>
        <w:docPartGallery w:val="Page Numbers (Bottom of Page)"/>
        <w:docPartUnique/>
      </w:docPartObj>
    </w:sdtPr>
    <w:sdtContent>
      <w:p w14:paraId="131F3F5C" w14:textId="77777777" w:rsidR="00256979" w:rsidRDefault="0025697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7A28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39011A" w14:textId="77777777" w:rsidR="00256979" w:rsidRDefault="00256979">
    <w:pPr>
      <w:pStyle w:val="a8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4FDF5A" w14:textId="77777777" w:rsidR="00B705ED" w:rsidRDefault="00B705ED">
      <w:r>
        <w:separator/>
      </w:r>
    </w:p>
  </w:footnote>
  <w:footnote w:type="continuationSeparator" w:id="0">
    <w:p w14:paraId="586963AA" w14:textId="77777777" w:rsidR="00B705ED" w:rsidRDefault="00B705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04ACB"/>
    <w:multiLevelType w:val="hybridMultilevel"/>
    <w:tmpl w:val="11A664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F0310"/>
    <w:multiLevelType w:val="multilevel"/>
    <w:tmpl w:val="C34A75D4"/>
    <w:styleLink w:val="a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ascii="Times New Roman" w:eastAsiaTheme="minorEastAsia" w:hAnsi="Times New Roman" w:cs="Times New Roman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063D0FAC"/>
    <w:multiLevelType w:val="multilevel"/>
    <w:tmpl w:val="C34A75D4"/>
    <w:numStyleLink w:val="a"/>
  </w:abstractNum>
  <w:abstractNum w:abstractNumId="3" w15:restartNumberingAfterBreak="0">
    <w:nsid w:val="06B91D8C"/>
    <w:multiLevelType w:val="hybridMultilevel"/>
    <w:tmpl w:val="871EF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A96694"/>
    <w:multiLevelType w:val="multilevel"/>
    <w:tmpl w:val="92069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654190"/>
    <w:multiLevelType w:val="hybridMultilevel"/>
    <w:tmpl w:val="DB7A759A"/>
    <w:lvl w:ilvl="0" w:tplc="ED627DA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11761AE9"/>
    <w:multiLevelType w:val="multilevel"/>
    <w:tmpl w:val="FB72CEB0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7" w15:restartNumberingAfterBreak="0">
    <w:nsid w:val="14C7456E"/>
    <w:multiLevelType w:val="hybridMultilevel"/>
    <w:tmpl w:val="7B4EE79C"/>
    <w:lvl w:ilvl="0" w:tplc="ED627DA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4E42786"/>
    <w:multiLevelType w:val="hybridMultilevel"/>
    <w:tmpl w:val="014E8C90"/>
    <w:lvl w:ilvl="0" w:tplc="DAB84AA6">
      <w:start w:val="1"/>
      <w:numFmt w:val="bullet"/>
      <w:lvlText w:val="-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9" w15:restartNumberingAfterBreak="0">
    <w:nsid w:val="190044F2"/>
    <w:multiLevelType w:val="hybridMultilevel"/>
    <w:tmpl w:val="9476148E"/>
    <w:lvl w:ilvl="0" w:tplc="041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0" w15:restartNumberingAfterBreak="0">
    <w:nsid w:val="1BD33302"/>
    <w:multiLevelType w:val="hybridMultilevel"/>
    <w:tmpl w:val="14DC9F3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0AF226F"/>
    <w:multiLevelType w:val="multilevel"/>
    <w:tmpl w:val="1FF08DA8"/>
    <w:lvl w:ilvl="0">
      <w:start w:val="1"/>
      <w:numFmt w:val="decimal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2" w15:restartNumberingAfterBreak="0">
    <w:nsid w:val="2B5C3548"/>
    <w:multiLevelType w:val="hybridMultilevel"/>
    <w:tmpl w:val="70608D10"/>
    <w:lvl w:ilvl="0" w:tplc="FD8CA4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D041C64"/>
    <w:multiLevelType w:val="hybridMultilevel"/>
    <w:tmpl w:val="FAC60796"/>
    <w:lvl w:ilvl="0" w:tplc="84AADF66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9D0BA3"/>
    <w:multiLevelType w:val="hybridMultilevel"/>
    <w:tmpl w:val="396072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EF11FCD"/>
    <w:multiLevelType w:val="hybridMultilevel"/>
    <w:tmpl w:val="6666EFD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0574294"/>
    <w:multiLevelType w:val="multilevel"/>
    <w:tmpl w:val="EF484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9335A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285629A"/>
    <w:multiLevelType w:val="multilevel"/>
    <w:tmpl w:val="C34A75D4"/>
    <w:numStyleLink w:val="a"/>
  </w:abstractNum>
  <w:abstractNum w:abstractNumId="19" w15:restartNumberingAfterBreak="0">
    <w:nsid w:val="36870E68"/>
    <w:multiLevelType w:val="multilevel"/>
    <w:tmpl w:val="C34A75D4"/>
    <w:numStyleLink w:val="a"/>
  </w:abstractNum>
  <w:abstractNum w:abstractNumId="20" w15:restartNumberingAfterBreak="0">
    <w:nsid w:val="3CC9239A"/>
    <w:multiLevelType w:val="multilevel"/>
    <w:tmpl w:val="36887D0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suff w:val="space"/>
      <w:lvlText w:val="%1.%2.%3.%4"/>
      <w:lvlJc w:val="left"/>
      <w:pPr>
        <w:ind w:left="0" w:firstLine="709"/>
      </w:pPr>
      <w:rPr>
        <w:rFonts w:ascii="Times New Roman" w:hAnsi="Times New Roman" w:hint="default"/>
        <w:b/>
        <w:sz w:val="28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069" w:hanging="360"/>
      </w:pPr>
      <w:rPr>
        <w:rFonts w:hint="default"/>
        <w:sz w:val="28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21" w15:restartNumberingAfterBreak="0">
    <w:nsid w:val="3D534E60"/>
    <w:multiLevelType w:val="hybridMultilevel"/>
    <w:tmpl w:val="003410DA"/>
    <w:lvl w:ilvl="0" w:tplc="1E4E0AB6">
      <w:start w:val="1"/>
      <w:numFmt w:val="decimal"/>
      <w:lvlText w:val="%1)"/>
      <w:lvlJc w:val="left"/>
      <w:pPr>
        <w:tabs>
          <w:tab w:val="num" w:pos="870"/>
        </w:tabs>
        <w:ind w:left="870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3D5D6949"/>
    <w:multiLevelType w:val="hybridMultilevel"/>
    <w:tmpl w:val="DEAE5DEC"/>
    <w:lvl w:ilvl="0" w:tplc="9FC84AA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3DB05CB0"/>
    <w:multiLevelType w:val="hybridMultilevel"/>
    <w:tmpl w:val="2ABE1132"/>
    <w:lvl w:ilvl="0" w:tplc="A888D5EA">
      <w:start w:val="1"/>
      <w:numFmt w:val="decimal"/>
      <w:lvlText w:val="%1."/>
      <w:lvlJc w:val="left"/>
      <w:pPr>
        <w:ind w:left="1429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2BD1641"/>
    <w:multiLevelType w:val="multilevel"/>
    <w:tmpl w:val="D2F22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2C4087"/>
    <w:multiLevelType w:val="multilevel"/>
    <w:tmpl w:val="5D060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39F72E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947719D"/>
    <w:multiLevelType w:val="hybridMultilevel"/>
    <w:tmpl w:val="5C5825BE"/>
    <w:lvl w:ilvl="0" w:tplc="A908047C">
      <w:start w:val="1"/>
      <w:numFmt w:val="decimal"/>
      <w:lvlText w:val="%1)"/>
      <w:lvlJc w:val="left"/>
      <w:pPr>
        <w:tabs>
          <w:tab w:val="num" w:pos="870"/>
        </w:tabs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90"/>
        </w:tabs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10"/>
        </w:tabs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30"/>
        </w:tabs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50"/>
        </w:tabs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70"/>
        </w:tabs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90"/>
        </w:tabs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10"/>
        </w:tabs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30"/>
        </w:tabs>
        <w:ind w:left="6630" w:hanging="180"/>
      </w:pPr>
    </w:lvl>
  </w:abstractNum>
  <w:abstractNum w:abstractNumId="28" w15:restartNumberingAfterBreak="0">
    <w:nsid w:val="4BD61B40"/>
    <w:multiLevelType w:val="multilevel"/>
    <w:tmpl w:val="54B8A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C8136C1"/>
    <w:multiLevelType w:val="multilevel"/>
    <w:tmpl w:val="1E16B020"/>
    <w:lvl w:ilvl="0">
      <w:start w:val="1"/>
      <w:numFmt w:val="decimal"/>
      <w:suff w:val="space"/>
      <w:lvlText w:val="%1.1.1"/>
      <w:lvlJc w:val="left"/>
      <w:pPr>
        <w:ind w:left="284" w:firstLine="425"/>
      </w:pPr>
      <w:rPr>
        <w:rFonts w:ascii="Times New Roman" w:hAnsi="Times New Roman" w:hint="default"/>
        <w:b/>
        <w:i w:val="0"/>
        <w:caps w:val="0"/>
        <w:smallCaps w:val="0"/>
        <w:strike w:val="0"/>
        <w:dstrike w:val="0"/>
        <w:vanish w:val="0"/>
        <w:color w:val="auto"/>
        <w:sz w:val="28"/>
        <w:vertAlign w:val="baseline"/>
      </w:rPr>
    </w:lvl>
    <w:lvl w:ilvl="1">
      <w:start w:val="1"/>
      <w:numFmt w:val="decimal"/>
      <w:lvlText w:val="%2)"/>
      <w:lvlJc w:val="left"/>
      <w:pPr>
        <w:ind w:left="33" w:hanging="360"/>
      </w:pPr>
      <w:rPr>
        <w:rFonts w:ascii="Times New Roman" w:hAnsi="Times New Roman" w:hint="default"/>
        <w:b/>
        <w:sz w:val="28"/>
      </w:rPr>
    </w:lvl>
    <w:lvl w:ilvl="2">
      <w:start w:val="1"/>
      <w:numFmt w:val="lowerRoman"/>
      <w:lvlText w:val="%3)"/>
      <w:lvlJc w:val="left"/>
      <w:pPr>
        <w:ind w:left="393" w:hanging="36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(%4)"/>
      <w:lvlJc w:val="left"/>
      <w:pPr>
        <w:ind w:left="753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113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473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83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93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3" w:hanging="360"/>
      </w:pPr>
      <w:rPr>
        <w:rFonts w:hint="default"/>
      </w:rPr>
    </w:lvl>
  </w:abstractNum>
  <w:abstractNum w:abstractNumId="30" w15:restartNumberingAfterBreak="0">
    <w:nsid w:val="509D6F8E"/>
    <w:multiLevelType w:val="hybridMultilevel"/>
    <w:tmpl w:val="0FA22286"/>
    <w:lvl w:ilvl="0" w:tplc="8AB24C9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18D5354"/>
    <w:multiLevelType w:val="hybridMultilevel"/>
    <w:tmpl w:val="F31642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E31F2B"/>
    <w:multiLevelType w:val="multilevel"/>
    <w:tmpl w:val="C34A75D4"/>
    <w:numStyleLink w:val="a"/>
  </w:abstractNum>
  <w:abstractNum w:abstractNumId="33" w15:restartNumberingAfterBreak="0">
    <w:nsid w:val="53676BD4"/>
    <w:multiLevelType w:val="hybridMultilevel"/>
    <w:tmpl w:val="AD262342"/>
    <w:lvl w:ilvl="0" w:tplc="0434BAA0">
      <w:start w:val="1"/>
      <w:numFmt w:val="decimal"/>
      <w:lvlText w:val="%1."/>
      <w:lvlJc w:val="left"/>
      <w:pPr>
        <w:ind w:left="1287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4" w15:restartNumberingAfterBreak="0">
    <w:nsid w:val="5C2C4680"/>
    <w:multiLevelType w:val="hybridMultilevel"/>
    <w:tmpl w:val="A6F45DD8"/>
    <w:lvl w:ilvl="0" w:tplc="AE3C9F7A">
      <w:start w:val="1"/>
      <w:numFmt w:val="lowerLetter"/>
      <w:lvlText w:val="%1)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700"/>
        </w:tabs>
        <w:ind w:left="27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420"/>
        </w:tabs>
        <w:ind w:left="34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140"/>
        </w:tabs>
        <w:ind w:left="41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860"/>
        </w:tabs>
        <w:ind w:left="48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580"/>
        </w:tabs>
        <w:ind w:left="55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300"/>
        </w:tabs>
        <w:ind w:left="63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020"/>
        </w:tabs>
        <w:ind w:left="70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740"/>
        </w:tabs>
        <w:ind w:left="7740" w:hanging="180"/>
      </w:pPr>
    </w:lvl>
  </w:abstractNum>
  <w:abstractNum w:abstractNumId="35" w15:restartNumberingAfterBreak="0">
    <w:nsid w:val="5E27395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667B5BE2"/>
    <w:multiLevelType w:val="hybridMultilevel"/>
    <w:tmpl w:val="D99A8EB4"/>
    <w:lvl w:ilvl="0" w:tplc="B51C99B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69E7703"/>
    <w:multiLevelType w:val="hybridMultilevel"/>
    <w:tmpl w:val="44A274DC"/>
    <w:lvl w:ilvl="0" w:tplc="9920DCB0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A91285"/>
    <w:multiLevelType w:val="hybridMultilevel"/>
    <w:tmpl w:val="4CFE3780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9" w15:restartNumberingAfterBreak="0">
    <w:nsid w:val="68C226BD"/>
    <w:multiLevelType w:val="hybridMultilevel"/>
    <w:tmpl w:val="AD6CBCD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8FE1AD8"/>
    <w:multiLevelType w:val="singleLevel"/>
    <w:tmpl w:val="19261838"/>
    <w:lvl w:ilvl="0">
      <w:numFmt w:val="bullet"/>
      <w:lvlText w:val="-"/>
      <w:lvlJc w:val="left"/>
      <w:pPr>
        <w:tabs>
          <w:tab w:val="num" w:pos="720"/>
        </w:tabs>
        <w:ind w:left="720" w:hanging="360"/>
      </w:pPr>
    </w:lvl>
  </w:abstractNum>
  <w:abstractNum w:abstractNumId="41" w15:restartNumberingAfterBreak="0">
    <w:nsid w:val="6D675578"/>
    <w:multiLevelType w:val="multilevel"/>
    <w:tmpl w:val="2B0CD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FB12A63"/>
    <w:multiLevelType w:val="hybridMultilevel"/>
    <w:tmpl w:val="1E365586"/>
    <w:lvl w:ilvl="0" w:tplc="33EA10FE">
      <w:start w:val="5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 w15:restartNumberingAfterBreak="0">
    <w:nsid w:val="6FD57AF3"/>
    <w:multiLevelType w:val="hybridMultilevel"/>
    <w:tmpl w:val="230CF1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A15B41"/>
    <w:multiLevelType w:val="multilevel"/>
    <w:tmpl w:val="C54A3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59223A9"/>
    <w:multiLevelType w:val="hybridMultilevel"/>
    <w:tmpl w:val="7DB89AC8"/>
    <w:lvl w:ilvl="0" w:tplc="D1DA1EA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65321D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7" w15:restartNumberingAfterBreak="0">
    <w:nsid w:val="78F23663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" w15:restartNumberingAfterBreak="0">
    <w:nsid w:val="7ABA7CA7"/>
    <w:multiLevelType w:val="multilevel"/>
    <w:tmpl w:val="C34A75D4"/>
    <w:numStyleLink w:val="a"/>
  </w:abstractNum>
  <w:abstractNum w:abstractNumId="49" w15:restartNumberingAfterBreak="0">
    <w:nsid w:val="7EC47D60"/>
    <w:multiLevelType w:val="multilevel"/>
    <w:tmpl w:val="C34A75D4"/>
    <w:numStyleLink w:val="a"/>
  </w:abstractNum>
  <w:num w:numId="1" w16cid:durableId="1936592147">
    <w:abstractNumId w:val="40"/>
  </w:num>
  <w:num w:numId="2" w16cid:durableId="188491384">
    <w:abstractNumId w:val="27"/>
  </w:num>
  <w:num w:numId="3" w16cid:durableId="659238227">
    <w:abstractNumId w:val="22"/>
  </w:num>
  <w:num w:numId="4" w16cid:durableId="796030230">
    <w:abstractNumId w:val="34"/>
  </w:num>
  <w:num w:numId="5" w16cid:durableId="171069267">
    <w:abstractNumId w:val="21"/>
  </w:num>
  <w:num w:numId="6" w16cid:durableId="672072172">
    <w:abstractNumId w:val="38"/>
  </w:num>
  <w:num w:numId="7" w16cid:durableId="868642059">
    <w:abstractNumId w:val="33"/>
  </w:num>
  <w:num w:numId="8" w16cid:durableId="886260841">
    <w:abstractNumId w:val="5"/>
  </w:num>
  <w:num w:numId="9" w16cid:durableId="500898623">
    <w:abstractNumId w:val="7"/>
  </w:num>
  <w:num w:numId="10" w16cid:durableId="210850335">
    <w:abstractNumId w:val="42"/>
  </w:num>
  <w:num w:numId="11" w16cid:durableId="168374331">
    <w:abstractNumId w:val="46"/>
    <w:lvlOverride w:ilvl="0">
      <w:startOverride w:val="1"/>
    </w:lvlOverride>
  </w:num>
  <w:num w:numId="12" w16cid:durableId="1700549095">
    <w:abstractNumId w:val="30"/>
  </w:num>
  <w:num w:numId="13" w16cid:durableId="719746695">
    <w:abstractNumId w:val="45"/>
  </w:num>
  <w:num w:numId="14" w16cid:durableId="1273593771">
    <w:abstractNumId w:val="12"/>
  </w:num>
  <w:num w:numId="15" w16cid:durableId="604534848">
    <w:abstractNumId w:val="37"/>
  </w:num>
  <w:num w:numId="16" w16cid:durableId="29577281">
    <w:abstractNumId w:val="9"/>
  </w:num>
  <w:num w:numId="17" w16cid:durableId="785924991">
    <w:abstractNumId w:val="8"/>
  </w:num>
  <w:num w:numId="18" w16cid:durableId="1434745273">
    <w:abstractNumId w:val="26"/>
  </w:num>
  <w:num w:numId="19" w16cid:durableId="1530069100">
    <w:abstractNumId w:val="6"/>
  </w:num>
  <w:num w:numId="20" w16cid:durableId="339090384">
    <w:abstractNumId w:val="11"/>
  </w:num>
  <w:num w:numId="21" w16cid:durableId="300159744">
    <w:abstractNumId w:val="47"/>
  </w:num>
  <w:num w:numId="22" w16cid:durableId="1739401754">
    <w:abstractNumId w:val="35"/>
  </w:num>
  <w:num w:numId="23" w16cid:durableId="1184319290">
    <w:abstractNumId w:val="29"/>
  </w:num>
  <w:num w:numId="24" w16cid:durableId="221600350">
    <w:abstractNumId w:val="1"/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709"/>
        </w:pPr>
        <w:rPr>
          <w:rFonts w:ascii="Times New Roman" w:hAnsi="Times New Roman" w:hint="default"/>
          <w:b/>
          <w:sz w:val="28"/>
        </w:rPr>
      </w:lvl>
    </w:lvlOverride>
  </w:num>
  <w:num w:numId="25" w16cid:durableId="7713912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120100989">
    <w:abstractNumId w:val="17"/>
  </w:num>
  <w:num w:numId="27" w16cid:durableId="587082882">
    <w:abstractNumId w:val="18"/>
  </w:num>
  <w:num w:numId="28" w16cid:durableId="1157840434">
    <w:abstractNumId w:val="2"/>
  </w:num>
  <w:num w:numId="29" w16cid:durableId="355230600">
    <w:abstractNumId w:val="19"/>
  </w:num>
  <w:num w:numId="30" w16cid:durableId="1865510201">
    <w:abstractNumId w:val="49"/>
  </w:num>
  <w:num w:numId="31" w16cid:durableId="526451228">
    <w:abstractNumId w:val="48"/>
  </w:num>
  <w:num w:numId="32" w16cid:durableId="605847165">
    <w:abstractNumId w:val="32"/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709"/>
        </w:pPr>
      </w:lvl>
    </w:lvlOverride>
  </w:num>
  <w:num w:numId="33" w16cid:durableId="1679769179">
    <w:abstractNumId w:val="3"/>
  </w:num>
  <w:num w:numId="34" w16cid:durableId="1015575984">
    <w:abstractNumId w:val="0"/>
  </w:num>
  <w:num w:numId="35" w16cid:durableId="937983715">
    <w:abstractNumId w:val="16"/>
  </w:num>
  <w:num w:numId="36" w16cid:durableId="716272980">
    <w:abstractNumId w:val="24"/>
  </w:num>
  <w:num w:numId="37" w16cid:durableId="1145775496">
    <w:abstractNumId w:val="4"/>
  </w:num>
  <w:num w:numId="38" w16cid:durableId="1686711881">
    <w:abstractNumId w:val="43"/>
  </w:num>
  <w:num w:numId="39" w16cid:durableId="1736975650">
    <w:abstractNumId w:val="13"/>
  </w:num>
  <w:num w:numId="40" w16cid:durableId="2134253526">
    <w:abstractNumId w:val="31"/>
  </w:num>
  <w:num w:numId="41" w16cid:durableId="2124613843">
    <w:abstractNumId w:val="14"/>
  </w:num>
  <w:num w:numId="42" w16cid:durableId="421992335">
    <w:abstractNumId w:val="28"/>
  </w:num>
  <w:num w:numId="43" w16cid:durableId="1074160712">
    <w:abstractNumId w:val="1"/>
  </w:num>
  <w:num w:numId="44" w16cid:durableId="361250935">
    <w:abstractNumId w:val="36"/>
  </w:num>
  <w:num w:numId="45" w16cid:durableId="1603956447">
    <w:abstractNumId w:val="3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6" w16cid:durableId="771977491">
    <w:abstractNumId w:val="25"/>
  </w:num>
  <w:num w:numId="47" w16cid:durableId="1167817814">
    <w:abstractNumId w:val="41"/>
  </w:num>
  <w:num w:numId="48" w16cid:durableId="612714248">
    <w:abstractNumId w:val="15"/>
  </w:num>
  <w:num w:numId="49" w16cid:durableId="1363167657">
    <w:abstractNumId w:val="10"/>
  </w:num>
  <w:num w:numId="50" w16cid:durableId="323629756">
    <w:abstractNumId w:val="23"/>
  </w:num>
  <w:num w:numId="51" w16cid:durableId="1766072247">
    <w:abstractNumId w:val="39"/>
  </w:num>
  <w:num w:numId="52" w16cid:durableId="370149381">
    <w:abstractNumId w:val="44"/>
  </w:num>
  <w:num w:numId="53" w16cid:durableId="30208131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95CF0"/>
    <w:rsid w:val="00000458"/>
    <w:rsid w:val="00000999"/>
    <w:rsid w:val="00000CA4"/>
    <w:rsid w:val="00000FB6"/>
    <w:rsid w:val="00001975"/>
    <w:rsid w:val="00002BBE"/>
    <w:rsid w:val="00003328"/>
    <w:rsid w:val="0000355A"/>
    <w:rsid w:val="00003EA0"/>
    <w:rsid w:val="00004152"/>
    <w:rsid w:val="000051B4"/>
    <w:rsid w:val="00006D97"/>
    <w:rsid w:val="00006FD8"/>
    <w:rsid w:val="0000758C"/>
    <w:rsid w:val="000101D2"/>
    <w:rsid w:val="00012096"/>
    <w:rsid w:val="00012ED8"/>
    <w:rsid w:val="00013D9F"/>
    <w:rsid w:val="00015EB4"/>
    <w:rsid w:val="00016301"/>
    <w:rsid w:val="000201E3"/>
    <w:rsid w:val="00022241"/>
    <w:rsid w:val="00023BF0"/>
    <w:rsid w:val="00023DE3"/>
    <w:rsid w:val="0002457D"/>
    <w:rsid w:val="0002506C"/>
    <w:rsid w:val="000254F5"/>
    <w:rsid w:val="0002706D"/>
    <w:rsid w:val="0002740F"/>
    <w:rsid w:val="00030953"/>
    <w:rsid w:val="00031A67"/>
    <w:rsid w:val="0003295E"/>
    <w:rsid w:val="00035933"/>
    <w:rsid w:val="00036DE1"/>
    <w:rsid w:val="00036FC7"/>
    <w:rsid w:val="000426D8"/>
    <w:rsid w:val="00043400"/>
    <w:rsid w:val="00045DCB"/>
    <w:rsid w:val="000466EB"/>
    <w:rsid w:val="00051597"/>
    <w:rsid w:val="00053D28"/>
    <w:rsid w:val="000555BC"/>
    <w:rsid w:val="000558E6"/>
    <w:rsid w:val="00060795"/>
    <w:rsid w:val="000636BC"/>
    <w:rsid w:val="0006472F"/>
    <w:rsid w:val="00065D35"/>
    <w:rsid w:val="00066CBB"/>
    <w:rsid w:val="000676CD"/>
    <w:rsid w:val="000679E3"/>
    <w:rsid w:val="00070449"/>
    <w:rsid w:val="000707D3"/>
    <w:rsid w:val="00071A60"/>
    <w:rsid w:val="000748B9"/>
    <w:rsid w:val="000756D1"/>
    <w:rsid w:val="00083340"/>
    <w:rsid w:val="000836DC"/>
    <w:rsid w:val="00083E6A"/>
    <w:rsid w:val="0008603A"/>
    <w:rsid w:val="0008611A"/>
    <w:rsid w:val="00091442"/>
    <w:rsid w:val="00092DCA"/>
    <w:rsid w:val="00092FC0"/>
    <w:rsid w:val="00095673"/>
    <w:rsid w:val="00095F07"/>
    <w:rsid w:val="00096046"/>
    <w:rsid w:val="00096146"/>
    <w:rsid w:val="0009637C"/>
    <w:rsid w:val="000966A5"/>
    <w:rsid w:val="00096D9F"/>
    <w:rsid w:val="000A0BF3"/>
    <w:rsid w:val="000A1C41"/>
    <w:rsid w:val="000A1FAA"/>
    <w:rsid w:val="000A2F63"/>
    <w:rsid w:val="000A482C"/>
    <w:rsid w:val="000A7CEE"/>
    <w:rsid w:val="000B1F20"/>
    <w:rsid w:val="000B25FA"/>
    <w:rsid w:val="000B30CF"/>
    <w:rsid w:val="000B30E9"/>
    <w:rsid w:val="000B3E08"/>
    <w:rsid w:val="000B5097"/>
    <w:rsid w:val="000B670A"/>
    <w:rsid w:val="000B76B9"/>
    <w:rsid w:val="000C06AC"/>
    <w:rsid w:val="000C47BA"/>
    <w:rsid w:val="000C5AA0"/>
    <w:rsid w:val="000C5DE4"/>
    <w:rsid w:val="000C691F"/>
    <w:rsid w:val="000D0744"/>
    <w:rsid w:val="000D0B78"/>
    <w:rsid w:val="000D1562"/>
    <w:rsid w:val="000D2953"/>
    <w:rsid w:val="000D3A79"/>
    <w:rsid w:val="000D5517"/>
    <w:rsid w:val="000D5F4E"/>
    <w:rsid w:val="000D6731"/>
    <w:rsid w:val="000E04C3"/>
    <w:rsid w:val="000E1AFC"/>
    <w:rsid w:val="000E1F55"/>
    <w:rsid w:val="000E3278"/>
    <w:rsid w:val="000E3E87"/>
    <w:rsid w:val="000E44D8"/>
    <w:rsid w:val="000E4CB3"/>
    <w:rsid w:val="000E4E0A"/>
    <w:rsid w:val="000E5B0E"/>
    <w:rsid w:val="000E61EE"/>
    <w:rsid w:val="000E7907"/>
    <w:rsid w:val="000E79C6"/>
    <w:rsid w:val="000F09E8"/>
    <w:rsid w:val="000F17F9"/>
    <w:rsid w:val="000F34B2"/>
    <w:rsid w:val="000F3997"/>
    <w:rsid w:val="000F5C9F"/>
    <w:rsid w:val="000F6014"/>
    <w:rsid w:val="000F6874"/>
    <w:rsid w:val="000F6D3D"/>
    <w:rsid w:val="000F7ED6"/>
    <w:rsid w:val="00104045"/>
    <w:rsid w:val="0010611F"/>
    <w:rsid w:val="001072B2"/>
    <w:rsid w:val="00111F83"/>
    <w:rsid w:val="0011238E"/>
    <w:rsid w:val="00112C81"/>
    <w:rsid w:val="00112F52"/>
    <w:rsid w:val="001149D1"/>
    <w:rsid w:val="001162B3"/>
    <w:rsid w:val="00116AAA"/>
    <w:rsid w:val="00120CA9"/>
    <w:rsid w:val="00120D72"/>
    <w:rsid w:val="001221B7"/>
    <w:rsid w:val="00122E95"/>
    <w:rsid w:val="00123B66"/>
    <w:rsid w:val="00124C73"/>
    <w:rsid w:val="00125885"/>
    <w:rsid w:val="00125C75"/>
    <w:rsid w:val="001270A6"/>
    <w:rsid w:val="00127954"/>
    <w:rsid w:val="001330D7"/>
    <w:rsid w:val="00134076"/>
    <w:rsid w:val="00135451"/>
    <w:rsid w:val="0014090E"/>
    <w:rsid w:val="00140C01"/>
    <w:rsid w:val="00142296"/>
    <w:rsid w:val="001440AE"/>
    <w:rsid w:val="00145AF3"/>
    <w:rsid w:val="0014694C"/>
    <w:rsid w:val="00150350"/>
    <w:rsid w:val="00150B0B"/>
    <w:rsid w:val="00153BD9"/>
    <w:rsid w:val="00153D42"/>
    <w:rsid w:val="00155972"/>
    <w:rsid w:val="00155B94"/>
    <w:rsid w:val="00156766"/>
    <w:rsid w:val="0016011A"/>
    <w:rsid w:val="00162758"/>
    <w:rsid w:val="00164A94"/>
    <w:rsid w:val="00165265"/>
    <w:rsid w:val="001671D7"/>
    <w:rsid w:val="0017158A"/>
    <w:rsid w:val="00173460"/>
    <w:rsid w:val="00174DED"/>
    <w:rsid w:val="001754D9"/>
    <w:rsid w:val="0017562D"/>
    <w:rsid w:val="0017709E"/>
    <w:rsid w:val="001801ED"/>
    <w:rsid w:val="00186A57"/>
    <w:rsid w:val="00190447"/>
    <w:rsid w:val="001916AB"/>
    <w:rsid w:val="001923CD"/>
    <w:rsid w:val="00192CF2"/>
    <w:rsid w:val="00193A2F"/>
    <w:rsid w:val="0019489A"/>
    <w:rsid w:val="00195869"/>
    <w:rsid w:val="00196280"/>
    <w:rsid w:val="0019637B"/>
    <w:rsid w:val="001A000A"/>
    <w:rsid w:val="001A00BB"/>
    <w:rsid w:val="001A0A95"/>
    <w:rsid w:val="001A23D9"/>
    <w:rsid w:val="001A324A"/>
    <w:rsid w:val="001A3C15"/>
    <w:rsid w:val="001A3F8B"/>
    <w:rsid w:val="001A499F"/>
    <w:rsid w:val="001A54B2"/>
    <w:rsid w:val="001A6212"/>
    <w:rsid w:val="001A7481"/>
    <w:rsid w:val="001B005F"/>
    <w:rsid w:val="001B0307"/>
    <w:rsid w:val="001B409D"/>
    <w:rsid w:val="001B42CE"/>
    <w:rsid w:val="001B4681"/>
    <w:rsid w:val="001B6877"/>
    <w:rsid w:val="001C4FC9"/>
    <w:rsid w:val="001C512F"/>
    <w:rsid w:val="001C58DF"/>
    <w:rsid w:val="001C6352"/>
    <w:rsid w:val="001C7B0B"/>
    <w:rsid w:val="001D019C"/>
    <w:rsid w:val="001D2C26"/>
    <w:rsid w:val="001D3414"/>
    <w:rsid w:val="001D525A"/>
    <w:rsid w:val="001D6BA6"/>
    <w:rsid w:val="001D6DBB"/>
    <w:rsid w:val="001E0602"/>
    <w:rsid w:val="001E0C60"/>
    <w:rsid w:val="001E252E"/>
    <w:rsid w:val="001E2ABE"/>
    <w:rsid w:val="001E2D16"/>
    <w:rsid w:val="001E3D7C"/>
    <w:rsid w:val="001E4383"/>
    <w:rsid w:val="001E4F22"/>
    <w:rsid w:val="001E6F4A"/>
    <w:rsid w:val="001E7C37"/>
    <w:rsid w:val="001F065E"/>
    <w:rsid w:val="001F1477"/>
    <w:rsid w:val="001F2039"/>
    <w:rsid w:val="001F220E"/>
    <w:rsid w:val="001F23D2"/>
    <w:rsid w:val="001F27FD"/>
    <w:rsid w:val="001F396B"/>
    <w:rsid w:val="001F56AE"/>
    <w:rsid w:val="00200CAD"/>
    <w:rsid w:val="00203B88"/>
    <w:rsid w:val="00204923"/>
    <w:rsid w:val="00205668"/>
    <w:rsid w:val="00206424"/>
    <w:rsid w:val="00206763"/>
    <w:rsid w:val="00206C9B"/>
    <w:rsid w:val="00210850"/>
    <w:rsid w:val="0021218F"/>
    <w:rsid w:val="00212D44"/>
    <w:rsid w:val="00214582"/>
    <w:rsid w:val="00214752"/>
    <w:rsid w:val="002151B4"/>
    <w:rsid w:val="002154D6"/>
    <w:rsid w:val="002156F8"/>
    <w:rsid w:val="00216E82"/>
    <w:rsid w:val="002170A8"/>
    <w:rsid w:val="00217652"/>
    <w:rsid w:val="002202C8"/>
    <w:rsid w:val="00220CCE"/>
    <w:rsid w:val="00223915"/>
    <w:rsid w:val="0022510C"/>
    <w:rsid w:val="0022615E"/>
    <w:rsid w:val="002269CA"/>
    <w:rsid w:val="00227160"/>
    <w:rsid w:val="00233B3C"/>
    <w:rsid w:val="0023485A"/>
    <w:rsid w:val="00234E50"/>
    <w:rsid w:val="00234F20"/>
    <w:rsid w:val="00241E85"/>
    <w:rsid w:val="00243C0F"/>
    <w:rsid w:val="00244104"/>
    <w:rsid w:val="00247472"/>
    <w:rsid w:val="0024756E"/>
    <w:rsid w:val="00247990"/>
    <w:rsid w:val="002508D0"/>
    <w:rsid w:val="00250F0C"/>
    <w:rsid w:val="00252491"/>
    <w:rsid w:val="00253990"/>
    <w:rsid w:val="002550A1"/>
    <w:rsid w:val="002557F6"/>
    <w:rsid w:val="00256979"/>
    <w:rsid w:val="002618B1"/>
    <w:rsid w:val="00266182"/>
    <w:rsid w:val="0026781D"/>
    <w:rsid w:val="002678AD"/>
    <w:rsid w:val="00273A0B"/>
    <w:rsid w:val="00273B67"/>
    <w:rsid w:val="00273CF3"/>
    <w:rsid w:val="00274209"/>
    <w:rsid w:val="0027523A"/>
    <w:rsid w:val="00276F14"/>
    <w:rsid w:val="00277A5C"/>
    <w:rsid w:val="0028159E"/>
    <w:rsid w:val="00282495"/>
    <w:rsid w:val="00287FF2"/>
    <w:rsid w:val="002902A8"/>
    <w:rsid w:val="002903D8"/>
    <w:rsid w:val="0029130D"/>
    <w:rsid w:val="0029271F"/>
    <w:rsid w:val="0029363B"/>
    <w:rsid w:val="00293650"/>
    <w:rsid w:val="00293AB9"/>
    <w:rsid w:val="00294952"/>
    <w:rsid w:val="0029552B"/>
    <w:rsid w:val="00295FCF"/>
    <w:rsid w:val="002960C8"/>
    <w:rsid w:val="002962DD"/>
    <w:rsid w:val="0029689D"/>
    <w:rsid w:val="002A00D8"/>
    <w:rsid w:val="002A0BC2"/>
    <w:rsid w:val="002A0C91"/>
    <w:rsid w:val="002A0CB0"/>
    <w:rsid w:val="002A0E54"/>
    <w:rsid w:val="002A3376"/>
    <w:rsid w:val="002A4ADC"/>
    <w:rsid w:val="002B00A2"/>
    <w:rsid w:val="002B12E6"/>
    <w:rsid w:val="002B3CE8"/>
    <w:rsid w:val="002B4438"/>
    <w:rsid w:val="002B7B77"/>
    <w:rsid w:val="002C0239"/>
    <w:rsid w:val="002C0FD5"/>
    <w:rsid w:val="002C2043"/>
    <w:rsid w:val="002C2D84"/>
    <w:rsid w:val="002C3346"/>
    <w:rsid w:val="002C5FA1"/>
    <w:rsid w:val="002C7753"/>
    <w:rsid w:val="002D00AE"/>
    <w:rsid w:val="002D4E48"/>
    <w:rsid w:val="002D4FEB"/>
    <w:rsid w:val="002D68C3"/>
    <w:rsid w:val="002D6D47"/>
    <w:rsid w:val="002E2E0A"/>
    <w:rsid w:val="002E3436"/>
    <w:rsid w:val="002E34B4"/>
    <w:rsid w:val="002E371A"/>
    <w:rsid w:val="002E67CA"/>
    <w:rsid w:val="002E6C93"/>
    <w:rsid w:val="002E7F4E"/>
    <w:rsid w:val="002F0B03"/>
    <w:rsid w:val="002F1807"/>
    <w:rsid w:val="002F224F"/>
    <w:rsid w:val="002F22EA"/>
    <w:rsid w:val="002F2EB3"/>
    <w:rsid w:val="002F312B"/>
    <w:rsid w:val="002F37C9"/>
    <w:rsid w:val="002F431F"/>
    <w:rsid w:val="002F5073"/>
    <w:rsid w:val="002F5454"/>
    <w:rsid w:val="002F7BE7"/>
    <w:rsid w:val="003016F9"/>
    <w:rsid w:val="0030264D"/>
    <w:rsid w:val="00303ACC"/>
    <w:rsid w:val="00303B36"/>
    <w:rsid w:val="00304CF3"/>
    <w:rsid w:val="003067FF"/>
    <w:rsid w:val="0030694B"/>
    <w:rsid w:val="0030752F"/>
    <w:rsid w:val="00307EE0"/>
    <w:rsid w:val="00310318"/>
    <w:rsid w:val="003110F9"/>
    <w:rsid w:val="003117DC"/>
    <w:rsid w:val="00312A75"/>
    <w:rsid w:val="00313B27"/>
    <w:rsid w:val="00317A28"/>
    <w:rsid w:val="0032158C"/>
    <w:rsid w:val="00322AAD"/>
    <w:rsid w:val="00324098"/>
    <w:rsid w:val="00325123"/>
    <w:rsid w:val="00325D69"/>
    <w:rsid w:val="00326759"/>
    <w:rsid w:val="00326A9A"/>
    <w:rsid w:val="00326E4F"/>
    <w:rsid w:val="00327C75"/>
    <w:rsid w:val="00330324"/>
    <w:rsid w:val="00330826"/>
    <w:rsid w:val="00330B0D"/>
    <w:rsid w:val="0033336D"/>
    <w:rsid w:val="003334B4"/>
    <w:rsid w:val="00334EBA"/>
    <w:rsid w:val="00335C6E"/>
    <w:rsid w:val="0034090C"/>
    <w:rsid w:val="00340DB0"/>
    <w:rsid w:val="00340EAC"/>
    <w:rsid w:val="003441F6"/>
    <w:rsid w:val="003442B7"/>
    <w:rsid w:val="0034757E"/>
    <w:rsid w:val="003476D0"/>
    <w:rsid w:val="00350CC3"/>
    <w:rsid w:val="003512D5"/>
    <w:rsid w:val="00351448"/>
    <w:rsid w:val="003514AF"/>
    <w:rsid w:val="003523D9"/>
    <w:rsid w:val="003557CA"/>
    <w:rsid w:val="0035607B"/>
    <w:rsid w:val="00356D0F"/>
    <w:rsid w:val="00357991"/>
    <w:rsid w:val="003605D7"/>
    <w:rsid w:val="00360941"/>
    <w:rsid w:val="00361483"/>
    <w:rsid w:val="00365E77"/>
    <w:rsid w:val="0037272D"/>
    <w:rsid w:val="003753E4"/>
    <w:rsid w:val="0037608C"/>
    <w:rsid w:val="00376AB7"/>
    <w:rsid w:val="003824CF"/>
    <w:rsid w:val="00382D8B"/>
    <w:rsid w:val="0038328B"/>
    <w:rsid w:val="003837BE"/>
    <w:rsid w:val="00384948"/>
    <w:rsid w:val="00384BA3"/>
    <w:rsid w:val="003913A3"/>
    <w:rsid w:val="00392388"/>
    <w:rsid w:val="00393F4A"/>
    <w:rsid w:val="00394264"/>
    <w:rsid w:val="0039493D"/>
    <w:rsid w:val="00394C94"/>
    <w:rsid w:val="0039749B"/>
    <w:rsid w:val="003A1D8F"/>
    <w:rsid w:val="003B2432"/>
    <w:rsid w:val="003B2761"/>
    <w:rsid w:val="003B3EFC"/>
    <w:rsid w:val="003B54B5"/>
    <w:rsid w:val="003B5E88"/>
    <w:rsid w:val="003B7302"/>
    <w:rsid w:val="003B7369"/>
    <w:rsid w:val="003C0308"/>
    <w:rsid w:val="003C0945"/>
    <w:rsid w:val="003C1642"/>
    <w:rsid w:val="003C3CD4"/>
    <w:rsid w:val="003C4F84"/>
    <w:rsid w:val="003C5700"/>
    <w:rsid w:val="003C6C29"/>
    <w:rsid w:val="003D3C1F"/>
    <w:rsid w:val="003D4C6B"/>
    <w:rsid w:val="003D6206"/>
    <w:rsid w:val="003D67C8"/>
    <w:rsid w:val="003D78AC"/>
    <w:rsid w:val="003E1817"/>
    <w:rsid w:val="003E26C9"/>
    <w:rsid w:val="003E26DA"/>
    <w:rsid w:val="003E2786"/>
    <w:rsid w:val="003E399F"/>
    <w:rsid w:val="003E3A83"/>
    <w:rsid w:val="003E61F1"/>
    <w:rsid w:val="003F0D77"/>
    <w:rsid w:val="003F0DE0"/>
    <w:rsid w:val="003F26F4"/>
    <w:rsid w:val="003F296D"/>
    <w:rsid w:val="003F495F"/>
    <w:rsid w:val="003F59C8"/>
    <w:rsid w:val="003F6B45"/>
    <w:rsid w:val="00401646"/>
    <w:rsid w:val="00402644"/>
    <w:rsid w:val="00405AA4"/>
    <w:rsid w:val="00406B01"/>
    <w:rsid w:val="004076B7"/>
    <w:rsid w:val="00412028"/>
    <w:rsid w:val="004126AB"/>
    <w:rsid w:val="0041358E"/>
    <w:rsid w:val="004147DF"/>
    <w:rsid w:val="00416CBC"/>
    <w:rsid w:val="00417806"/>
    <w:rsid w:val="00420845"/>
    <w:rsid w:val="004213AA"/>
    <w:rsid w:val="00421DB2"/>
    <w:rsid w:val="00422D5D"/>
    <w:rsid w:val="0042333A"/>
    <w:rsid w:val="004235DA"/>
    <w:rsid w:val="00423923"/>
    <w:rsid w:val="00423E71"/>
    <w:rsid w:val="0043019C"/>
    <w:rsid w:val="00430290"/>
    <w:rsid w:val="004303DC"/>
    <w:rsid w:val="00431515"/>
    <w:rsid w:val="00431CF1"/>
    <w:rsid w:val="00432856"/>
    <w:rsid w:val="004341FA"/>
    <w:rsid w:val="00435620"/>
    <w:rsid w:val="00435A50"/>
    <w:rsid w:val="00436D7B"/>
    <w:rsid w:val="00440EE0"/>
    <w:rsid w:val="004428DC"/>
    <w:rsid w:val="00442FB1"/>
    <w:rsid w:val="00443328"/>
    <w:rsid w:val="00443C48"/>
    <w:rsid w:val="00444959"/>
    <w:rsid w:val="004453EA"/>
    <w:rsid w:val="00445BB6"/>
    <w:rsid w:val="004460A4"/>
    <w:rsid w:val="00447530"/>
    <w:rsid w:val="00447B6C"/>
    <w:rsid w:val="004504C7"/>
    <w:rsid w:val="004518FC"/>
    <w:rsid w:val="00454348"/>
    <w:rsid w:val="004548FC"/>
    <w:rsid w:val="00455E89"/>
    <w:rsid w:val="004658E5"/>
    <w:rsid w:val="00466139"/>
    <w:rsid w:val="00467803"/>
    <w:rsid w:val="00470944"/>
    <w:rsid w:val="00470A18"/>
    <w:rsid w:val="00472967"/>
    <w:rsid w:val="00472C75"/>
    <w:rsid w:val="00472F09"/>
    <w:rsid w:val="004732F3"/>
    <w:rsid w:val="004739A2"/>
    <w:rsid w:val="00473D09"/>
    <w:rsid w:val="00473D74"/>
    <w:rsid w:val="004749FB"/>
    <w:rsid w:val="00476FB7"/>
    <w:rsid w:val="004808C6"/>
    <w:rsid w:val="0048325E"/>
    <w:rsid w:val="004836C2"/>
    <w:rsid w:val="00483CCF"/>
    <w:rsid w:val="00483EBF"/>
    <w:rsid w:val="00484C4F"/>
    <w:rsid w:val="0048581B"/>
    <w:rsid w:val="00485850"/>
    <w:rsid w:val="00487CE8"/>
    <w:rsid w:val="0049086A"/>
    <w:rsid w:val="0049232F"/>
    <w:rsid w:val="00493251"/>
    <w:rsid w:val="0049399B"/>
    <w:rsid w:val="00494191"/>
    <w:rsid w:val="00495663"/>
    <w:rsid w:val="0049681D"/>
    <w:rsid w:val="0049747E"/>
    <w:rsid w:val="004A01F2"/>
    <w:rsid w:val="004A10D0"/>
    <w:rsid w:val="004A25C5"/>
    <w:rsid w:val="004A2B7C"/>
    <w:rsid w:val="004A2EF6"/>
    <w:rsid w:val="004A3F41"/>
    <w:rsid w:val="004A4509"/>
    <w:rsid w:val="004A561B"/>
    <w:rsid w:val="004A5BEA"/>
    <w:rsid w:val="004A67A3"/>
    <w:rsid w:val="004A71A4"/>
    <w:rsid w:val="004B04E3"/>
    <w:rsid w:val="004B0D6A"/>
    <w:rsid w:val="004B115F"/>
    <w:rsid w:val="004B1C23"/>
    <w:rsid w:val="004B5579"/>
    <w:rsid w:val="004B6E69"/>
    <w:rsid w:val="004B74DA"/>
    <w:rsid w:val="004C1732"/>
    <w:rsid w:val="004C3A4B"/>
    <w:rsid w:val="004C5226"/>
    <w:rsid w:val="004C6BD2"/>
    <w:rsid w:val="004C787F"/>
    <w:rsid w:val="004D0230"/>
    <w:rsid w:val="004D07D4"/>
    <w:rsid w:val="004D0D11"/>
    <w:rsid w:val="004D1648"/>
    <w:rsid w:val="004D3114"/>
    <w:rsid w:val="004D4749"/>
    <w:rsid w:val="004D5D91"/>
    <w:rsid w:val="004D7422"/>
    <w:rsid w:val="004E406A"/>
    <w:rsid w:val="004E533C"/>
    <w:rsid w:val="004E58E3"/>
    <w:rsid w:val="004E6EE2"/>
    <w:rsid w:val="004E7E49"/>
    <w:rsid w:val="004F059F"/>
    <w:rsid w:val="004F13DD"/>
    <w:rsid w:val="004F1784"/>
    <w:rsid w:val="004F1F14"/>
    <w:rsid w:val="004F355F"/>
    <w:rsid w:val="004F5F53"/>
    <w:rsid w:val="00500D47"/>
    <w:rsid w:val="00503385"/>
    <w:rsid w:val="00503573"/>
    <w:rsid w:val="005038C2"/>
    <w:rsid w:val="0050508B"/>
    <w:rsid w:val="005058F0"/>
    <w:rsid w:val="00505A5D"/>
    <w:rsid w:val="0050779F"/>
    <w:rsid w:val="00510EE9"/>
    <w:rsid w:val="00512C7D"/>
    <w:rsid w:val="00513E60"/>
    <w:rsid w:val="00516642"/>
    <w:rsid w:val="00517B1C"/>
    <w:rsid w:val="005200A4"/>
    <w:rsid w:val="00520154"/>
    <w:rsid w:val="00520DDB"/>
    <w:rsid w:val="0052103B"/>
    <w:rsid w:val="00521366"/>
    <w:rsid w:val="0052173C"/>
    <w:rsid w:val="00522509"/>
    <w:rsid w:val="00522E9D"/>
    <w:rsid w:val="005237FE"/>
    <w:rsid w:val="00525997"/>
    <w:rsid w:val="00527C7F"/>
    <w:rsid w:val="00532024"/>
    <w:rsid w:val="0053259B"/>
    <w:rsid w:val="005328E4"/>
    <w:rsid w:val="00534001"/>
    <w:rsid w:val="00534B54"/>
    <w:rsid w:val="0053761F"/>
    <w:rsid w:val="00540855"/>
    <w:rsid w:val="00542076"/>
    <w:rsid w:val="005422EA"/>
    <w:rsid w:val="00542FFA"/>
    <w:rsid w:val="00543FC7"/>
    <w:rsid w:val="005443FF"/>
    <w:rsid w:val="0054498E"/>
    <w:rsid w:val="00544DDE"/>
    <w:rsid w:val="00545126"/>
    <w:rsid w:val="0054577A"/>
    <w:rsid w:val="0054720A"/>
    <w:rsid w:val="0054787E"/>
    <w:rsid w:val="005508BD"/>
    <w:rsid w:val="00550D39"/>
    <w:rsid w:val="005537C8"/>
    <w:rsid w:val="00553859"/>
    <w:rsid w:val="00553922"/>
    <w:rsid w:val="0055446E"/>
    <w:rsid w:val="00554CD4"/>
    <w:rsid w:val="005626BF"/>
    <w:rsid w:val="00562A4E"/>
    <w:rsid w:val="00562FBE"/>
    <w:rsid w:val="00565F09"/>
    <w:rsid w:val="00566A54"/>
    <w:rsid w:val="0057082D"/>
    <w:rsid w:val="005739F8"/>
    <w:rsid w:val="005753EA"/>
    <w:rsid w:val="0057569A"/>
    <w:rsid w:val="0057737B"/>
    <w:rsid w:val="00577841"/>
    <w:rsid w:val="00580484"/>
    <w:rsid w:val="005813B2"/>
    <w:rsid w:val="00582126"/>
    <w:rsid w:val="00582EF6"/>
    <w:rsid w:val="00583602"/>
    <w:rsid w:val="00583862"/>
    <w:rsid w:val="005842B8"/>
    <w:rsid w:val="00584B1B"/>
    <w:rsid w:val="00586E43"/>
    <w:rsid w:val="005871F9"/>
    <w:rsid w:val="00587317"/>
    <w:rsid w:val="005908D8"/>
    <w:rsid w:val="00593E74"/>
    <w:rsid w:val="0059430D"/>
    <w:rsid w:val="00594DB3"/>
    <w:rsid w:val="005952A1"/>
    <w:rsid w:val="00596158"/>
    <w:rsid w:val="005A1A51"/>
    <w:rsid w:val="005A2F85"/>
    <w:rsid w:val="005A309C"/>
    <w:rsid w:val="005A366B"/>
    <w:rsid w:val="005A3B4F"/>
    <w:rsid w:val="005A3F12"/>
    <w:rsid w:val="005A63CA"/>
    <w:rsid w:val="005A6FC3"/>
    <w:rsid w:val="005A6FF1"/>
    <w:rsid w:val="005B042F"/>
    <w:rsid w:val="005B1AFA"/>
    <w:rsid w:val="005B1DD6"/>
    <w:rsid w:val="005B33BE"/>
    <w:rsid w:val="005B37C3"/>
    <w:rsid w:val="005B40A1"/>
    <w:rsid w:val="005B5233"/>
    <w:rsid w:val="005B5D93"/>
    <w:rsid w:val="005B6E26"/>
    <w:rsid w:val="005B6E65"/>
    <w:rsid w:val="005C25FA"/>
    <w:rsid w:val="005C32E8"/>
    <w:rsid w:val="005C38BD"/>
    <w:rsid w:val="005C53B4"/>
    <w:rsid w:val="005C5A77"/>
    <w:rsid w:val="005D1D2E"/>
    <w:rsid w:val="005D4758"/>
    <w:rsid w:val="005D4A6E"/>
    <w:rsid w:val="005D5DFE"/>
    <w:rsid w:val="005E0825"/>
    <w:rsid w:val="005E132D"/>
    <w:rsid w:val="005E26D0"/>
    <w:rsid w:val="005E33C3"/>
    <w:rsid w:val="005E3733"/>
    <w:rsid w:val="005E45A6"/>
    <w:rsid w:val="005E5A29"/>
    <w:rsid w:val="005E5D71"/>
    <w:rsid w:val="005F1E07"/>
    <w:rsid w:val="005F24DD"/>
    <w:rsid w:val="005F4B4E"/>
    <w:rsid w:val="005F71AF"/>
    <w:rsid w:val="005F780E"/>
    <w:rsid w:val="005F7E43"/>
    <w:rsid w:val="00601A84"/>
    <w:rsid w:val="006029F8"/>
    <w:rsid w:val="0060324B"/>
    <w:rsid w:val="0060417E"/>
    <w:rsid w:val="00604E29"/>
    <w:rsid w:val="006057B8"/>
    <w:rsid w:val="006072DD"/>
    <w:rsid w:val="0060733E"/>
    <w:rsid w:val="00611300"/>
    <w:rsid w:val="0061354D"/>
    <w:rsid w:val="006144B2"/>
    <w:rsid w:val="006160CF"/>
    <w:rsid w:val="00616776"/>
    <w:rsid w:val="0061681C"/>
    <w:rsid w:val="00616BAE"/>
    <w:rsid w:val="006171CB"/>
    <w:rsid w:val="006175B2"/>
    <w:rsid w:val="00620217"/>
    <w:rsid w:val="00620626"/>
    <w:rsid w:val="006244AA"/>
    <w:rsid w:val="00624F59"/>
    <w:rsid w:val="006260D1"/>
    <w:rsid w:val="00626646"/>
    <w:rsid w:val="00627EB1"/>
    <w:rsid w:val="00631935"/>
    <w:rsid w:val="006330A8"/>
    <w:rsid w:val="00633917"/>
    <w:rsid w:val="006339C0"/>
    <w:rsid w:val="006346E1"/>
    <w:rsid w:val="00634A0E"/>
    <w:rsid w:val="00634BA2"/>
    <w:rsid w:val="006409F5"/>
    <w:rsid w:val="006410D5"/>
    <w:rsid w:val="006424B4"/>
    <w:rsid w:val="0064290D"/>
    <w:rsid w:val="00645861"/>
    <w:rsid w:val="00645CA1"/>
    <w:rsid w:val="006477DF"/>
    <w:rsid w:val="00647B2E"/>
    <w:rsid w:val="006509B0"/>
    <w:rsid w:val="00651630"/>
    <w:rsid w:val="0065166F"/>
    <w:rsid w:val="00652068"/>
    <w:rsid w:val="006527DB"/>
    <w:rsid w:val="0065408F"/>
    <w:rsid w:val="00654F50"/>
    <w:rsid w:val="006557FB"/>
    <w:rsid w:val="00655EB1"/>
    <w:rsid w:val="00656221"/>
    <w:rsid w:val="00657439"/>
    <w:rsid w:val="006601A8"/>
    <w:rsid w:val="00660422"/>
    <w:rsid w:val="00661459"/>
    <w:rsid w:val="006619FE"/>
    <w:rsid w:val="00663842"/>
    <w:rsid w:val="00665E9C"/>
    <w:rsid w:val="00666D7D"/>
    <w:rsid w:val="00667D83"/>
    <w:rsid w:val="00667F8C"/>
    <w:rsid w:val="00673289"/>
    <w:rsid w:val="0067429B"/>
    <w:rsid w:val="006808FD"/>
    <w:rsid w:val="00683F08"/>
    <w:rsid w:val="00683F78"/>
    <w:rsid w:val="00684D56"/>
    <w:rsid w:val="00687663"/>
    <w:rsid w:val="00687C67"/>
    <w:rsid w:val="00693470"/>
    <w:rsid w:val="00693B83"/>
    <w:rsid w:val="00694207"/>
    <w:rsid w:val="00695B40"/>
    <w:rsid w:val="00695CF0"/>
    <w:rsid w:val="006969D5"/>
    <w:rsid w:val="00697810"/>
    <w:rsid w:val="006A21DE"/>
    <w:rsid w:val="006A2557"/>
    <w:rsid w:val="006A4907"/>
    <w:rsid w:val="006A54F8"/>
    <w:rsid w:val="006A5545"/>
    <w:rsid w:val="006A67C7"/>
    <w:rsid w:val="006A7070"/>
    <w:rsid w:val="006A750A"/>
    <w:rsid w:val="006B2197"/>
    <w:rsid w:val="006B48B1"/>
    <w:rsid w:val="006C0DC8"/>
    <w:rsid w:val="006C13F3"/>
    <w:rsid w:val="006C1565"/>
    <w:rsid w:val="006C2261"/>
    <w:rsid w:val="006C38E3"/>
    <w:rsid w:val="006C42FC"/>
    <w:rsid w:val="006C5A0F"/>
    <w:rsid w:val="006C7156"/>
    <w:rsid w:val="006C7B4D"/>
    <w:rsid w:val="006D0C58"/>
    <w:rsid w:val="006D22A8"/>
    <w:rsid w:val="006D2AE7"/>
    <w:rsid w:val="006D2E90"/>
    <w:rsid w:val="006D508E"/>
    <w:rsid w:val="006D52EF"/>
    <w:rsid w:val="006D583A"/>
    <w:rsid w:val="006D5BBE"/>
    <w:rsid w:val="006D6164"/>
    <w:rsid w:val="006D7015"/>
    <w:rsid w:val="006D788A"/>
    <w:rsid w:val="006E15FE"/>
    <w:rsid w:val="006E213F"/>
    <w:rsid w:val="006E2518"/>
    <w:rsid w:val="006E2B4F"/>
    <w:rsid w:val="006E3327"/>
    <w:rsid w:val="006E4F5B"/>
    <w:rsid w:val="006E50DF"/>
    <w:rsid w:val="006E56EA"/>
    <w:rsid w:val="006E5A84"/>
    <w:rsid w:val="006E6BB9"/>
    <w:rsid w:val="006E7C3B"/>
    <w:rsid w:val="006F109D"/>
    <w:rsid w:val="006F31DD"/>
    <w:rsid w:val="006F3595"/>
    <w:rsid w:val="006F4578"/>
    <w:rsid w:val="006F4AF5"/>
    <w:rsid w:val="006F4C8B"/>
    <w:rsid w:val="006F6340"/>
    <w:rsid w:val="006F704C"/>
    <w:rsid w:val="006F7937"/>
    <w:rsid w:val="006F796F"/>
    <w:rsid w:val="00700AD9"/>
    <w:rsid w:val="0070212E"/>
    <w:rsid w:val="007035BD"/>
    <w:rsid w:val="00706AC9"/>
    <w:rsid w:val="00707AE3"/>
    <w:rsid w:val="00707F06"/>
    <w:rsid w:val="00711171"/>
    <w:rsid w:val="00711D8E"/>
    <w:rsid w:val="0071210E"/>
    <w:rsid w:val="00712C9A"/>
    <w:rsid w:val="007144C8"/>
    <w:rsid w:val="00714EC2"/>
    <w:rsid w:val="00717AFC"/>
    <w:rsid w:val="00720EE8"/>
    <w:rsid w:val="0072318B"/>
    <w:rsid w:val="00723308"/>
    <w:rsid w:val="00724CA6"/>
    <w:rsid w:val="0072512B"/>
    <w:rsid w:val="00725E4C"/>
    <w:rsid w:val="00726155"/>
    <w:rsid w:val="00726B9D"/>
    <w:rsid w:val="00727B2D"/>
    <w:rsid w:val="00730AB8"/>
    <w:rsid w:val="007318FA"/>
    <w:rsid w:val="00731EC6"/>
    <w:rsid w:val="00733C33"/>
    <w:rsid w:val="00733E28"/>
    <w:rsid w:val="00734C21"/>
    <w:rsid w:val="00735F42"/>
    <w:rsid w:val="00736699"/>
    <w:rsid w:val="00740359"/>
    <w:rsid w:val="0074197E"/>
    <w:rsid w:val="0074245B"/>
    <w:rsid w:val="0074271F"/>
    <w:rsid w:val="00742F3A"/>
    <w:rsid w:val="00743D92"/>
    <w:rsid w:val="00745C85"/>
    <w:rsid w:val="00746113"/>
    <w:rsid w:val="00750665"/>
    <w:rsid w:val="00753204"/>
    <w:rsid w:val="00753B97"/>
    <w:rsid w:val="007565C6"/>
    <w:rsid w:val="007600DC"/>
    <w:rsid w:val="00761962"/>
    <w:rsid w:val="007625C0"/>
    <w:rsid w:val="00763AFC"/>
    <w:rsid w:val="00763B4E"/>
    <w:rsid w:val="00766566"/>
    <w:rsid w:val="007668E6"/>
    <w:rsid w:val="00772E01"/>
    <w:rsid w:val="00776458"/>
    <w:rsid w:val="00777DDF"/>
    <w:rsid w:val="00780D60"/>
    <w:rsid w:val="00781CA5"/>
    <w:rsid w:val="0078271A"/>
    <w:rsid w:val="00782A55"/>
    <w:rsid w:val="00783F98"/>
    <w:rsid w:val="00784307"/>
    <w:rsid w:val="00785724"/>
    <w:rsid w:val="00785D4A"/>
    <w:rsid w:val="007865FB"/>
    <w:rsid w:val="007866E6"/>
    <w:rsid w:val="00791096"/>
    <w:rsid w:val="00792350"/>
    <w:rsid w:val="0079348A"/>
    <w:rsid w:val="00793C8D"/>
    <w:rsid w:val="0079629E"/>
    <w:rsid w:val="00796D4F"/>
    <w:rsid w:val="0079723C"/>
    <w:rsid w:val="007A012F"/>
    <w:rsid w:val="007A13FD"/>
    <w:rsid w:val="007A14A9"/>
    <w:rsid w:val="007A5EC4"/>
    <w:rsid w:val="007B0073"/>
    <w:rsid w:val="007B1181"/>
    <w:rsid w:val="007B28D6"/>
    <w:rsid w:val="007B39DC"/>
    <w:rsid w:val="007B5135"/>
    <w:rsid w:val="007B52A6"/>
    <w:rsid w:val="007B530F"/>
    <w:rsid w:val="007B6108"/>
    <w:rsid w:val="007B6353"/>
    <w:rsid w:val="007B63A0"/>
    <w:rsid w:val="007B7569"/>
    <w:rsid w:val="007B7C04"/>
    <w:rsid w:val="007C0431"/>
    <w:rsid w:val="007C0B26"/>
    <w:rsid w:val="007C0F35"/>
    <w:rsid w:val="007C29E0"/>
    <w:rsid w:val="007C411C"/>
    <w:rsid w:val="007C48F7"/>
    <w:rsid w:val="007C4D97"/>
    <w:rsid w:val="007C5D5F"/>
    <w:rsid w:val="007C5E90"/>
    <w:rsid w:val="007C6CAA"/>
    <w:rsid w:val="007D0950"/>
    <w:rsid w:val="007D10D2"/>
    <w:rsid w:val="007D2296"/>
    <w:rsid w:val="007D23C5"/>
    <w:rsid w:val="007D322F"/>
    <w:rsid w:val="007D38F0"/>
    <w:rsid w:val="007D5D19"/>
    <w:rsid w:val="007E1AEA"/>
    <w:rsid w:val="007E20C4"/>
    <w:rsid w:val="007E2182"/>
    <w:rsid w:val="007E4029"/>
    <w:rsid w:val="007E5829"/>
    <w:rsid w:val="007E627D"/>
    <w:rsid w:val="007F12BB"/>
    <w:rsid w:val="007F1DA6"/>
    <w:rsid w:val="007F1E8A"/>
    <w:rsid w:val="007F4464"/>
    <w:rsid w:val="007F5686"/>
    <w:rsid w:val="007F573D"/>
    <w:rsid w:val="007F5ECF"/>
    <w:rsid w:val="007F6355"/>
    <w:rsid w:val="007F6AF4"/>
    <w:rsid w:val="007F7A0C"/>
    <w:rsid w:val="00800E75"/>
    <w:rsid w:val="00801122"/>
    <w:rsid w:val="00801568"/>
    <w:rsid w:val="00801629"/>
    <w:rsid w:val="00803EB9"/>
    <w:rsid w:val="00804326"/>
    <w:rsid w:val="00804B4D"/>
    <w:rsid w:val="008065D6"/>
    <w:rsid w:val="00810EA5"/>
    <w:rsid w:val="008117CB"/>
    <w:rsid w:val="00811921"/>
    <w:rsid w:val="00812F30"/>
    <w:rsid w:val="00814816"/>
    <w:rsid w:val="00816613"/>
    <w:rsid w:val="00822494"/>
    <w:rsid w:val="008239B7"/>
    <w:rsid w:val="00824631"/>
    <w:rsid w:val="0082687F"/>
    <w:rsid w:val="00830A0D"/>
    <w:rsid w:val="008337D1"/>
    <w:rsid w:val="008346A9"/>
    <w:rsid w:val="00835847"/>
    <w:rsid w:val="0083742F"/>
    <w:rsid w:val="00837E7F"/>
    <w:rsid w:val="008402FE"/>
    <w:rsid w:val="00840FE2"/>
    <w:rsid w:val="00841048"/>
    <w:rsid w:val="008414B7"/>
    <w:rsid w:val="008415C3"/>
    <w:rsid w:val="008415CE"/>
    <w:rsid w:val="00841A48"/>
    <w:rsid w:val="00841A8A"/>
    <w:rsid w:val="00841DB5"/>
    <w:rsid w:val="008423D2"/>
    <w:rsid w:val="00842C2B"/>
    <w:rsid w:val="00845A0B"/>
    <w:rsid w:val="00846740"/>
    <w:rsid w:val="00847631"/>
    <w:rsid w:val="0085159F"/>
    <w:rsid w:val="00855EC3"/>
    <w:rsid w:val="00856FA6"/>
    <w:rsid w:val="0086102D"/>
    <w:rsid w:val="00861337"/>
    <w:rsid w:val="00861DF9"/>
    <w:rsid w:val="0086464C"/>
    <w:rsid w:val="0086479F"/>
    <w:rsid w:val="0086487F"/>
    <w:rsid w:val="00864919"/>
    <w:rsid w:val="00864EA5"/>
    <w:rsid w:val="0086598F"/>
    <w:rsid w:val="00865C28"/>
    <w:rsid w:val="008706B7"/>
    <w:rsid w:val="00870BE2"/>
    <w:rsid w:val="00873732"/>
    <w:rsid w:val="0087504B"/>
    <w:rsid w:val="0087650C"/>
    <w:rsid w:val="0087768A"/>
    <w:rsid w:val="00880AD4"/>
    <w:rsid w:val="00880FFD"/>
    <w:rsid w:val="0088206C"/>
    <w:rsid w:val="00882BDB"/>
    <w:rsid w:val="00882DDA"/>
    <w:rsid w:val="00883154"/>
    <w:rsid w:val="00883E2C"/>
    <w:rsid w:val="00884827"/>
    <w:rsid w:val="008852C4"/>
    <w:rsid w:val="00885474"/>
    <w:rsid w:val="00887205"/>
    <w:rsid w:val="008907ED"/>
    <w:rsid w:val="00890993"/>
    <w:rsid w:val="00890F55"/>
    <w:rsid w:val="00891193"/>
    <w:rsid w:val="0089241A"/>
    <w:rsid w:val="008926C3"/>
    <w:rsid w:val="00893647"/>
    <w:rsid w:val="00895B65"/>
    <w:rsid w:val="008960EF"/>
    <w:rsid w:val="00897DC2"/>
    <w:rsid w:val="008A114C"/>
    <w:rsid w:val="008A1CEB"/>
    <w:rsid w:val="008A1E6F"/>
    <w:rsid w:val="008A3F0B"/>
    <w:rsid w:val="008A40CB"/>
    <w:rsid w:val="008B06A1"/>
    <w:rsid w:val="008B1751"/>
    <w:rsid w:val="008B18CB"/>
    <w:rsid w:val="008B2AB6"/>
    <w:rsid w:val="008B4265"/>
    <w:rsid w:val="008B4D5A"/>
    <w:rsid w:val="008B51F2"/>
    <w:rsid w:val="008B5A5C"/>
    <w:rsid w:val="008B5B74"/>
    <w:rsid w:val="008B5E74"/>
    <w:rsid w:val="008B6EC0"/>
    <w:rsid w:val="008B77AC"/>
    <w:rsid w:val="008C0127"/>
    <w:rsid w:val="008C06D4"/>
    <w:rsid w:val="008C160F"/>
    <w:rsid w:val="008C36D7"/>
    <w:rsid w:val="008C6D27"/>
    <w:rsid w:val="008C7536"/>
    <w:rsid w:val="008C7A5C"/>
    <w:rsid w:val="008D0CB7"/>
    <w:rsid w:val="008D2207"/>
    <w:rsid w:val="008D3782"/>
    <w:rsid w:val="008D4479"/>
    <w:rsid w:val="008D5F8D"/>
    <w:rsid w:val="008D6D89"/>
    <w:rsid w:val="008D7B52"/>
    <w:rsid w:val="008D7E13"/>
    <w:rsid w:val="008E286F"/>
    <w:rsid w:val="008E4EFB"/>
    <w:rsid w:val="008E59BE"/>
    <w:rsid w:val="008E5C2D"/>
    <w:rsid w:val="008E7FE1"/>
    <w:rsid w:val="008F1384"/>
    <w:rsid w:val="008F2BA2"/>
    <w:rsid w:val="008F35FA"/>
    <w:rsid w:val="008F3C19"/>
    <w:rsid w:val="008F40BE"/>
    <w:rsid w:val="008F70D1"/>
    <w:rsid w:val="00900C59"/>
    <w:rsid w:val="009010C0"/>
    <w:rsid w:val="009022F0"/>
    <w:rsid w:val="009023B7"/>
    <w:rsid w:val="00903565"/>
    <w:rsid w:val="00903C75"/>
    <w:rsid w:val="0090516D"/>
    <w:rsid w:val="0090772B"/>
    <w:rsid w:val="00910FB4"/>
    <w:rsid w:val="009118B5"/>
    <w:rsid w:val="00914B5D"/>
    <w:rsid w:val="00914FC2"/>
    <w:rsid w:val="009207C0"/>
    <w:rsid w:val="00922D1F"/>
    <w:rsid w:val="00922E18"/>
    <w:rsid w:val="0092385A"/>
    <w:rsid w:val="00924B8D"/>
    <w:rsid w:val="00924D7B"/>
    <w:rsid w:val="00924E7D"/>
    <w:rsid w:val="00925B5C"/>
    <w:rsid w:val="00927D1A"/>
    <w:rsid w:val="00927DEE"/>
    <w:rsid w:val="009312FA"/>
    <w:rsid w:val="00932829"/>
    <w:rsid w:val="00932A97"/>
    <w:rsid w:val="00933BAA"/>
    <w:rsid w:val="00935902"/>
    <w:rsid w:val="00935AEE"/>
    <w:rsid w:val="0093627D"/>
    <w:rsid w:val="009373AA"/>
    <w:rsid w:val="009416E8"/>
    <w:rsid w:val="009459EE"/>
    <w:rsid w:val="00945DB7"/>
    <w:rsid w:val="00946131"/>
    <w:rsid w:val="009470D7"/>
    <w:rsid w:val="009474DE"/>
    <w:rsid w:val="00947BA2"/>
    <w:rsid w:val="00947C98"/>
    <w:rsid w:val="00952120"/>
    <w:rsid w:val="00952CE5"/>
    <w:rsid w:val="00952DF1"/>
    <w:rsid w:val="009536C6"/>
    <w:rsid w:val="00953819"/>
    <w:rsid w:val="00956435"/>
    <w:rsid w:val="00957266"/>
    <w:rsid w:val="00960586"/>
    <w:rsid w:val="00960898"/>
    <w:rsid w:val="00960D04"/>
    <w:rsid w:val="00963416"/>
    <w:rsid w:val="00964197"/>
    <w:rsid w:val="00964523"/>
    <w:rsid w:val="00966BEC"/>
    <w:rsid w:val="00967121"/>
    <w:rsid w:val="00972675"/>
    <w:rsid w:val="00972E0C"/>
    <w:rsid w:val="00973139"/>
    <w:rsid w:val="00973DE1"/>
    <w:rsid w:val="00973F48"/>
    <w:rsid w:val="0097439B"/>
    <w:rsid w:val="00974A73"/>
    <w:rsid w:val="0097528F"/>
    <w:rsid w:val="00975899"/>
    <w:rsid w:val="00975BCA"/>
    <w:rsid w:val="00976BB9"/>
    <w:rsid w:val="009778BD"/>
    <w:rsid w:val="00977B68"/>
    <w:rsid w:val="009803B3"/>
    <w:rsid w:val="0098251B"/>
    <w:rsid w:val="00982EC0"/>
    <w:rsid w:val="00982EC9"/>
    <w:rsid w:val="009831AE"/>
    <w:rsid w:val="0098656C"/>
    <w:rsid w:val="00987870"/>
    <w:rsid w:val="009906FF"/>
    <w:rsid w:val="00990C61"/>
    <w:rsid w:val="00992898"/>
    <w:rsid w:val="00993063"/>
    <w:rsid w:val="00996C1C"/>
    <w:rsid w:val="00996D3F"/>
    <w:rsid w:val="00997DF8"/>
    <w:rsid w:val="009A0402"/>
    <w:rsid w:val="009A09EE"/>
    <w:rsid w:val="009A5E45"/>
    <w:rsid w:val="009A618C"/>
    <w:rsid w:val="009A761A"/>
    <w:rsid w:val="009B0763"/>
    <w:rsid w:val="009B0909"/>
    <w:rsid w:val="009B12C4"/>
    <w:rsid w:val="009B24D4"/>
    <w:rsid w:val="009B3DB2"/>
    <w:rsid w:val="009B5958"/>
    <w:rsid w:val="009B5A8D"/>
    <w:rsid w:val="009B5AA9"/>
    <w:rsid w:val="009B6679"/>
    <w:rsid w:val="009B7755"/>
    <w:rsid w:val="009C04F8"/>
    <w:rsid w:val="009C0721"/>
    <w:rsid w:val="009C0965"/>
    <w:rsid w:val="009C0B84"/>
    <w:rsid w:val="009C0C18"/>
    <w:rsid w:val="009C1C9C"/>
    <w:rsid w:val="009C2454"/>
    <w:rsid w:val="009C2A2D"/>
    <w:rsid w:val="009C3856"/>
    <w:rsid w:val="009C41EC"/>
    <w:rsid w:val="009C504A"/>
    <w:rsid w:val="009C7185"/>
    <w:rsid w:val="009C7ED2"/>
    <w:rsid w:val="009D0878"/>
    <w:rsid w:val="009D0EB2"/>
    <w:rsid w:val="009D1506"/>
    <w:rsid w:val="009D429B"/>
    <w:rsid w:val="009D6347"/>
    <w:rsid w:val="009D79C5"/>
    <w:rsid w:val="009E1619"/>
    <w:rsid w:val="009E266E"/>
    <w:rsid w:val="009E2FF2"/>
    <w:rsid w:val="009E52AC"/>
    <w:rsid w:val="009E5AAE"/>
    <w:rsid w:val="009E60BA"/>
    <w:rsid w:val="009F0668"/>
    <w:rsid w:val="009F0AA8"/>
    <w:rsid w:val="009F1130"/>
    <w:rsid w:val="009F13B2"/>
    <w:rsid w:val="009F22E5"/>
    <w:rsid w:val="009F2AAC"/>
    <w:rsid w:val="009F5235"/>
    <w:rsid w:val="009F6673"/>
    <w:rsid w:val="009F738C"/>
    <w:rsid w:val="009F77A0"/>
    <w:rsid w:val="009F7A01"/>
    <w:rsid w:val="00A008B1"/>
    <w:rsid w:val="00A030BC"/>
    <w:rsid w:val="00A03391"/>
    <w:rsid w:val="00A035C6"/>
    <w:rsid w:val="00A035F6"/>
    <w:rsid w:val="00A04023"/>
    <w:rsid w:val="00A052C3"/>
    <w:rsid w:val="00A06CB2"/>
    <w:rsid w:val="00A10E70"/>
    <w:rsid w:val="00A111C2"/>
    <w:rsid w:val="00A115A0"/>
    <w:rsid w:val="00A12824"/>
    <w:rsid w:val="00A15D66"/>
    <w:rsid w:val="00A1694D"/>
    <w:rsid w:val="00A17C39"/>
    <w:rsid w:val="00A20B77"/>
    <w:rsid w:val="00A20C6C"/>
    <w:rsid w:val="00A20D73"/>
    <w:rsid w:val="00A21D74"/>
    <w:rsid w:val="00A221DD"/>
    <w:rsid w:val="00A22A43"/>
    <w:rsid w:val="00A23966"/>
    <w:rsid w:val="00A23B29"/>
    <w:rsid w:val="00A23F6F"/>
    <w:rsid w:val="00A24686"/>
    <w:rsid w:val="00A25C30"/>
    <w:rsid w:val="00A26253"/>
    <w:rsid w:val="00A30DB0"/>
    <w:rsid w:val="00A32D46"/>
    <w:rsid w:val="00A33D18"/>
    <w:rsid w:val="00A344EB"/>
    <w:rsid w:val="00A357AE"/>
    <w:rsid w:val="00A36740"/>
    <w:rsid w:val="00A37AD0"/>
    <w:rsid w:val="00A37CC9"/>
    <w:rsid w:val="00A40710"/>
    <w:rsid w:val="00A40FF4"/>
    <w:rsid w:val="00A42083"/>
    <w:rsid w:val="00A42969"/>
    <w:rsid w:val="00A4462B"/>
    <w:rsid w:val="00A44B4D"/>
    <w:rsid w:val="00A46054"/>
    <w:rsid w:val="00A476BA"/>
    <w:rsid w:val="00A50511"/>
    <w:rsid w:val="00A50596"/>
    <w:rsid w:val="00A51708"/>
    <w:rsid w:val="00A51740"/>
    <w:rsid w:val="00A52206"/>
    <w:rsid w:val="00A53CEC"/>
    <w:rsid w:val="00A54517"/>
    <w:rsid w:val="00A5455A"/>
    <w:rsid w:val="00A56E7B"/>
    <w:rsid w:val="00A60DC5"/>
    <w:rsid w:val="00A6199F"/>
    <w:rsid w:val="00A62A01"/>
    <w:rsid w:val="00A648BA"/>
    <w:rsid w:val="00A64EA0"/>
    <w:rsid w:val="00A65B6B"/>
    <w:rsid w:val="00A6734E"/>
    <w:rsid w:val="00A7275A"/>
    <w:rsid w:val="00A73A37"/>
    <w:rsid w:val="00A73EF3"/>
    <w:rsid w:val="00A75204"/>
    <w:rsid w:val="00A8063D"/>
    <w:rsid w:val="00A83C5A"/>
    <w:rsid w:val="00A84177"/>
    <w:rsid w:val="00A84A00"/>
    <w:rsid w:val="00A867BF"/>
    <w:rsid w:val="00A8697F"/>
    <w:rsid w:val="00A916C2"/>
    <w:rsid w:val="00A91A3B"/>
    <w:rsid w:val="00A92A97"/>
    <w:rsid w:val="00A94184"/>
    <w:rsid w:val="00A9426D"/>
    <w:rsid w:val="00A957B4"/>
    <w:rsid w:val="00A958C3"/>
    <w:rsid w:val="00A95C8D"/>
    <w:rsid w:val="00A969F3"/>
    <w:rsid w:val="00AA09A2"/>
    <w:rsid w:val="00AA119A"/>
    <w:rsid w:val="00AA1BB3"/>
    <w:rsid w:val="00AA2A9D"/>
    <w:rsid w:val="00AA40E8"/>
    <w:rsid w:val="00AA4F27"/>
    <w:rsid w:val="00AA6010"/>
    <w:rsid w:val="00AA627C"/>
    <w:rsid w:val="00AA7AFC"/>
    <w:rsid w:val="00AA7FF1"/>
    <w:rsid w:val="00AB11C0"/>
    <w:rsid w:val="00AB25E1"/>
    <w:rsid w:val="00AB3FAE"/>
    <w:rsid w:val="00AB4737"/>
    <w:rsid w:val="00AB64D6"/>
    <w:rsid w:val="00AB6AE5"/>
    <w:rsid w:val="00AB6DE8"/>
    <w:rsid w:val="00AC2452"/>
    <w:rsid w:val="00AC426F"/>
    <w:rsid w:val="00AC4729"/>
    <w:rsid w:val="00AC5BC9"/>
    <w:rsid w:val="00AC620D"/>
    <w:rsid w:val="00AC63B5"/>
    <w:rsid w:val="00AC7497"/>
    <w:rsid w:val="00AC7915"/>
    <w:rsid w:val="00AD0477"/>
    <w:rsid w:val="00AD3294"/>
    <w:rsid w:val="00AD401A"/>
    <w:rsid w:val="00AD58FC"/>
    <w:rsid w:val="00AD5F0C"/>
    <w:rsid w:val="00AD622C"/>
    <w:rsid w:val="00AD6617"/>
    <w:rsid w:val="00AD6D18"/>
    <w:rsid w:val="00AD6D58"/>
    <w:rsid w:val="00AD79D0"/>
    <w:rsid w:val="00AD7A47"/>
    <w:rsid w:val="00AE2528"/>
    <w:rsid w:val="00AE4D13"/>
    <w:rsid w:val="00AE60E6"/>
    <w:rsid w:val="00AE6E19"/>
    <w:rsid w:val="00AE7FDE"/>
    <w:rsid w:val="00AF1370"/>
    <w:rsid w:val="00AF1D14"/>
    <w:rsid w:val="00AF216E"/>
    <w:rsid w:val="00AF2C06"/>
    <w:rsid w:val="00AF6321"/>
    <w:rsid w:val="00AF6730"/>
    <w:rsid w:val="00B025C7"/>
    <w:rsid w:val="00B02ACF"/>
    <w:rsid w:val="00B03092"/>
    <w:rsid w:val="00B061BE"/>
    <w:rsid w:val="00B06A5C"/>
    <w:rsid w:val="00B074B6"/>
    <w:rsid w:val="00B11279"/>
    <w:rsid w:val="00B129AC"/>
    <w:rsid w:val="00B13A4E"/>
    <w:rsid w:val="00B15EA6"/>
    <w:rsid w:val="00B167DF"/>
    <w:rsid w:val="00B1753F"/>
    <w:rsid w:val="00B2021E"/>
    <w:rsid w:val="00B2319C"/>
    <w:rsid w:val="00B23D5B"/>
    <w:rsid w:val="00B243A8"/>
    <w:rsid w:val="00B249E5"/>
    <w:rsid w:val="00B2760F"/>
    <w:rsid w:val="00B32157"/>
    <w:rsid w:val="00B32E78"/>
    <w:rsid w:val="00B37F03"/>
    <w:rsid w:val="00B4090C"/>
    <w:rsid w:val="00B42B4F"/>
    <w:rsid w:val="00B4372F"/>
    <w:rsid w:val="00B43910"/>
    <w:rsid w:val="00B43BB4"/>
    <w:rsid w:val="00B43C2F"/>
    <w:rsid w:val="00B43D3E"/>
    <w:rsid w:val="00B44B75"/>
    <w:rsid w:val="00B46E30"/>
    <w:rsid w:val="00B47376"/>
    <w:rsid w:val="00B50244"/>
    <w:rsid w:val="00B50DB4"/>
    <w:rsid w:val="00B51E05"/>
    <w:rsid w:val="00B51F11"/>
    <w:rsid w:val="00B51F1B"/>
    <w:rsid w:val="00B5339B"/>
    <w:rsid w:val="00B5352F"/>
    <w:rsid w:val="00B53865"/>
    <w:rsid w:val="00B54DA5"/>
    <w:rsid w:val="00B56238"/>
    <w:rsid w:val="00B56AE7"/>
    <w:rsid w:val="00B5784B"/>
    <w:rsid w:val="00B60C8F"/>
    <w:rsid w:val="00B610ED"/>
    <w:rsid w:val="00B61DC5"/>
    <w:rsid w:val="00B62644"/>
    <w:rsid w:val="00B637AE"/>
    <w:rsid w:val="00B63B65"/>
    <w:rsid w:val="00B6454F"/>
    <w:rsid w:val="00B649E5"/>
    <w:rsid w:val="00B64E26"/>
    <w:rsid w:val="00B65D84"/>
    <w:rsid w:val="00B67FD1"/>
    <w:rsid w:val="00B705ED"/>
    <w:rsid w:val="00B71DAB"/>
    <w:rsid w:val="00B76439"/>
    <w:rsid w:val="00B76A88"/>
    <w:rsid w:val="00B76DC0"/>
    <w:rsid w:val="00B7708E"/>
    <w:rsid w:val="00B823F0"/>
    <w:rsid w:val="00B8310A"/>
    <w:rsid w:val="00B865FC"/>
    <w:rsid w:val="00B904F6"/>
    <w:rsid w:val="00B91070"/>
    <w:rsid w:val="00B91237"/>
    <w:rsid w:val="00B9237C"/>
    <w:rsid w:val="00B9376A"/>
    <w:rsid w:val="00B93CAA"/>
    <w:rsid w:val="00B94492"/>
    <w:rsid w:val="00B95ACE"/>
    <w:rsid w:val="00B96EDA"/>
    <w:rsid w:val="00BA0822"/>
    <w:rsid w:val="00BA413A"/>
    <w:rsid w:val="00BA4BA1"/>
    <w:rsid w:val="00BA5FD1"/>
    <w:rsid w:val="00BA609E"/>
    <w:rsid w:val="00BA69A8"/>
    <w:rsid w:val="00BA6F41"/>
    <w:rsid w:val="00BA6F7E"/>
    <w:rsid w:val="00BB1FAA"/>
    <w:rsid w:val="00BB2551"/>
    <w:rsid w:val="00BB3EFA"/>
    <w:rsid w:val="00BC0EB3"/>
    <w:rsid w:val="00BC5604"/>
    <w:rsid w:val="00BD00F5"/>
    <w:rsid w:val="00BD267F"/>
    <w:rsid w:val="00BD27D8"/>
    <w:rsid w:val="00BD3399"/>
    <w:rsid w:val="00BD350E"/>
    <w:rsid w:val="00BD6B40"/>
    <w:rsid w:val="00BD70D0"/>
    <w:rsid w:val="00BD7450"/>
    <w:rsid w:val="00BD74D7"/>
    <w:rsid w:val="00BD7F4D"/>
    <w:rsid w:val="00BD7F7C"/>
    <w:rsid w:val="00BE05C9"/>
    <w:rsid w:val="00BE085B"/>
    <w:rsid w:val="00BE0D42"/>
    <w:rsid w:val="00BE10C1"/>
    <w:rsid w:val="00BE1122"/>
    <w:rsid w:val="00BE1E68"/>
    <w:rsid w:val="00BE2AD4"/>
    <w:rsid w:val="00BE3484"/>
    <w:rsid w:val="00BE4560"/>
    <w:rsid w:val="00BE49C6"/>
    <w:rsid w:val="00BE4C8F"/>
    <w:rsid w:val="00BE6C71"/>
    <w:rsid w:val="00BF1242"/>
    <w:rsid w:val="00BF48CA"/>
    <w:rsid w:val="00BF5CDA"/>
    <w:rsid w:val="00BF601B"/>
    <w:rsid w:val="00BF7DD7"/>
    <w:rsid w:val="00C03184"/>
    <w:rsid w:val="00C035DD"/>
    <w:rsid w:val="00C04E73"/>
    <w:rsid w:val="00C05959"/>
    <w:rsid w:val="00C06624"/>
    <w:rsid w:val="00C10AF5"/>
    <w:rsid w:val="00C11A4C"/>
    <w:rsid w:val="00C11B20"/>
    <w:rsid w:val="00C12023"/>
    <w:rsid w:val="00C124FA"/>
    <w:rsid w:val="00C14EF2"/>
    <w:rsid w:val="00C150C8"/>
    <w:rsid w:val="00C1532A"/>
    <w:rsid w:val="00C160B3"/>
    <w:rsid w:val="00C1666A"/>
    <w:rsid w:val="00C1687E"/>
    <w:rsid w:val="00C171AB"/>
    <w:rsid w:val="00C17EB3"/>
    <w:rsid w:val="00C201CD"/>
    <w:rsid w:val="00C208D8"/>
    <w:rsid w:val="00C20EE6"/>
    <w:rsid w:val="00C21870"/>
    <w:rsid w:val="00C232B8"/>
    <w:rsid w:val="00C2407C"/>
    <w:rsid w:val="00C24880"/>
    <w:rsid w:val="00C24CEE"/>
    <w:rsid w:val="00C26988"/>
    <w:rsid w:val="00C27A57"/>
    <w:rsid w:val="00C30B63"/>
    <w:rsid w:val="00C32185"/>
    <w:rsid w:val="00C33715"/>
    <w:rsid w:val="00C340C8"/>
    <w:rsid w:val="00C343FB"/>
    <w:rsid w:val="00C3510F"/>
    <w:rsid w:val="00C35C8C"/>
    <w:rsid w:val="00C3714E"/>
    <w:rsid w:val="00C37BB4"/>
    <w:rsid w:val="00C40F2A"/>
    <w:rsid w:val="00C435B7"/>
    <w:rsid w:val="00C43FBB"/>
    <w:rsid w:val="00C45987"/>
    <w:rsid w:val="00C45DAC"/>
    <w:rsid w:val="00C47184"/>
    <w:rsid w:val="00C47FF1"/>
    <w:rsid w:val="00C5219B"/>
    <w:rsid w:val="00C52E91"/>
    <w:rsid w:val="00C53362"/>
    <w:rsid w:val="00C54840"/>
    <w:rsid w:val="00C563B3"/>
    <w:rsid w:val="00C57480"/>
    <w:rsid w:val="00C6113E"/>
    <w:rsid w:val="00C6340B"/>
    <w:rsid w:val="00C64022"/>
    <w:rsid w:val="00C64F6A"/>
    <w:rsid w:val="00C6565B"/>
    <w:rsid w:val="00C70D83"/>
    <w:rsid w:val="00C73678"/>
    <w:rsid w:val="00C73740"/>
    <w:rsid w:val="00C73BE4"/>
    <w:rsid w:val="00C74E91"/>
    <w:rsid w:val="00C77B0D"/>
    <w:rsid w:val="00C80A65"/>
    <w:rsid w:val="00C823EF"/>
    <w:rsid w:val="00C8269C"/>
    <w:rsid w:val="00C83EE2"/>
    <w:rsid w:val="00C85E1E"/>
    <w:rsid w:val="00C86220"/>
    <w:rsid w:val="00C8696A"/>
    <w:rsid w:val="00C86D2D"/>
    <w:rsid w:val="00C94C79"/>
    <w:rsid w:val="00C94D08"/>
    <w:rsid w:val="00C95364"/>
    <w:rsid w:val="00C95EEF"/>
    <w:rsid w:val="00C96CFB"/>
    <w:rsid w:val="00CA002F"/>
    <w:rsid w:val="00CA121F"/>
    <w:rsid w:val="00CA2521"/>
    <w:rsid w:val="00CA276A"/>
    <w:rsid w:val="00CA2DA3"/>
    <w:rsid w:val="00CA3A1A"/>
    <w:rsid w:val="00CA4368"/>
    <w:rsid w:val="00CA4BC5"/>
    <w:rsid w:val="00CA566B"/>
    <w:rsid w:val="00CA7DE5"/>
    <w:rsid w:val="00CB04E3"/>
    <w:rsid w:val="00CB173E"/>
    <w:rsid w:val="00CB190F"/>
    <w:rsid w:val="00CB2208"/>
    <w:rsid w:val="00CB43DA"/>
    <w:rsid w:val="00CB479E"/>
    <w:rsid w:val="00CB6775"/>
    <w:rsid w:val="00CB695D"/>
    <w:rsid w:val="00CC13FE"/>
    <w:rsid w:val="00CC2CDC"/>
    <w:rsid w:val="00CC417D"/>
    <w:rsid w:val="00CC5479"/>
    <w:rsid w:val="00CC6A52"/>
    <w:rsid w:val="00CD0E38"/>
    <w:rsid w:val="00CD1246"/>
    <w:rsid w:val="00CD12F5"/>
    <w:rsid w:val="00CD2713"/>
    <w:rsid w:val="00CD3926"/>
    <w:rsid w:val="00CD397D"/>
    <w:rsid w:val="00CD5B7D"/>
    <w:rsid w:val="00CE03C4"/>
    <w:rsid w:val="00CE4A7C"/>
    <w:rsid w:val="00CE5C79"/>
    <w:rsid w:val="00CE723C"/>
    <w:rsid w:val="00CE7613"/>
    <w:rsid w:val="00CF05C2"/>
    <w:rsid w:val="00CF1AF9"/>
    <w:rsid w:val="00CF2ADA"/>
    <w:rsid w:val="00CF560B"/>
    <w:rsid w:val="00CF58E2"/>
    <w:rsid w:val="00CF75B8"/>
    <w:rsid w:val="00CF7C54"/>
    <w:rsid w:val="00D00A2F"/>
    <w:rsid w:val="00D0261F"/>
    <w:rsid w:val="00D029D6"/>
    <w:rsid w:val="00D07945"/>
    <w:rsid w:val="00D1086B"/>
    <w:rsid w:val="00D12AC8"/>
    <w:rsid w:val="00D12E2D"/>
    <w:rsid w:val="00D131E2"/>
    <w:rsid w:val="00D1514F"/>
    <w:rsid w:val="00D1641A"/>
    <w:rsid w:val="00D176B8"/>
    <w:rsid w:val="00D17904"/>
    <w:rsid w:val="00D17B9E"/>
    <w:rsid w:val="00D24BD9"/>
    <w:rsid w:val="00D24C6B"/>
    <w:rsid w:val="00D24FD0"/>
    <w:rsid w:val="00D258DB"/>
    <w:rsid w:val="00D25A7C"/>
    <w:rsid w:val="00D26058"/>
    <w:rsid w:val="00D2689A"/>
    <w:rsid w:val="00D26E82"/>
    <w:rsid w:val="00D2717B"/>
    <w:rsid w:val="00D32151"/>
    <w:rsid w:val="00D332C8"/>
    <w:rsid w:val="00D337F6"/>
    <w:rsid w:val="00D34536"/>
    <w:rsid w:val="00D3553B"/>
    <w:rsid w:val="00D36299"/>
    <w:rsid w:val="00D37612"/>
    <w:rsid w:val="00D41291"/>
    <w:rsid w:val="00D41C7A"/>
    <w:rsid w:val="00D44939"/>
    <w:rsid w:val="00D46A27"/>
    <w:rsid w:val="00D479CD"/>
    <w:rsid w:val="00D52477"/>
    <w:rsid w:val="00D547B5"/>
    <w:rsid w:val="00D557F8"/>
    <w:rsid w:val="00D55A42"/>
    <w:rsid w:val="00D55D9E"/>
    <w:rsid w:val="00D56706"/>
    <w:rsid w:val="00D576E1"/>
    <w:rsid w:val="00D57F3C"/>
    <w:rsid w:val="00D6150A"/>
    <w:rsid w:val="00D61B68"/>
    <w:rsid w:val="00D648F8"/>
    <w:rsid w:val="00D65DC9"/>
    <w:rsid w:val="00D66020"/>
    <w:rsid w:val="00D70057"/>
    <w:rsid w:val="00D726FB"/>
    <w:rsid w:val="00D730B7"/>
    <w:rsid w:val="00D7337C"/>
    <w:rsid w:val="00D740DE"/>
    <w:rsid w:val="00D75AF1"/>
    <w:rsid w:val="00D76024"/>
    <w:rsid w:val="00D768C9"/>
    <w:rsid w:val="00D76F40"/>
    <w:rsid w:val="00D778E5"/>
    <w:rsid w:val="00D80836"/>
    <w:rsid w:val="00D810D0"/>
    <w:rsid w:val="00D840B6"/>
    <w:rsid w:val="00D85A2B"/>
    <w:rsid w:val="00D870BE"/>
    <w:rsid w:val="00D8775E"/>
    <w:rsid w:val="00D87EF2"/>
    <w:rsid w:val="00D90BB5"/>
    <w:rsid w:val="00D90BC5"/>
    <w:rsid w:val="00D90BE6"/>
    <w:rsid w:val="00D91606"/>
    <w:rsid w:val="00D91B4B"/>
    <w:rsid w:val="00D94491"/>
    <w:rsid w:val="00D945F3"/>
    <w:rsid w:val="00D96192"/>
    <w:rsid w:val="00D961DE"/>
    <w:rsid w:val="00D97508"/>
    <w:rsid w:val="00DA1A2F"/>
    <w:rsid w:val="00DA2ED2"/>
    <w:rsid w:val="00DA3548"/>
    <w:rsid w:val="00DA3658"/>
    <w:rsid w:val="00DA44AE"/>
    <w:rsid w:val="00DA4A72"/>
    <w:rsid w:val="00DA4C61"/>
    <w:rsid w:val="00DA6576"/>
    <w:rsid w:val="00DA682A"/>
    <w:rsid w:val="00DB09C5"/>
    <w:rsid w:val="00DB1FF4"/>
    <w:rsid w:val="00DB2CDB"/>
    <w:rsid w:val="00DB4AE3"/>
    <w:rsid w:val="00DB5024"/>
    <w:rsid w:val="00DB55F4"/>
    <w:rsid w:val="00DB634C"/>
    <w:rsid w:val="00DC03FE"/>
    <w:rsid w:val="00DC05C8"/>
    <w:rsid w:val="00DC1240"/>
    <w:rsid w:val="00DC13C6"/>
    <w:rsid w:val="00DC1F81"/>
    <w:rsid w:val="00DC2305"/>
    <w:rsid w:val="00DC42CA"/>
    <w:rsid w:val="00DC52AA"/>
    <w:rsid w:val="00DC55DC"/>
    <w:rsid w:val="00DC675C"/>
    <w:rsid w:val="00DD0622"/>
    <w:rsid w:val="00DD285C"/>
    <w:rsid w:val="00DD460B"/>
    <w:rsid w:val="00DD4A64"/>
    <w:rsid w:val="00DD67CA"/>
    <w:rsid w:val="00DD6B6B"/>
    <w:rsid w:val="00DD6F30"/>
    <w:rsid w:val="00DD7043"/>
    <w:rsid w:val="00DE33C8"/>
    <w:rsid w:val="00DE5D8E"/>
    <w:rsid w:val="00DE7F0D"/>
    <w:rsid w:val="00DF3676"/>
    <w:rsid w:val="00DF533F"/>
    <w:rsid w:val="00DF5354"/>
    <w:rsid w:val="00DF5FF9"/>
    <w:rsid w:val="00DF6CDD"/>
    <w:rsid w:val="00DF7AC7"/>
    <w:rsid w:val="00E00435"/>
    <w:rsid w:val="00E01EC8"/>
    <w:rsid w:val="00E04975"/>
    <w:rsid w:val="00E06562"/>
    <w:rsid w:val="00E065F4"/>
    <w:rsid w:val="00E1018C"/>
    <w:rsid w:val="00E11437"/>
    <w:rsid w:val="00E11F5D"/>
    <w:rsid w:val="00E12CBE"/>
    <w:rsid w:val="00E157BC"/>
    <w:rsid w:val="00E212B5"/>
    <w:rsid w:val="00E2255E"/>
    <w:rsid w:val="00E228B9"/>
    <w:rsid w:val="00E22DFF"/>
    <w:rsid w:val="00E231E7"/>
    <w:rsid w:val="00E25074"/>
    <w:rsid w:val="00E25483"/>
    <w:rsid w:val="00E255EE"/>
    <w:rsid w:val="00E268DE"/>
    <w:rsid w:val="00E3145F"/>
    <w:rsid w:val="00E321CF"/>
    <w:rsid w:val="00E3262A"/>
    <w:rsid w:val="00E329B1"/>
    <w:rsid w:val="00E33EAC"/>
    <w:rsid w:val="00E34F03"/>
    <w:rsid w:val="00E36E9A"/>
    <w:rsid w:val="00E3720A"/>
    <w:rsid w:val="00E41B66"/>
    <w:rsid w:val="00E41FE5"/>
    <w:rsid w:val="00E437AA"/>
    <w:rsid w:val="00E438FB"/>
    <w:rsid w:val="00E448B4"/>
    <w:rsid w:val="00E44F86"/>
    <w:rsid w:val="00E45F05"/>
    <w:rsid w:val="00E51349"/>
    <w:rsid w:val="00E528F7"/>
    <w:rsid w:val="00E53823"/>
    <w:rsid w:val="00E53D8B"/>
    <w:rsid w:val="00E5510E"/>
    <w:rsid w:val="00E55162"/>
    <w:rsid w:val="00E55674"/>
    <w:rsid w:val="00E55DD1"/>
    <w:rsid w:val="00E5750E"/>
    <w:rsid w:val="00E6071E"/>
    <w:rsid w:val="00E60767"/>
    <w:rsid w:val="00E62721"/>
    <w:rsid w:val="00E63299"/>
    <w:rsid w:val="00E6448B"/>
    <w:rsid w:val="00E66CA8"/>
    <w:rsid w:val="00E6772A"/>
    <w:rsid w:val="00E70A10"/>
    <w:rsid w:val="00E70A87"/>
    <w:rsid w:val="00E71B04"/>
    <w:rsid w:val="00E72431"/>
    <w:rsid w:val="00E73058"/>
    <w:rsid w:val="00E7356F"/>
    <w:rsid w:val="00E736F8"/>
    <w:rsid w:val="00E76A10"/>
    <w:rsid w:val="00E77C7F"/>
    <w:rsid w:val="00E82AB4"/>
    <w:rsid w:val="00E845C3"/>
    <w:rsid w:val="00E8514A"/>
    <w:rsid w:val="00E85520"/>
    <w:rsid w:val="00E858D7"/>
    <w:rsid w:val="00E85EEE"/>
    <w:rsid w:val="00E9052F"/>
    <w:rsid w:val="00E905CB"/>
    <w:rsid w:val="00E90CF0"/>
    <w:rsid w:val="00E91257"/>
    <w:rsid w:val="00E93B6C"/>
    <w:rsid w:val="00E9469F"/>
    <w:rsid w:val="00E950AD"/>
    <w:rsid w:val="00E95CC6"/>
    <w:rsid w:val="00E96016"/>
    <w:rsid w:val="00E97481"/>
    <w:rsid w:val="00E97D15"/>
    <w:rsid w:val="00EA369A"/>
    <w:rsid w:val="00EA39F9"/>
    <w:rsid w:val="00EA5E76"/>
    <w:rsid w:val="00EA6B57"/>
    <w:rsid w:val="00EA6C72"/>
    <w:rsid w:val="00EB0279"/>
    <w:rsid w:val="00EB1150"/>
    <w:rsid w:val="00EB1D03"/>
    <w:rsid w:val="00EB1F97"/>
    <w:rsid w:val="00EB276C"/>
    <w:rsid w:val="00EB3A33"/>
    <w:rsid w:val="00EB4FA8"/>
    <w:rsid w:val="00EB5CE0"/>
    <w:rsid w:val="00EB629E"/>
    <w:rsid w:val="00EB7A83"/>
    <w:rsid w:val="00EC03CA"/>
    <w:rsid w:val="00EC12FE"/>
    <w:rsid w:val="00EC181F"/>
    <w:rsid w:val="00EC3B89"/>
    <w:rsid w:val="00EC76C6"/>
    <w:rsid w:val="00ED014A"/>
    <w:rsid w:val="00ED03D0"/>
    <w:rsid w:val="00ED258B"/>
    <w:rsid w:val="00ED7803"/>
    <w:rsid w:val="00ED79FC"/>
    <w:rsid w:val="00ED7AEC"/>
    <w:rsid w:val="00EE072F"/>
    <w:rsid w:val="00EE2FF4"/>
    <w:rsid w:val="00EE4AE3"/>
    <w:rsid w:val="00EE50C5"/>
    <w:rsid w:val="00EE68F7"/>
    <w:rsid w:val="00EE7473"/>
    <w:rsid w:val="00EE7A31"/>
    <w:rsid w:val="00EF2F78"/>
    <w:rsid w:val="00EF2FB2"/>
    <w:rsid w:val="00EF489B"/>
    <w:rsid w:val="00EF5268"/>
    <w:rsid w:val="00EF65A1"/>
    <w:rsid w:val="00EF7102"/>
    <w:rsid w:val="00EF72DC"/>
    <w:rsid w:val="00EF7341"/>
    <w:rsid w:val="00F0096D"/>
    <w:rsid w:val="00F0144F"/>
    <w:rsid w:val="00F02FF0"/>
    <w:rsid w:val="00F053BA"/>
    <w:rsid w:val="00F059B4"/>
    <w:rsid w:val="00F077F3"/>
    <w:rsid w:val="00F07F6A"/>
    <w:rsid w:val="00F1187A"/>
    <w:rsid w:val="00F12B42"/>
    <w:rsid w:val="00F12BB1"/>
    <w:rsid w:val="00F12F0F"/>
    <w:rsid w:val="00F13789"/>
    <w:rsid w:val="00F13AEB"/>
    <w:rsid w:val="00F14934"/>
    <w:rsid w:val="00F14D29"/>
    <w:rsid w:val="00F14F46"/>
    <w:rsid w:val="00F17448"/>
    <w:rsid w:val="00F2124B"/>
    <w:rsid w:val="00F227E0"/>
    <w:rsid w:val="00F2502B"/>
    <w:rsid w:val="00F25FEE"/>
    <w:rsid w:val="00F27874"/>
    <w:rsid w:val="00F30DF2"/>
    <w:rsid w:val="00F312CA"/>
    <w:rsid w:val="00F33BBB"/>
    <w:rsid w:val="00F3457B"/>
    <w:rsid w:val="00F34AF4"/>
    <w:rsid w:val="00F371E8"/>
    <w:rsid w:val="00F404A2"/>
    <w:rsid w:val="00F40528"/>
    <w:rsid w:val="00F41740"/>
    <w:rsid w:val="00F41D1F"/>
    <w:rsid w:val="00F41E01"/>
    <w:rsid w:val="00F42EB6"/>
    <w:rsid w:val="00F47813"/>
    <w:rsid w:val="00F506ED"/>
    <w:rsid w:val="00F50AA1"/>
    <w:rsid w:val="00F50BCF"/>
    <w:rsid w:val="00F50BFC"/>
    <w:rsid w:val="00F53CBA"/>
    <w:rsid w:val="00F53EFB"/>
    <w:rsid w:val="00F561DE"/>
    <w:rsid w:val="00F570B7"/>
    <w:rsid w:val="00F6044A"/>
    <w:rsid w:val="00F608A2"/>
    <w:rsid w:val="00F6113D"/>
    <w:rsid w:val="00F61A44"/>
    <w:rsid w:val="00F6348F"/>
    <w:rsid w:val="00F63C13"/>
    <w:rsid w:val="00F6492F"/>
    <w:rsid w:val="00F66207"/>
    <w:rsid w:val="00F66A8C"/>
    <w:rsid w:val="00F70B59"/>
    <w:rsid w:val="00F71035"/>
    <w:rsid w:val="00F71A52"/>
    <w:rsid w:val="00F76A0A"/>
    <w:rsid w:val="00F76E05"/>
    <w:rsid w:val="00F77B06"/>
    <w:rsid w:val="00F80CF4"/>
    <w:rsid w:val="00F811CC"/>
    <w:rsid w:val="00F81FA7"/>
    <w:rsid w:val="00F820F3"/>
    <w:rsid w:val="00F82144"/>
    <w:rsid w:val="00F82676"/>
    <w:rsid w:val="00F837DF"/>
    <w:rsid w:val="00F843A4"/>
    <w:rsid w:val="00F854AA"/>
    <w:rsid w:val="00F85BCB"/>
    <w:rsid w:val="00F86D57"/>
    <w:rsid w:val="00F87036"/>
    <w:rsid w:val="00F8721D"/>
    <w:rsid w:val="00F87EA7"/>
    <w:rsid w:val="00F90827"/>
    <w:rsid w:val="00F9170D"/>
    <w:rsid w:val="00F91A07"/>
    <w:rsid w:val="00F92A4A"/>
    <w:rsid w:val="00F943ED"/>
    <w:rsid w:val="00F94F6C"/>
    <w:rsid w:val="00F95BC6"/>
    <w:rsid w:val="00F95EFD"/>
    <w:rsid w:val="00F96BD8"/>
    <w:rsid w:val="00F97A36"/>
    <w:rsid w:val="00FA0677"/>
    <w:rsid w:val="00FA094A"/>
    <w:rsid w:val="00FA2C59"/>
    <w:rsid w:val="00FA2FE6"/>
    <w:rsid w:val="00FA3B28"/>
    <w:rsid w:val="00FA403F"/>
    <w:rsid w:val="00FA4257"/>
    <w:rsid w:val="00FA4701"/>
    <w:rsid w:val="00FA594F"/>
    <w:rsid w:val="00FA5D95"/>
    <w:rsid w:val="00FA6FED"/>
    <w:rsid w:val="00FA7189"/>
    <w:rsid w:val="00FB061B"/>
    <w:rsid w:val="00FB313B"/>
    <w:rsid w:val="00FB45F0"/>
    <w:rsid w:val="00FB5703"/>
    <w:rsid w:val="00FB5C94"/>
    <w:rsid w:val="00FB7324"/>
    <w:rsid w:val="00FB7664"/>
    <w:rsid w:val="00FC040A"/>
    <w:rsid w:val="00FC05AF"/>
    <w:rsid w:val="00FC0B82"/>
    <w:rsid w:val="00FC11C6"/>
    <w:rsid w:val="00FC2F55"/>
    <w:rsid w:val="00FC2FAF"/>
    <w:rsid w:val="00FC4982"/>
    <w:rsid w:val="00FC4F75"/>
    <w:rsid w:val="00FC7C84"/>
    <w:rsid w:val="00FD18F6"/>
    <w:rsid w:val="00FD2559"/>
    <w:rsid w:val="00FD3319"/>
    <w:rsid w:val="00FD3573"/>
    <w:rsid w:val="00FD3727"/>
    <w:rsid w:val="00FD445E"/>
    <w:rsid w:val="00FD47FF"/>
    <w:rsid w:val="00FD4D7F"/>
    <w:rsid w:val="00FD72EA"/>
    <w:rsid w:val="00FE2677"/>
    <w:rsid w:val="00FE3981"/>
    <w:rsid w:val="00FE4A10"/>
    <w:rsid w:val="00FE69CE"/>
    <w:rsid w:val="00FE7444"/>
    <w:rsid w:val="00FF0AD6"/>
    <w:rsid w:val="00FF0CF8"/>
    <w:rsid w:val="00FF1541"/>
    <w:rsid w:val="00FF1C67"/>
    <w:rsid w:val="00FF26A4"/>
    <w:rsid w:val="00FF2912"/>
    <w:rsid w:val="00FF35B7"/>
    <w:rsid w:val="00FF3BEC"/>
    <w:rsid w:val="00FF50F7"/>
    <w:rsid w:val="00FF6636"/>
    <w:rsid w:val="00FF7329"/>
    <w:rsid w:val="00FF7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CC88ED"/>
  <w15:docId w15:val="{0B5F6B86-C3D8-4B25-A3F9-62F1812C2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D55D9E"/>
    <w:rPr>
      <w:sz w:val="24"/>
      <w:szCs w:val="24"/>
    </w:rPr>
  </w:style>
  <w:style w:type="paragraph" w:styleId="10">
    <w:name w:val="heading 1"/>
    <w:basedOn w:val="a1"/>
    <w:next w:val="a1"/>
    <w:link w:val="11"/>
    <w:qFormat/>
    <w:rsid w:val="00A75204"/>
    <w:pPr>
      <w:keepNext/>
      <w:keepLines/>
      <w:spacing w:before="360" w:after="360" w:line="360" w:lineRule="auto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20">
    <w:name w:val="heading 2"/>
    <w:basedOn w:val="a1"/>
    <w:next w:val="a1"/>
    <w:link w:val="21"/>
    <w:uiPriority w:val="9"/>
    <w:unhideWhenUsed/>
    <w:qFormat/>
    <w:rsid w:val="001E438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0">
    <w:name w:val="heading 3"/>
    <w:basedOn w:val="a1"/>
    <w:next w:val="a1"/>
    <w:link w:val="31"/>
    <w:semiHidden/>
    <w:unhideWhenUsed/>
    <w:qFormat/>
    <w:rsid w:val="005A1A5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0">
    <w:name w:val="heading 4"/>
    <w:basedOn w:val="a1"/>
    <w:next w:val="a1"/>
    <w:link w:val="41"/>
    <w:semiHidden/>
    <w:unhideWhenUsed/>
    <w:qFormat/>
    <w:rsid w:val="005A1A5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semiHidden/>
    <w:unhideWhenUsed/>
    <w:qFormat/>
    <w:rsid w:val="006057B8"/>
    <w:pPr>
      <w:keepNext/>
      <w:keepLines/>
      <w:numPr>
        <w:ilvl w:val="4"/>
        <w:numId w:val="19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semiHidden/>
    <w:unhideWhenUsed/>
    <w:qFormat/>
    <w:rsid w:val="006057B8"/>
    <w:pPr>
      <w:keepNext/>
      <w:keepLines/>
      <w:numPr>
        <w:ilvl w:val="5"/>
        <w:numId w:val="1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semiHidden/>
    <w:unhideWhenUsed/>
    <w:qFormat/>
    <w:rsid w:val="006057B8"/>
    <w:pPr>
      <w:keepNext/>
      <w:keepLines/>
      <w:numPr>
        <w:ilvl w:val="6"/>
        <w:numId w:val="1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semiHidden/>
    <w:unhideWhenUsed/>
    <w:qFormat/>
    <w:rsid w:val="006057B8"/>
    <w:pPr>
      <w:keepNext/>
      <w:keepLines/>
      <w:numPr>
        <w:ilvl w:val="7"/>
        <w:numId w:val="1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semiHidden/>
    <w:unhideWhenUsed/>
    <w:qFormat/>
    <w:rsid w:val="006057B8"/>
    <w:pPr>
      <w:keepNext/>
      <w:keepLines/>
      <w:numPr>
        <w:ilvl w:val="8"/>
        <w:numId w:val="1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rsid w:val="00A75204"/>
    <w:rPr>
      <w:rFonts w:eastAsiaTheme="majorEastAsia" w:cstheme="majorBidi"/>
      <w:b/>
      <w:bCs/>
      <w:sz w:val="28"/>
      <w:szCs w:val="28"/>
    </w:rPr>
  </w:style>
  <w:style w:type="character" w:customStyle="1" w:styleId="21">
    <w:name w:val="Заголовок 2 Знак"/>
    <w:basedOn w:val="a2"/>
    <w:link w:val="20"/>
    <w:uiPriority w:val="9"/>
    <w:rsid w:val="001E438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">
    <w:name w:val="Заголовок 3 Знак"/>
    <w:basedOn w:val="a2"/>
    <w:link w:val="30"/>
    <w:semiHidden/>
    <w:rsid w:val="005A1A5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character" w:customStyle="1" w:styleId="41">
    <w:name w:val="Заголовок 4 Знак"/>
    <w:basedOn w:val="a2"/>
    <w:link w:val="40"/>
    <w:semiHidden/>
    <w:rsid w:val="005A1A5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character" w:customStyle="1" w:styleId="50">
    <w:name w:val="Заголовок 5 Знак"/>
    <w:basedOn w:val="a2"/>
    <w:link w:val="5"/>
    <w:semiHidden/>
    <w:rsid w:val="006057B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60">
    <w:name w:val="Заголовок 6 Знак"/>
    <w:basedOn w:val="a2"/>
    <w:link w:val="6"/>
    <w:semiHidden/>
    <w:rsid w:val="006057B8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70">
    <w:name w:val="Заголовок 7 Знак"/>
    <w:basedOn w:val="a2"/>
    <w:link w:val="7"/>
    <w:semiHidden/>
    <w:rsid w:val="006057B8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Заголовок 8 Знак"/>
    <w:basedOn w:val="a2"/>
    <w:link w:val="8"/>
    <w:semiHidden/>
    <w:rsid w:val="006057B8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90">
    <w:name w:val="Заголовок 9 Знак"/>
    <w:basedOn w:val="a2"/>
    <w:link w:val="9"/>
    <w:semiHidden/>
    <w:rsid w:val="006057B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table" w:styleId="a5">
    <w:name w:val="Table Grid"/>
    <w:basedOn w:val="a3"/>
    <w:rsid w:val="005B1A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Plain Text"/>
    <w:basedOn w:val="a1"/>
    <w:link w:val="a7"/>
    <w:rsid w:val="00330826"/>
    <w:rPr>
      <w:rFonts w:ascii="Courier New" w:hAnsi="Courier New"/>
      <w:sz w:val="20"/>
      <w:szCs w:val="20"/>
    </w:rPr>
  </w:style>
  <w:style w:type="character" w:customStyle="1" w:styleId="a7">
    <w:name w:val="Текст Знак"/>
    <w:link w:val="a6"/>
    <w:rsid w:val="00C73BE4"/>
    <w:rPr>
      <w:rFonts w:ascii="Courier New" w:hAnsi="Courier New"/>
    </w:rPr>
  </w:style>
  <w:style w:type="paragraph" w:customStyle="1" w:styleId="MTDisplayEquation">
    <w:name w:val="MTDisplayEquation"/>
    <w:basedOn w:val="a1"/>
    <w:next w:val="a1"/>
    <w:rsid w:val="00003328"/>
    <w:pPr>
      <w:tabs>
        <w:tab w:val="center" w:pos="4680"/>
        <w:tab w:val="right" w:pos="9360"/>
      </w:tabs>
    </w:pPr>
    <w:rPr>
      <w:sz w:val="28"/>
      <w:szCs w:val="28"/>
    </w:rPr>
  </w:style>
  <w:style w:type="paragraph" w:styleId="a8">
    <w:name w:val="footer"/>
    <w:basedOn w:val="a1"/>
    <w:link w:val="a9"/>
    <w:uiPriority w:val="99"/>
    <w:rsid w:val="00C171AB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link w:val="a8"/>
    <w:uiPriority w:val="99"/>
    <w:rsid w:val="00890993"/>
    <w:rPr>
      <w:sz w:val="24"/>
      <w:szCs w:val="24"/>
    </w:rPr>
  </w:style>
  <w:style w:type="character" w:styleId="aa">
    <w:name w:val="page number"/>
    <w:basedOn w:val="a2"/>
    <w:rsid w:val="00C171AB"/>
  </w:style>
  <w:style w:type="paragraph" w:customStyle="1" w:styleId="ab">
    <w:name w:val="+Тит_Тема ВКР"/>
    <w:basedOn w:val="ac"/>
    <w:qFormat/>
    <w:rsid w:val="00A22A43"/>
    <w:pPr>
      <w:suppressAutoHyphens/>
    </w:pPr>
    <w:rPr>
      <w:b/>
      <w:sz w:val="32"/>
      <w:szCs w:val="36"/>
    </w:rPr>
  </w:style>
  <w:style w:type="paragraph" w:customStyle="1" w:styleId="ac">
    <w:name w:val="+Тит_Абзац по центру"/>
    <w:basedOn w:val="1-"/>
    <w:qFormat/>
    <w:rsid w:val="00A22A43"/>
    <w:pPr>
      <w:shd w:val="clear" w:color="auto" w:fill="FFFFFF"/>
      <w:spacing w:line="240" w:lineRule="auto"/>
      <w:ind w:firstLine="0"/>
      <w:jc w:val="center"/>
    </w:pPr>
    <w:rPr>
      <w:color w:val="000000"/>
    </w:rPr>
  </w:style>
  <w:style w:type="paragraph" w:customStyle="1" w:styleId="1-">
    <w:name w:val="+Абзац с отступом 1-ой строки"/>
    <w:qFormat/>
    <w:rsid w:val="00791096"/>
    <w:pPr>
      <w:spacing w:line="360" w:lineRule="auto"/>
      <w:ind w:firstLine="709"/>
      <w:jc w:val="both"/>
    </w:pPr>
    <w:rPr>
      <w:rFonts w:eastAsiaTheme="minorEastAsia"/>
      <w:sz w:val="28"/>
      <w:szCs w:val="28"/>
    </w:rPr>
  </w:style>
  <w:style w:type="paragraph" w:styleId="ad">
    <w:name w:val="Balloon Text"/>
    <w:basedOn w:val="a1"/>
    <w:link w:val="ae"/>
    <w:rsid w:val="00DC1F81"/>
    <w:rPr>
      <w:rFonts w:ascii="Tahoma" w:hAnsi="Tahoma"/>
      <w:sz w:val="16"/>
      <w:szCs w:val="16"/>
    </w:rPr>
  </w:style>
  <w:style w:type="character" w:customStyle="1" w:styleId="ae">
    <w:name w:val="Текст выноски Знак"/>
    <w:link w:val="ad"/>
    <w:rsid w:val="00DC1F81"/>
    <w:rPr>
      <w:rFonts w:ascii="Tahoma" w:hAnsi="Tahoma" w:cs="Tahoma"/>
      <w:sz w:val="16"/>
      <w:szCs w:val="16"/>
    </w:rPr>
  </w:style>
  <w:style w:type="character" w:styleId="af">
    <w:name w:val="Hyperlink"/>
    <w:uiPriority w:val="99"/>
    <w:rsid w:val="00ED258B"/>
    <w:rPr>
      <w:color w:val="0000FF"/>
      <w:u w:val="single"/>
    </w:rPr>
  </w:style>
  <w:style w:type="paragraph" w:styleId="af0">
    <w:name w:val="header"/>
    <w:basedOn w:val="a1"/>
    <w:link w:val="af1"/>
    <w:rsid w:val="00890993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rsid w:val="00890993"/>
    <w:rPr>
      <w:sz w:val="24"/>
      <w:szCs w:val="24"/>
    </w:rPr>
  </w:style>
  <w:style w:type="paragraph" w:styleId="af2">
    <w:name w:val="List Paragraph"/>
    <w:link w:val="af3"/>
    <w:uiPriority w:val="34"/>
    <w:qFormat/>
    <w:rsid w:val="00DD6B6B"/>
    <w:pPr>
      <w:ind w:left="709"/>
      <w:contextualSpacing/>
    </w:pPr>
    <w:rPr>
      <w:sz w:val="28"/>
      <w:szCs w:val="24"/>
    </w:rPr>
  </w:style>
  <w:style w:type="character" w:customStyle="1" w:styleId="af3">
    <w:name w:val="Абзац списка Знак"/>
    <w:basedOn w:val="a2"/>
    <w:link w:val="af2"/>
    <w:uiPriority w:val="34"/>
    <w:rsid w:val="00DD6B6B"/>
    <w:rPr>
      <w:sz w:val="28"/>
      <w:szCs w:val="24"/>
    </w:rPr>
  </w:style>
  <w:style w:type="paragraph" w:styleId="af4">
    <w:name w:val="Subtitle"/>
    <w:basedOn w:val="a1"/>
    <w:next w:val="a1"/>
    <w:link w:val="af5"/>
    <w:qFormat/>
    <w:rsid w:val="008852C4"/>
    <w:pPr>
      <w:numPr>
        <w:ilvl w:val="1"/>
      </w:numPr>
      <w:spacing w:before="240" w:line="360" w:lineRule="auto"/>
      <w:ind w:firstLine="709"/>
      <w:jc w:val="both"/>
    </w:pPr>
    <w:rPr>
      <w:rFonts w:eastAsiaTheme="majorEastAsia" w:cstheme="majorBidi"/>
      <w:b/>
      <w:iCs/>
      <w:spacing w:val="15"/>
      <w:sz w:val="28"/>
    </w:rPr>
  </w:style>
  <w:style w:type="character" w:customStyle="1" w:styleId="af5">
    <w:name w:val="Подзаголовок Знак"/>
    <w:basedOn w:val="a2"/>
    <w:link w:val="af4"/>
    <w:rsid w:val="008852C4"/>
    <w:rPr>
      <w:rFonts w:eastAsiaTheme="majorEastAsia" w:cstheme="majorBidi"/>
      <w:b/>
      <w:iCs/>
      <w:spacing w:val="15"/>
      <w:sz w:val="28"/>
      <w:szCs w:val="24"/>
    </w:rPr>
  </w:style>
  <w:style w:type="paragraph" w:styleId="af6">
    <w:name w:val="TOC Heading"/>
    <w:basedOn w:val="10"/>
    <w:next w:val="a1"/>
    <w:uiPriority w:val="39"/>
    <w:unhideWhenUsed/>
    <w:qFormat/>
    <w:rsid w:val="00F82676"/>
    <w:p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en-US"/>
    </w:rPr>
  </w:style>
  <w:style w:type="paragraph" w:styleId="12">
    <w:name w:val="toc 1"/>
    <w:basedOn w:val="13"/>
    <w:next w:val="a1"/>
    <w:autoRedefine/>
    <w:uiPriority w:val="39"/>
    <w:qFormat/>
    <w:rsid w:val="003B5E88"/>
    <w:rPr>
      <w:noProof/>
    </w:rPr>
  </w:style>
  <w:style w:type="paragraph" w:customStyle="1" w:styleId="13">
    <w:name w:val="+Оглавление 1"/>
    <w:qFormat/>
    <w:rsid w:val="00060795"/>
    <w:pPr>
      <w:tabs>
        <w:tab w:val="right" w:leader="dot" w:pos="9356"/>
      </w:tabs>
      <w:spacing w:line="360" w:lineRule="auto"/>
    </w:pPr>
    <w:rPr>
      <w:rFonts w:eastAsiaTheme="majorEastAsia"/>
      <w:sz w:val="28"/>
      <w:szCs w:val="28"/>
      <w:lang w:eastAsia="en-US"/>
    </w:rPr>
  </w:style>
  <w:style w:type="paragraph" w:styleId="22">
    <w:name w:val="toc 2"/>
    <w:basedOn w:val="23"/>
    <w:next w:val="a1"/>
    <w:autoRedefine/>
    <w:uiPriority w:val="39"/>
    <w:unhideWhenUsed/>
    <w:qFormat/>
    <w:rsid w:val="00FF0CF8"/>
    <w:rPr>
      <w:rFonts w:eastAsiaTheme="minorEastAsia" w:cstheme="minorBidi"/>
      <w:szCs w:val="22"/>
    </w:rPr>
  </w:style>
  <w:style w:type="paragraph" w:customStyle="1" w:styleId="23">
    <w:name w:val="+Оглавление 2"/>
    <w:basedOn w:val="13"/>
    <w:next w:val="a1"/>
    <w:qFormat/>
    <w:rsid w:val="00CF75B8"/>
    <w:pPr>
      <w:ind w:left="284"/>
    </w:pPr>
  </w:style>
  <w:style w:type="paragraph" w:styleId="32">
    <w:name w:val="toc 3"/>
    <w:basedOn w:val="33"/>
    <w:next w:val="a1"/>
    <w:autoRedefine/>
    <w:uiPriority w:val="39"/>
    <w:unhideWhenUsed/>
    <w:qFormat/>
    <w:rsid w:val="00FF0CF8"/>
    <w:rPr>
      <w:rFonts w:eastAsiaTheme="minorEastAsia" w:cstheme="minorBidi"/>
      <w:szCs w:val="22"/>
    </w:rPr>
  </w:style>
  <w:style w:type="paragraph" w:customStyle="1" w:styleId="33">
    <w:name w:val="+Оглавление 3"/>
    <w:basedOn w:val="13"/>
    <w:next w:val="a1"/>
    <w:qFormat/>
    <w:rsid w:val="00CF75B8"/>
    <w:pPr>
      <w:ind w:left="567"/>
    </w:pPr>
  </w:style>
  <w:style w:type="paragraph" w:styleId="af7">
    <w:name w:val="footnote text"/>
    <w:basedOn w:val="a1"/>
    <w:link w:val="af8"/>
    <w:rsid w:val="001E4383"/>
    <w:rPr>
      <w:sz w:val="20"/>
      <w:szCs w:val="20"/>
    </w:rPr>
  </w:style>
  <w:style w:type="character" w:customStyle="1" w:styleId="af8">
    <w:name w:val="Текст сноски Знак"/>
    <w:basedOn w:val="a2"/>
    <w:link w:val="af7"/>
    <w:rsid w:val="001E4383"/>
  </w:style>
  <w:style w:type="character" w:styleId="af9">
    <w:name w:val="footnote reference"/>
    <w:basedOn w:val="a2"/>
    <w:rsid w:val="001E4383"/>
    <w:rPr>
      <w:vertAlign w:val="superscript"/>
    </w:rPr>
  </w:style>
  <w:style w:type="character" w:customStyle="1" w:styleId="apple-converted-space">
    <w:name w:val="apple-converted-space"/>
    <w:basedOn w:val="a2"/>
    <w:rsid w:val="00914FC2"/>
  </w:style>
  <w:style w:type="character" w:customStyle="1" w:styleId="pubnames">
    <w:name w:val="pub_names"/>
    <w:basedOn w:val="a2"/>
    <w:rsid w:val="00914FC2"/>
  </w:style>
  <w:style w:type="paragraph" w:styleId="afa">
    <w:name w:val="Body Text"/>
    <w:basedOn w:val="a1"/>
    <w:link w:val="afb"/>
    <w:unhideWhenUsed/>
    <w:rsid w:val="00707AE3"/>
    <w:pPr>
      <w:jc w:val="center"/>
    </w:pPr>
    <w:rPr>
      <w:szCs w:val="20"/>
    </w:rPr>
  </w:style>
  <w:style w:type="character" w:customStyle="1" w:styleId="afb">
    <w:name w:val="Основной текст Знак"/>
    <w:basedOn w:val="a2"/>
    <w:link w:val="afa"/>
    <w:rsid w:val="00707AE3"/>
    <w:rPr>
      <w:sz w:val="24"/>
    </w:rPr>
  </w:style>
  <w:style w:type="paragraph" w:customStyle="1" w:styleId="afc">
    <w:name w:val="+ЗАГОЛОВОК по центру"/>
    <w:next w:val="1-"/>
    <w:link w:val="afd"/>
    <w:qFormat/>
    <w:rsid w:val="00B53865"/>
    <w:pPr>
      <w:pageBreakBefore/>
      <w:suppressAutoHyphens/>
      <w:spacing w:after="120" w:line="360" w:lineRule="auto"/>
      <w:jc w:val="center"/>
      <w:outlineLvl w:val="0"/>
    </w:pPr>
    <w:rPr>
      <w:rFonts w:eastAsiaTheme="majorEastAsia" w:cstheme="majorBidi"/>
      <w:b/>
      <w:bCs/>
      <w:caps/>
      <w:sz w:val="28"/>
      <w:szCs w:val="28"/>
    </w:rPr>
  </w:style>
  <w:style w:type="character" w:customStyle="1" w:styleId="afd">
    <w:name w:val="+ЗАГОЛОВОК по центру Знак"/>
    <w:basedOn w:val="11"/>
    <w:link w:val="afc"/>
    <w:rsid w:val="00B53865"/>
    <w:rPr>
      <w:rFonts w:eastAsiaTheme="majorEastAsia" w:cstheme="majorBidi"/>
      <w:b/>
      <w:bCs/>
      <w:caps/>
      <w:sz w:val="28"/>
      <w:szCs w:val="28"/>
    </w:rPr>
  </w:style>
  <w:style w:type="paragraph" w:customStyle="1" w:styleId="-">
    <w:name w:val="+№ - Название рисунка"/>
    <w:basedOn w:val="1-"/>
    <w:next w:val="1-"/>
    <w:link w:val="-0"/>
    <w:qFormat/>
    <w:rsid w:val="00D26E82"/>
    <w:pPr>
      <w:keepLines/>
      <w:suppressAutoHyphens/>
      <w:spacing w:before="120" w:after="240" w:line="240" w:lineRule="auto"/>
      <w:ind w:firstLine="0"/>
      <w:jc w:val="center"/>
    </w:pPr>
  </w:style>
  <w:style w:type="character" w:customStyle="1" w:styleId="-0">
    <w:name w:val="+№ - Название рисунка Знак"/>
    <w:basedOn w:val="a2"/>
    <w:link w:val="-"/>
    <w:rsid w:val="00D26E82"/>
    <w:rPr>
      <w:rFonts w:eastAsiaTheme="minorEastAsia"/>
      <w:sz w:val="28"/>
      <w:szCs w:val="28"/>
    </w:rPr>
  </w:style>
  <w:style w:type="paragraph" w:customStyle="1" w:styleId="-1">
    <w:name w:val="+№ - Название таблицы"/>
    <w:basedOn w:val="1-"/>
    <w:next w:val="a1"/>
    <w:link w:val="-2"/>
    <w:qFormat/>
    <w:rsid w:val="00432856"/>
    <w:pPr>
      <w:keepNext/>
      <w:keepLines/>
      <w:suppressAutoHyphens/>
      <w:spacing w:before="120" w:after="120" w:line="240" w:lineRule="auto"/>
      <w:ind w:firstLine="0"/>
      <w:jc w:val="left"/>
    </w:pPr>
  </w:style>
  <w:style w:type="character" w:customStyle="1" w:styleId="-2">
    <w:name w:val="+№ - Название таблицы Знак"/>
    <w:basedOn w:val="a2"/>
    <w:link w:val="-1"/>
    <w:rsid w:val="00432856"/>
    <w:rPr>
      <w:rFonts w:eastAsiaTheme="minorEastAsia"/>
      <w:sz w:val="28"/>
      <w:szCs w:val="28"/>
    </w:rPr>
  </w:style>
  <w:style w:type="paragraph" w:customStyle="1" w:styleId="a0">
    <w:name w:val="+Список использованных источников"/>
    <w:basedOn w:val="af2"/>
    <w:link w:val="afe"/>
    <w:qFormat/>
    <w:rsid w:val="00634A0E"/>
    <w:pPr>
      <w:numPr>
        <w:numId w:val="15"/>
      </w:numPr>
      <w:tabs>
        <w:tab w:val="left" w:pos="1134"/>
      </w:tabs>
      <w:spacing w:line="360" w:lineRule="auto"/>
      <w:ind w:left="0" w:firstLine="709"/>
      <w:jc w:val="both"/>
    </w:pPr>
    <w:rPr>
      <w:szCs w:val="28"/>
    </w:rPr>
  </w:style>
  <w:style w:type="character" w:customStyle="1" w:styleId="afe">
    <w:name w:val="+Список использованных источников Знак"/>
    <w:basedOn w:val="af3"/>
    <w:link w:val="a0"/>
    <w:rsid w:val="00634A0E"/>
    <w:rPr>
      <w:sz w:val="28"/>
      <w:szCs w:val="28"/>
    </w:rPr>
  </w:style>
  <w:style w:type="paragraph" w:customStyle="1" w:styleId="1">
    <w:name w:val="+Заголовок 1 уровня"/>
    <w:next w:val="1-"/>
    <w:qFormat/>
    <w:rsid w:val="004836C2"/>
    <w:pPr>
      <w:keepNext/>
      <w:keepLines/>
      <w:pageBreakBefore/>
      <w:numPr>
        <w:numId w:val="32"/>
      </w:numPr>
      <w:suppressAutoHyphens/>
      <w:spacing w:after="120" w:line="360" w:lineRule="auto"/>
      <w:outlineLvl w:val="0"/>
    </w:pPr>
    <w:rPr>
      <w:rFonts w:eastAsiaTheme="minorEastAsia"/>
      <w:b/>
      <w:sz w:val="28"/>
      <w:szCs w:val="28"/>
    </w:rPr>
  </w:style>
  <w:style w:type="paragraph" w:customStyle="1" w:styleId="2">
    <w:name w:val="+Заголовок 2 уровня"/>
    <w:basedOn w:val="1"/>
    <w:next w:val="1-"/>
    <w:qFormat/>
    <w:rsid w:val="004836C2"/>
    <w:pPr>
      <w:pageBreakBefore w:val="0"/>
      <w:numPr>
        <w:ilvl w:val="1"/>
      </w:numPr>
      <w:spacing w:after="0"/>
      <w:outlineLvl w:val="1"/>
    </w:pPr>
  </w:style>
  <w:style w:type="paragraph" w:customStyle="1" w:styleId="3">
    <w:name w:val="+Заголовок 3 уровня"/>
    <w:basedOn w:val="2"/>
    <w:next w:val="1-"/>
    <w:qFormat/>
    <w:rsid w:val="00F3457B"/>
    <w:pPr>
      <w:numPr>
        <w:ilvl w:val="2"/>
      </w:numPr>
      <w:outlineLvl w:val="2"/>
    </w:pPr>
  </w:style>
  <w:style w:type="paragraph" w:customStyle="1" w:styleId="4">
    <w:name w:val="+Заголовок 4 уровня"/>
    <w:basedOn w:val="3"/>
    <w:next w:val="1-"/>
    <w:qFormat/>
    <w:rsid w:val="00B53865"/>
    <w:pPr>
      <w:numPr>
        <w:ilvl w:val="3"/>
      </w:numPr>
      <w:outlineLvl w:val="3"/>
    </w:pPr>
    <w:rPr>
      <w:lang w:val="en-US"/>
    </w:rPr>
  </w:style>
  <w:style w:type="paragraph" w:styleId="42">
    <w:name w:val="toc 4"/>
    <w:basedOn w:val="43"/>
    <w:next w:val="a1"/>
    <w:autoRedefine/>
    <w:uiPriority w:val="39"/>
    <w:rsid w:val="00FF0CF8"/>
  </w:style>
  <w:style w:type="paragraph" w:customStyle="1" w:styleId="43">
    <w:name w:val="+Оглавление 4"/>
    <w:basedOn w:val="13"/>
    <w:next w:val="a1"/>
    <w:qFormat/>
    <w:rsid w:val="00FD445E"/>
    <w:pPr>
      <w:ind w:left="851"/>
    </w:pPr>
  </w:style>
  <w:style w:type="paragraph" w:customStyle="1" w:styleId="aff">
    <w:name w:val="+Заголовки"/>
    <w:basedOn w:val="a1"/>
    <w:next w:val="a1"/>
    <w:rsid w:val="00051597"/>
    <w:pPr>
      <w:spacing w:line="360" w:lineRule="auto"/>
      <w:ind w:firstLine="709"/>
    </w:pPr>
    <w:rPr>
      <w:rFonts w:eastAsiaTheme="minorEastAsia"/>
      <w:bCs/>
      <w:color w:val="365F91" w:themeColor="accent1" w:themeShade="BF"/>
      <w:sz w:val="28"/>
      <w:szCs w:val="28"/>
    </w:rPr>
  </w:style>
  <w:style w:type="paragraph" w:customStyle="1" w:styleId="24">
    <w:name w:val="+Приложение Заголовок 2"/>
    <w:next w:val="1-"/>
    <w:qFormat/>
    <w:rsid w:val="00D07945"/>
    <w:pPr>
      <w:keepNext/>
      <w:keepLines/>
      <w:suppressAutoHyphens/>
      <w:spacing w:line="360" w:lineRule="auto"/>
      <w:ind w:firstLine="709"/>
      <w:outlineLvl w:val="1"/>
    </w:pPr>
    <w:rPr>
      <w:rFonts w:eastAsiaTheme="minorEastAsia"/>
      <w:b/>
      <w:sz w:val="28"/>
      <w:szCs w:val="28"/>
    </w:rPr>
  </w:style>
  <w:style w:type="paragraph" w:customStyle="1" w:styleId="100">
    <w:name w:val="Стиль _абзац с отступом 1 строки + По центру Первая строка:  0 см"/>
    <w:basedOn w:val="1-"/>
    <w:rsid w:val="00051597"/>
    <w:pPr>
      <w:ind w:firstLine="0"/>
      <w:jc w:val="center"/>
    </w:pPr>
    <w:rPr>
      <w:rFonts w:eastAsia="Times New Roman"/>
      <w:szCs w:val="20"/>
    </w:rPr>
  </w:style>
  <w:style w:type="paragraph" w:customStyle="1" w:styleId="aff0">
    <w:name w:val="+ЗаголРеферСодерж"/>
    <w:basedOn w:val="ac"/>
    <w:next w:val="1-"/>
    <w:qFormat/>
    <w:rsid w:val="003B5E88"/>
    <w:pPr>
      <w:pageBreakBefore/>
      <w:spacing w:after="240"/>
    </w:pPr>
    <w:rPr>
      <w:b/>
      <w:caps/>
    </w:rPr>
  </w:style>
  <w:style w:type="paragraph" w:customStyle="1" w:styleId="aff1">
    <w:name w:val="+Текст в таблице"/>
    <w:basedOn w:val="1-"/>
    <w:qFormat/>
    <w:rsid w:val="00F33BBB"/>
    <w:pPr>
      <w:spacing w:line="240" w:lineRule="auto"/>
      <w:ind w:firstLine="0"/>
      <w:jc w:val="left"/>
    </w:pPr>
  </w:style>
  <w:style w:type="paragraph" w:customStyle="1" w:styleId="aff2">
    <w:name w:val="+ПРИЛОЖЕНИЕ А и Загол. на сл. строке"/>
    <w:basedOn w:val="afc"/>
    <w:next w:val="1-"/>
    <w:rsid w:val="00310318"/>
    <w:rPr>
      <w:bCs w:val="0"/>
      <w:caps w:val="0"/>
    </w:rPr>
  </w:style>
  <w:style w:type="paragraph" w:customStyle="1" w:styleId="aff3">
    <w:name w:val="Стиль +ПРИЛОЖЕНИЕ А + не все прописные"/>
    <w:basedOn w:val="a1"/>
    <w:rsid w:val="001B409D"/>
    <w:pPr>
      <w:pageBreakBefore/>
      <w:suppressAutoHyphens/>
      <w:spacing w:after="120" w:line="360" w:lineRule="auto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51">
    <w:name w:val="toc 5"/>
    <w:basedOn w:val="a1"/>
    <w:next w:val="a1"/>
    <w:autoRedefine/>
    <w:rsid w:val="009F6673"/>
    <w:pPr>
      <w:spacing w:after="100"/>
      <w:ind w:left="960"/>
    </w:pPr>
  </w:style>
  <w:style w:type="numbering" w:customStyle="1" w:styleId="a">
    <w:name w:val="+Список автонумер заголовков"/>
    <w:uiPriority w:val="99"/>
    <w:rsid w:val="004836C2"/>
    <w:pPr>
      <w:numPr>
        <w:numId w:val="43"/>
      </w:numPr>
    </w:pPr>
  </w:style>
  <w:style w:type="paragraph" w:customStyle="1" w:styleId="aff4">
    <w:name w:val="+КлючСловаРеферат"/>
    <w:basedOn w:val="1-"/>
    <w:qFormat/>
    <w:rsid w:val="002C7753"/>
    <w:pPr>
      <w:suppressAutoHyphens/>
      <w:spacing w:before="360" w:after="240"/>
    </w:pPr>
    <w:rPr>
      <w:caps/>
    </w:rPr>
  </w:style>
  <w:style w:type="character" w:styleId="aff5">
    <w:name w:val="Unresolved Mention"/>
    <w:basedOn w:val="a2"/>
    <w:uiPriority w:val="99"/>
    <w:semiHidden/>
    <w:unhideWhenUsed/>
    <w:rsid w:val="00E73058"/>
    <w:rPr>
      <w:color w:val="605E5C"/>
      <w:shd w:val="clear" w:color="auto" w:fill="E1DFDD"/>
    </w:rPr>
  </w:style>
  <w:style w:type="paragraph" w:styleId="aff6">
    <w:name w:val="Normal (Web)"/>
    <w:basedOn w:val="a1"/>
    <w:rsid w:val="00F312CA"/>
  </w:style>
  <w:style w:type="character" w:styleId="aff7">
    <w:name w:val="FollowedHyperlink"/>
    <w:basedOn w:val="a2"/>
    <w:rsid w:val="009B0909"/>
    <w:rPr>
      <w:color w:val="800080" w:themeColor="followedHyperlink"/>
      <w:u w:val="single"/>
    </w:rPr>
  </w:style>
  <w:style w:type="character" w:styleId="aff8">
    <w:name w:val="Placeholder Text"/>
    <w:basedOn w:val="a2"/>
    <w:uiPriority w:val="99"/>
    <w:semiHidden/>
    <w:rsid w:val="00C30B63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4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7622">
          <w:blockQuote w:val="1"/>
          <w:marLeft w:val="0"/>
          <w:marRight w:val="0"/>
          <w:marTop w:val="384"/>
          <w:marBottom w:val="384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02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6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1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14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189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0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77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3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081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8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7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73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1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55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736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9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37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62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00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34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04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1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5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2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7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2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0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4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35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4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56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96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2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4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7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5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9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alo\Downloads\SHablon_oformlenija_Otcheta_po_uch_praktike_2024_5_6_UPr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DAB11EE-D834-423B-8CB7-2C21BE3EE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SHablon_oformlenija_Otcheta_po_uch_praktike_2024_5_6_UPr.dotm</Template>
  <TotalTime>8843</TotalTime>
  <Pages>21</Pages>
  <Words>3895</Words>
  <Characters>22204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ssau</Company>
  <LinksUpToDate>false</LinksUpToDate>
  <CharactersWithSpaces>26047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Alena Faiustova</dc:creator>
  <cp:lastModifiedBy>Alena Faiustova</cp:lastModifiedBy>
  <cp:revision>82</cp:revision>
  <cp:lastPrinted>2025-06-04T18:24:00Z</cp:lastPrinted>
  <dcterms:created xsi:type="dcterms:W3CDTF">2024-12-23T09:34:00Z</dcterms:created>
  <dcterms:modified xsi:type="dcterms:W3CDTF">2026-02-23T09:05:00Z</dcterms:modified>
</cp:coreProperties>
</file>